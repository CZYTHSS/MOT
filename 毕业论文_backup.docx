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17D2"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p>
    <w:p w14:paraId="763FB3DE"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p>
    <w:p w14:paraId="04E45106" w14:textId="77777777" w:rsidR="00A5607B" w:rsidRPr="00366F6F" w:rsidRDefault="00A5607B" w:rsidP="00A5607B">
      <w:pPr>
        <w:tabs>
          <w:tab w:val="left" w:pos="2400"/>
        </w:tabs>
        <w:spacing w:line="288" w:lineRule="auto"/>
        <w:jc w:val="center"/>
        <w:rPr>
          <w:rFonts w:ascii="Times New Roman" w:eastAsia="隶书" w:hAnsi="Times New Roman"/>
          <w:sz w:val="52"/>
          <w:szCs w:val="48"/>
        </w:rPr>
      </w:pPr>
      <w:r w:rsidRPr="00366F6F">
        <w:rPr>
          <w:rFonts w:ascii="Times New Roman" w:eastAsia="隶书" w:hAnsi="Times New Roman" w:hint="eastAsia"/>
          <w:sz w:val="52"/>
          <w:szCs w:val="48"/>
        </w:rPr>
        <w:t>清</w:t>
      </w:r>
      <w:r w:rsidRPr="00366F6F">
        <w:rPr>
          <w:rFonts w:ascii="Times New Roman" w:eastAsia="隶书" w:hAnsi="Times New Roman" w:hint="eastAsia"/>
          <w:sz w:val="52"/>
          <w:szCs w:val="48"/>
        </w:rPr>
        <w:t xml:space="preserve"> </w:t>
      </w:r>
      <w:r w:rsidRPr="00366F6F">
        <w:rPr>
          <w:rFonts w:ascii="Times New Roman" w:eastAsia="隶书" w:hAnsi="Times New Roman" w:hint="eastAsia"/>
          <w:sz w:val="52"/>
          <w:szCs w:val="48"/>
        </w:rPr>
        <w:t>华</w:t>
      </w:r>
      <w:r w:rsidRPr="00366F6F">
        <w:rPr>
          <w:rFonts w:ascii="Times New Roman" w:eastAsia="隶书" w:hAnsi="Times New Roman" w:hint="eastAsia"/>
          <w:sz w:val="52"/>
          <w:szCs w:val="48"/>
        </w:rPr>
        <w:t xml:space="preserve"> </w:t>
      </w:r>
      <w:r w:rsidRPr="00366F6F">
        <w:rPr>
          <w:rFonts w:ascii="Times New Roman" w:eastAsia="隶书" w:hAnsi="Times New Roman"/>
          <w:sz w:val="52"/>
          <w:szCs w:val="48"/>
        </w:rPr>
        <w:t>大</w:t>
      </w:r>
      <w:r w:rsidRPr="00366F6F">
        <w:rPr>
          <w:rFonts w:ascii="Times New Roman" w:eastAsia="隶书" w:hAnsi="Times New Roman" w:hint="eastAsia"/>
          <w:sz w:val="52"/>
          <w:szCs w:val="48"/>
        </w:rPr>
        <w:t xml:space="preserve"> </w:t>
      </w:r>
      <w:r w:rsidRPr="00366F6F">
        <w:rPr>
          <w:rFonts w:ascii="Times New Roman" w:eastAsia="隶书" w:hAnsi="Times New Roman"/>
          <w:sz w:val="52"/>
          <w:szCs w:val="48"/>
        </w:rPr>
        <w:t>学</w:t>
      </w:r>
    </w:p>
    <w:p w14:paraId="460512F2" w14:textId="77777777" w:rsidR="00A5607B" w:rsidRPr="00366F6F" w:rsidRDefault="00A5607B" w:rsidP="00A5607B">
      <w:pPr>
        <w:tabs>
          <w:tab w:val="left" w:pos="2400"/>
        </w:tabs>
        <w:spacing w:line="288" w:lineRule="auto"/>
        <w:jc w:val="center"/>
        <w:rPr>
          <w:rFonts w:ascii="Times New Roman" w:eastAsia="黑体" w:hAnsi="Times New Roman"/>
          <w:sz w:val="72"/>
          <w:szCs w:val="72"/>
        </w:rPr>
      </w:pPr>
      <w:r w:rsidRPr="00366F6F">
        <w:rPr>
          <w:rFonts w:ascii="Times New Roman" w:eastAsia="黑体" w:hAnsi="Times New Roman" w:hint="eastAsia"/>
          <w:sz w:val="56"/>
          <w:szCs w:val="72"/>
        </w:rPr>
        <w:t>综</w:t>
      </w:r>
      <w:r w:rsidRPr="00366F6F">
        <w:rPr>
          <w:rFonts w:ascii="Times New Roman" w:eastAsia="黑体" w:hAnsi="Times New Roman" w:hint="eastAsia"/>
          <w:sz w:val="56"/>
          <w:szCs w:val="72"/>
        </w:rPr>
        <w:t xml:space="preserve"> </w:t>
      </w:r>
      <w:r w:rsidRPr="00366F6F">
        <w:rPr>
          <w:rFonts w:ascii="Times New Roman" w:eastAsia="黑体" w:hAnsi="Times New Roman" w:hint="eastAsia"/>
          <w:sz w:val="56"/>
          <w:szCs w:val="72"/>
        </w:rPr>
        <w:t>合</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论</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文</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训</w:t>
      </w:r>
      <w:r w:rsidRPr="00366F6F">
        <w:rPr>
          <w:rFonts w:ascii="Times New Roman" w:eastAsia="黑体" w:hAnsi="Times New Roman" w:hint="eastAsia"/>
          <w:sz w:val="56"/>
          <w:szCs w:val="72"/>
        </w:rPr>
        <w:t xml:space="preserve"> </w:t>
      </w:r>
      <w:r w:rsidRPr="00366F6F">
        <w:rPr>
          <w:rFonts w:ascii="Times New Roman" w:eastAsia="黑体" w:hAnsi="Times New Roman"/>
          <w:sz w:val="56"/>
          <w:szCs w:val="72"/>
        </w:rPr>
        <w:t>练</w:t>
      </w:r>
    </w:p>
    <w:p w14:paraId="4BB4977E" w14:textId="77777777" w:rsidR="00A5607B" w:rsidRPr="00366F6F" w:rsidRDefault="00A5607B" w:rsidP="00A5607B">
      <w:pPr>
        <w:tabs>
          <w:tab w:val="left" w:pos="2400"/>
        </w:tabs>
        <w:spacing w:line="288" w:lineRule="auto"/>
        <w:jc w:val="center"/>
        <w:rPr>
          <w:rFonts w:ascii="Times New Roman" w:eastAsia="黑体" w:hAnsi="Times New Roman"/>
          <w:sz w:val="44"/>
          <w:szCs w:val="44"/>
        </w:rPr>
      </w:pPr>
    </w:p>
    <w:p w14:paraId="6A24A4D9" w14:textId="77777777" w:rsidR="00A5607B" w:rsidRPr="00366F6F" w:rsidRDefault="00A5607B" w:rsidP="00A5607B">
      <w:pPr>
        <w:tabs>
          <w:tab w:val="left" w:pos="2400"/>
        </w:tabs>
        <w:spacing w:line="288" w:lineRule="auto"/>
        <w:jc w:val="center"/>
        <w:rPr>
          <w:rFonts w:ascii="Times New Roman" w:eastAsia="黑体" w:hAnsi="Times New Roman"/>
          <w:sz w:val="44"/>
          <w:szCs w:val="44"/>
        </w:rPr>
      </w:pPr>
    </w:p>
    <w:p w14:paraId="1AD4FE23" w14:textId="5001DF28" w:rsidR="00A5607B" w:rsidRPr="00366F6F" w:rsidRDefault="00A5607B" w:rsidP="00A5607B">
      <w:pPr>
        <w:tabs>
          <w:tab w:val="left" w:pos="2400"/>
        </w:tabs>
        <w:spacing w:line="288" w:lineRule="auto"/>
        <w:ind w:left="1320" w:hangingChars="300" w:hanging="1320"/>
        <w:rPr>
          <w:rFonts w:ascii="Times New Roman" w:eastAsia="黑体" w:hAnsi="Times New Roman"/>
          <w:sz w:val="52"/>
          <w:szCs w:val="52"/>
        </w:rPr>
      </w:pPr>
      <w:r w:rsidRPr="00366F6F">
        <w:rPr>
          <w:rFonts w:ascii="Times New Roman" w:eastAsia="黑体" w:hAnsi="Times New Roman" w:hint="eastAsia"/>
          <w:sz w:val="44"/>
          <w:szCs w:val="44"/>
        </w:rPr>
        <w:t>题目</w:t>
      </w:r>
      <w:r w:rsidRPr="00366F6F">
        <w:rPr>
          <w:rFonts w:ascii="Times New Roman" w:eastAsia="黑体" w:hAnsi="Times New Roman"/>
          <w:sz w:val="44"/>
          <w:szCs w:val="44"/>
        </w:rPr>
        <w:t>：</w:t>
      </w:r>
      <w:r w:rsidR="00D9408F">
        <w:rPr>
          <w:rFonts w:ascii="Times New Roman" w:eastAsia="黑体" w:hAnsi="Times New Roman" w:hint="eastAsia"/>
          <w:sz w:val="52"/>
          <w:szCs w:val="52"/>
          <w:u w:val="single"/>
        </w:rPr>
        <w:t>多目标对象追踪关联</w:t>
      </w:r>
      <w:r w:rsidR="00B63E52" w:rsidRPr="00366F6F">
        <w:rPr>
          <w:rFonts w:ascii="Times New Roman" w:eastAsia="黑体" w:hAnsi="Times New Roman" w:hint="eastAsia"/>
          <w:sz w:val="52"/>
          <w:szCs w:val="52"/>
          <w:u w:val="single"/>
        </w:rPr>
        <w:t>问题研究</w:t>
      </w:r>
      <w:r w:rsidRPr="00366F6F">
        <w:rPr>
          <w:rFonts w:ascii="Times New Roman" w:eastAsia="黑体" w:hAnsi="Times New Roman" w:hint="eastAsia"/>
          <w:sz w:val="52"/>
          <w:szCs w:val="52"/>
          <w:u w:val="single"/>
        </w:rPr>
        <w:t xml:space="preserve">                      </w:t>
      </w:r>
      <w:r w:rsidR="003E7564" w:rsidRPr="00366F6F">
        <w:rPr>
          <w:rFonts w:ascii="Times New Roman" w:eastAsia="黑体" w:hAnsi="Times New Roman"/>
          <w:sz w:val="52"/>
          <w:szCs w:val="52"/>
          <w:u w:val="single"/>
        </w:rPr>
        <w:t xml:space="preserve">  </w:t>
      </w:r>
    </w:p>
    <w:p w14:paraId="78264E5E" w14:textId="77777777" w:rsidR="00A5607B" w:rsidRPr="00366F6F" w:rsidRDefault="00A5607B" w:rsidP="00A5607B">
      <w:pPr>
        <w:tabs>
          <w:tab w:val="left" w:pos="2400"/>
        </w:tabs>
        <w:jc w:val="both"/>
        <w:rPr>
          <w:rFonts w:ascii="Times New Roman" w:eastAsia="仿宋" w:hAnsi="Times New Roman"/>
          <w:sz w:val="32"/>
          <w:szCs w:val="32"/>
        </w:rPr>
      </w:pPr>
    </w:p>
    <w:p w14:paraId="70995B31" w14:textId="77777777" w:rsidR="00A5607B" w:rsidRPr="00366F6F" w:rsidRDefault="00A5607B" w:rsidP="00A5607B">
      <w:pPr>
        <w:tabs>
          <w:tab w:val="left" w:pos="2400"/>
        </w:tabs>
        <w:jc w:val="both"/>
        <w:rPr>
          <w:rFonts w:ascii="Times New Roman" w:eastAsia="仿宋" w:hAnsi="Times New Roman"/>
          <w:sz w:val="32"/>
          <w:szCs w:val="32"/>
        </w:rPr>
      </w:pPr>
    </w:p>
    <w:p w14:paraId="464C4822"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系</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别</w:t>
      </w:r>
      <w:r w:rsidRPr="00366F6F">
        <w:rPr>
          <w:rFonts w:ascii="Times New Roman" w:eastAsia="仿宋" w:hAnsi="Times New Roman"/>
          <w:sz w:val="32"/>
          <w:szCs w:val="32"/>
        </w:rPr>
        <w:t>：</w:t>
      </w:r>
      <w:r w:rsidRPr="00366F6F">
        <w:rPr>
          <w:rFonts w:ascii="Times New Roman" w:eastAsia="仿宋" w:hAnsi="Times New Roman" w:hint="eastAsia"/>
          <w:sz w:val="32"/>
          <w:szCs w:val="32"/>
        </w:rPr>
        <w:t>软件学院</w:t>
      </w:r>
    </w:p>
    <w:p w14:paraId="77781864"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专</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业</w:t>
      </w:r>
      <w:r w:rsidRPr="00366F6F">
        <w:rPr>
          <w:rFonts w:ascii="Times New Roman" w:eastAsia="仿宋" w:hAnsi="Times New Roman"/>
          <w:sz w:val="32"/>
          <w:szCs w:val="32"/>
        </w:rPr>
        <w:t>：计算机软件</w:t>
      </w:r>
    </w:p>
    <w:p w14:paraId="554C9E93"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姓</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名</w:t>
      </w:r>
      <w:r w:rsidRPr="00366F6F">
        <w:rPr>
          <w:rFonts w:ascii="Times New Roman" w:eastAsia="仿宋" w:hAnsi="Times New Roman"/>
          <w:sz w:val="32"/>
          <w:szCs w:val="32"/>
        </w:rPr>
        <w:t>：</w:t>
      </w:r>
      <w:r w:rsidR="001A6D07" w:rsidRPr="00366F6F">
        <w:rPr>
          <w:rFonts w:ascii="Times New Roman" w:eastAsia="仿宋" w:hAnsi="Times New Roman" w:hint="eastAsia"/>
          <w:sz w:val="32"/>
          <w:szCs w:val="32"/>
        </w:rPr>
        <w:t>陈政宇</w:t>
      </w:r>
    </w:p>
    <w:p w14:paraId="776C5D1E" w14:textId="77777777" w:rsidR="00A5607B" w:rsidRPr="00366F6F" w:rsidRDefault="00A5607B" w:rsidP="00A5607B">
      <w:pPr>
        <w:tabs>
          <w:tab w:val="left" w:pos="2400"/>
        </w:tabs>
        <w:jc w:val="both"/>
        <w:rPr>
          <w:rFonts w:ascii="Times New Roman" w:eastAsia="仿宋" w:hAnsi="Times New Roman"/>
          <w:sz w:val="32"/>
          <w:szCs w:val="32"/>
        </w:rPr>
      </w:pPr>
      <w:r w:rsidRPr="00366F6F">
        <w:rPr>
          <w:rFonts w:ascii="Times New Roman" w:eastAsia="仿宋" w:hAnsi="Times New Roman"/>
          <w:sz w:val="32"/>
          <w:szCs w:val="32"/>
        </w:rPr>
        <w:tab/>
      </w:r>
      <w:r w:rsidRPr="00366F6F">
        <w:rPr>
          <w:rFonts w:ascii="Times New Roman" w:eastAsia="仿宋" w:hAnsi="Times New Roman" w:hint="eastAsia"/>
          <w:sz w:val="32"/>
          <w:szCs w:val="32"/>
        </w:rPr>
        <w:t>指导教师</w:t>
      </w:r>
      <w:r w:rsidRPr="00366F6F">
        <w:rPr>
          <w:rFonts w:ascii="Times New Roman" w:eastAsia="仿宋" w:hAnsi="Times New Roman"/>
          <w:sz w:val="32"/>
          <w:szCs w:val="32"/>
        </w:rPr>
        <w:t>：</w:t>
      </w:r>
      <w:r w:rsidR="001A6D07" w:rsidRPr="00366F6F">
        <w:rPr>
          <w:rFonts w:ascii="Times New Roman" w:eastAsia="仿宋" w:hAnsi="Times New Roman" w:hint="eastAsia"/>
          <w:sz w:val="32"/>
          <w:szCs w:val="32"/>
        </w:rPr>
        <w:t>丁贵广</w:t>
      </w:r>
      <w:r w:rsidRPr="00366F6F">
        <w:rPr>
          <w:rFonts w:ascii="Times New Roman" w:eastAsia="仿宋" w:hAnsi="Times New Roman" w:hint="eastAsia"/>
          <w:sz w:val="32"/>
          <w:szCs w:val="32"/>
        </w:rPr>
        <w:t xml:space="preserve"> </w:t>
      </w:r>
      <w:r w:rsidRPr="00366F6F">
        <w:rPr>
          <w:rFonts w:ascii="Times New Roman" w:eastAsia="仿宋" w:hAnsi="Times New Roman" w:hint="eastAsia"/>
          <w:sz w:val="32"/>
          <w:szCs w:val="32"/>
        </w:rPr>
        <w:t>教授</w:t>
      </w:r>
    </w:p>
    <w:p w14:paraId="133D416F" w14:textId="77777777" w:rsidR="0066656A" w:rsidRPr="00366F6F" w:rsidRDefault="0066656A" w:rsidP="00A5607B">
      <w:pPr>
        <w:tabs>
          <w:tab w:val="left" w:pos="2400"/>
        </w:tabs>
        <w:jc w:val="both"/>
        <w:rPr>
          <w:rFonts w:ascii="Times New Roman" w:eastAsia="仿宋" w:hAnsi="Times New Roman"/>
          <w:sz w:val="32"/>
          <w:szCs w:val="32"/>
        </w:rPr>
      </w:pPr>
    </w:p>
    <w:p w14:paraId="30040AC7" w14:textId="77777777" w:rsidR="0066656A" w:rsidRPr="00366F6F" w:rsidRDefault="001A6D07" w:rsidP="00A5607B">
      <w:pPr>
        <w:tabs>
          <w:tab w:val="left" w:pos="2400"/>
        </w:tabs>
        <w:jc w:val="both"/>
        <w:rPr>
          <w:rFonts w:ascii="Times New Roman" w:eastAsia="仿宋" w:hAnsi="Times New Roman"/>
          <w:sz w:val="32"/>
          <w:szCs w:val="32"/>
        </w:rPr>
        <w:sectPr w:rsidR="0066656A" w:rsidRPr="00366F6F" w:rsidSect="00A5607B">
          <w:pgSz w:w="11906" w:h="16838" w:code="9"/>
          <w:pgMar w:top="2155" w:right="1701" w:bottom="1814" w:left="1701" w:header="851" w:footer="992" w:gutter="113"/>
          <w:cols w:space="425"/>
          <w:docGrid w:type="lines" w:linePitch="312"/>
        </w:sectPr>
      </w:pPr>
      <w:r w:rsidRPr="00366F6F">
        <w:rPr>
          <w:rFonts w:ascii="Times New Roman" w:eastAsia="仿宋" w:hAnsi="Times New Roman"/>
          <w:sz w:val="32"/>
          <w:szCs w:val="32"/>
        </w:rPr>
        <w:tab/>
        <w:t>2016</w:t>
      </w:r>
      <w:r w:rsidR="00A5607B" w:rsidRPr="00366F6F">
        <w:rPr>
          <w:rFonts w:ascii="Times New Roman" w:eastAsia="仿宋" w:hAnsi="Times New Roman"/>
          <w:sz w:val="32"/>
          <w:szCs w:val="32"/>
        </w:rPr>
        <w:t>年</w:t>
      </w:r>
      <w:r w:rsidRPr="00366F6F">
        <w:rPr>
          <w:rFonts w:ascii="Times New Roman" w:eastAsia="仿宋" w:hAnsi="Times New Roman"/>
          <w:sz w:val="32"/>
          <w:szCs w:val="32"/>
        </w:rPr>
        <w:t>6</w:t>
      </w:r>
      <w:r w:rsidR="00A5607B" w:rsidRPr="00366F6F">
        <w:rPr>
          <w:rFonts w:ascii="Times New Roman" w:eastAsia="仿宋" w:hAnsi="Times New Roman"/>
          <w:sz w:val="32"/>
          <w:szCs w:val="32"/>
        </w:rPr>
        <w:t>月</w:t>
      </w:r>
      <w:r w:rsidRPr="00366F6F">
        <w:rPr>
          <w:rFonts w:ascii="Times New Roman" w:eastAsia="仿宋" w:hAnsi="Times New Roman"/>
          <w:sz w:val="32"/>
          <w:szCs w:val="32"/>
        </w:rPr>
        <w:t>8</w:t>
      </w:r>
      <w:r w:rsidR="00A5607B" w:rsidRPr="00366F6F">
        <w:rPr>
          <w:rFonts w:ascii="Times New Roman" w:eastAsia="仿宋" w:hAnsi="Times New Roman"/>
          <w:sz w:val="32"/>
          <w:szCs w:val="32"/>
        </w:rPr>
        <w:t>日</w:t>
      </w:r>
    </w:p>
    <w:p w14:paraId="261E4AC3" w14:textId="77777777" w:rsidR="00A5607B" w:rsidRPr="00366F6F" w:rsidRDefault="00A5607B" w:rsidP="0066656A">
      <w:pPr>
        <w:spacing w:before="800" w:after="400"/>
        <w:jc w:val="center"/>
        <w:rPr>
          <w:rFonts w:ascii="Times New Roman" w:eastAsia="黑体" w:hAnsi="Times New Roman"/>
          <w:sz w:val="44"/>
          <w:szCs w:val="44"/>
        </w:rPr>
      </w:pPr>
      <w:r w:rsidRPr="00366F6F">
        <w:rPr>
          <w:rFonts w:ascii="Times New Roman" w:eastAsia="黑体" w:hAnsi="Times New Roman" w:hint="eastAsia"/>
          <w:sz w:val="44"/>
          <w:szCs w:val="44"/>
        </w:rPr>
        <w:lastRenderedPageBreak/>
        <w:t>关于</w:t>
      </w:r>
      <w:r w:rsidRPr="00366F6F">
        <w:rPr>
          <w:rFonts w:ascii="Times New Roman" w:eastAsia="黑体" w:hAnsi="Times New Roman"/>
          <w:sz w:val="44"/>
          <w:szCs w:val="44"/>
        </w:rPr>
        <w:t>学位论文使用授权的说明</w:t>
      </w:r>
    </w:p>
    <w:p w14:paraId="7326E5D7" w14:textId="77777777" w:rsidR="00A5607B" w:rsidRPr="00366F6F" w:rsidRDefault="00A5607B" w:rsidP="00A5607B">
      <w:pPr>
        <w:rPr>
          <w:rFonts w:ascii="Times New Roman" w:hAnsi="Times New Roman"/>
        </w:rPr>
      </w:pPr>
      <w:r w:rsidRPr="00366F6F">
        <w:rPr>
          <w:rFonts w:ascii="Times New Roman" w:hAnsi="Times New Roman" w:hint="eastAsia"/>
        </w:rPr>
        <w:t>本人</w:t>
      </w:r>
      <w:r w:rsidRPr="00366F6F">
        <w:rPr>
          <w:rFonts w:ascii="Times New Roman" w:hAnsi="Times New Roman"/>
        </w:rPr>
        <w:t>完全了解清华大学有关保留、使用学位论文的规定，即：学校有权保留学位论文的复印件，</w:t>
      </w:r>
      <w:r w:rsidRPr="00366F6F">
        <w:rPr>
          <w:rFonts w:ascii="Times New Roman" w:hAnsi="Times New Roman" w:hint="eastAsia"/>
        </w:rPr>
        <w:t>允许</w:t>
      </w:r>
      <w:r w:rsidRPr="00366F6F">
        <w:rPr>
          <w:rFonts w:ascii="Times New Roman" w:hAnsi="Times New Roman"/>
        </w:rPr>
        <w:t>该论文被查阅和</w:t>
      </w:r>
      <w:r w:rsidRPr="00366F6F">
        <w:rPr>
          <w:rFonts w:ascii="Times New Roman" w:hAnsi="Times New Roman" w:hint="eastAsia"/>
        </w:rPr>
        <w:t>借阅</w:t>
      </w:r>
      <w:r w:rsidRPr="00366F6F">
        <w:rPr>
          <w:rFonts w:ascii="Times New Roman" w:hAnsi="Times New Roman"/>
        </w:rPr>
        <w:t>；学校可以公布该论文的全部或部分内容，可以采用影</w:t>
      </w:r>
      <w:r w:rsidRPr="00366F6F">
        <w:rPr>
          <w:rFonts w:ascii="Times New Roman" w:hAnsi="Times New Roman" w:hint="eastAsia"/>
        </w:rPr>
        <w:t>印</w:t>
      </w:r>
      <w:r w:rsidRPr="00366F6F">
        <w:rPr>
          <w:rFonts w:ascii="Times New Roman" w:hAnsi="Times New Roman"/>
        </w:rPr>
        <w:t>、缩印或其他复制手段保存该论文</w:t>
      </w:r>
    </w:p>
    <w:p w14:paraId="364C627D" w14:textId="77777777" w:rsidR="00A5607B" w:rsidRPr="00366F6F" w:rsidRDefault="00A5607B" w:rsidP="00A5607B">
      <w:pPr>
        <w:ind w:firstLine="482"/>
        <w:rPr>
          <w:rFonts w:ascii="Times New Roman" w:hAnsi="Times New Roman"/>
          <w:b/>
        </w:rPr>
      </w:pPr>
      <w:r w:rsidRPr="00366F6F">
        <w:rPr>
          <w:rFonts w:ascii="Times New Roman" w:hAnsi="Times New Roman" w:hint="eastAsia"/>
          <w:b/>
        </w:rPr>
        <w:t>（</w:t>
      </w:r>
      <w:r w:rsidRPr="00366F6F">
        <w:rPr>
          <w:rFonts w:ascii="Times New Roman" w:hAnsi="Times New Roman"/>
          <w:b/>
        </w:rPr>
        <w:t>涉密</w:t>
      </w:r>
      <w:r w:rsidRPr="00366F6F">
        <w:rPr>
          <w:rFonts w:ascii="Times New Roman" w:hAnsi="Times New Roman" w:hint="eastAsia"/>
          <w:b/>
        </w:rPr>
        <w:t>的</w:t>
      </w:r>
      <w:r w:rsidRPr="00366F6F">
        <w:rPr>
          <w:rFonts w:ascii="Times New Roman" w:hAnsi="Times New Roman"/>
          <w:b/>
        </w:rPr>
        <w:t>学位论文在解密后</w:t>
      </w:r>
      <w:r w:rsidRPr="00366F6F">
        <w:rPr>
          <w:rFonts w:ascii="Times New Roman" w:hAnsi="Times New Roman" w:hint="eastAsia"/>
          <w:b/>
        </w:rPr>
        <w:t>应</w:t>
      </w:r>
      <w:r w:rsidRPr="00366F6F">
        <w:rPr>
          <w:rFonts w:ascii="Times New Roman" w:hAnsi="Times New Roman"/>
          <w:b/>
        </w:rPr>
        <w:t>遵守此规定）</w:t>
      </w:r>
    </w:p>
    <w:p w14:paraId="2B6B3924" w14:textId="77777777" w:rsidR="00A5607B" w:rsidRPr="00366F6F" w:rsidRDefault="00A5607B" w:rsidP="00A5607B">
      <w:pPr>
        <w:ind w:firstLine="482"/>
        <w:rPr>
          <w:rFonts w:ascii="Times New Roman" w:hAnsi="Times New Roman"/>
          <w:b/>
        </w:rPr>
      </w:pPr>
    </w:p>
    <w:p w14:paraId="4B7BEADA" w14:textId="77777777" w:rsidR="00A5607B" w:rsidRPr="00366F6F" w:rsidRDefault="00A5607B" w:rsidP="00A5607B">
      <w:pPr>
        <w:ind w:firstLine="482"/>
        <w:jc w:val="center"/>
        <w:rPr>
          <w:rFonts w:ascii="Times New Roman" w:hAnsi="Times New Roman"/>
        </w:rPr>
      </w:pPr>
      <w:r w:rsidRPr="00366F6F">
        <w:rPr>
          <w:rFonts w:ascii="Times New Roman" w:hAnsi="Times New Roman" w:hint="eastAsia"/>
        </w:rPr>
        <w:t>签</w:t>
      </w:r>
      <w:r w:rsidRPr="00366F6F">
        <w:rPr>
          <w:rFonts w:ascii="Times New Roman" w:hAnsi="Times New Roman" w:hint="eastAsia"/>
        </w:rPr>
        <w:t xml:space="preserve">  </w:t>
      </w:r>
      <w:r w:rsidRPr="00366F6F">
        <w:rPr>
          <w:rFonts w:ascii="Times New Roman" w:hAnsi="Times New Roman" w:hint="eastAsia"/>
        </w:rPr>
        <w:t>名：</w:t>
      </w:r>
      <w:r w:rsidRPr="00366F6F">
        <w:rPr>
          <w:rFonts w:ascii="Times New Roman" w:hAnsi="Times New Roman" w:hint="eastAsia"/>
        </w:rPr>
        <w:t>_______</w:t>
      </w:r>
      <w:r w:rsidRPr="00366F6F">
        <w:rPr>
          <w:rFonts w:ascii="Times New Roman" w:hAnsi="Times New Roman"/>
        </w:rPr>
        <w:t>_____</w:t>
      </w:r>
      <w:r w:rsidRPr="00366F6F">
        <w:rPr>
          <w:rFonts w:ascii="Times New Roman" w:hAnsi="Times New Roman" w:hint="eastAsia"/>
        </w:rPr>
        <w:t>导师签名：</w:t>
      </w:r>
      <w:r w:rsidRPr="00366F6F">
        <w:rPr>
          <w:rFonts w:ascii="Times New Roman" w:hAnsi="Times New Roman" w:hint="eastAsia"/>
        </w:rPr>
        <w:t>__________</w:t>
      </w:r>
      <w:r w:rsidRPr="00366F6F">
        <w:rPr>
          <w:rFonts w:ascii="Times New Roman" w:hAnsi="Times New Roman"/>
        </w:rPr>
        <w:t>____</w:t>
      </w:r>
      <w:r w:rsidRPr="00366F6F">
        <w:rPr>
          <w:rFonts w:ascii="Times New Roman" w:hAnsi="Times New Roman" w:hint="eastAsia"/>
        </w:rPr>
        <w:t>日</w:t>
      </w:r>
      <w:r w:rsidRPr="00366F6F">
        <w:rPr>
          <w:rFonts w:ascii="Times New Roman" w:hAnsi="Times New Roman" w:hint="eastAsia"/>
        </w:rPr>
        <w:t xml:space="preserve">  </w:t>
      </w:r>
      <w:r w:rsidRPr="00366F6F">
        <w:rPr>
          <w:rFonts w:ascii="Times New Roman" w:hAnsi="Times New Roman" w:hint="eastAsia"/>
        </w:rPr>
        <w:t>期：</w:t>
      </w:r>
      <w:r w:rsidRPr="00366F6F">
        <w:rPr>
          <w:rFonts w:ascii="Times New Roman" w:hAnsi="Times New Roman" w:hint="eastAsia"/>
        </w:rPr>
        <w:t>___________</w:t>
      </w:r>
    </w:p>
    <w:p w14:paraId="6BED7FB0" w14:textId="77777777" w:rsidR="00A5607B" w:rsidRPr="00366F6F" w:rsidRDefault="00A5607B" w:rsidP="0066656A">
      <w:pPr>
        <w:jc w:val="both"/>
        <w:rPr>
          <w:rFonts w:ascii="Times New Roman" w:hAnsi="Times New Roman"/>
        </w:rPr>
      </w:pPr>
    </w:p>
    <w:p w14:paraId="1148829E" w14:textId="77777777" w:rsidR="0066656A" w:rsidRPr="00366F6F" w:rsidRDefault="0066656A">
      <w:pPr>
        <w:rPr>
          <w:rFonts w:ascii="Times New Roman" w:hAnsi="Times New Roman"/>
        </w:rPr>
        <w:sectPr w:rsidR="0066656A" w:rsidRPr="00366F6F" w:rsidSect="00A5607B">
          <w:footerReference w:type="default" r:id="rId8"/>
          <w:pgSz w:w="11906" w:h="16838" w:code="9"/>
          <w:pgMar w:top="2155" w:right="1701" w:bottom="1814" w:left="1701" w:header="851" w:footer="992" w:gutter="113"/>
          <w:cols w:space="425"/>
          <w:docGrid w:type="lines" w:linePitch="312"/>
        </w:sectPr>
      </w:pPr>
    </w:p>
    <w:p w14:paraId="25C7AEA8" w14:textId="77777777" w:rsidR="00A5607B" w:rsidRPr="00366F6F" w:rsidRDefault="00A5607B" w:rsidP="00A5607B">
      <w:pPr>
        <w:pStyle w:val="ab"/>
        <w:rPr>
          <w:rFonts w:ascii="Times New Roman" w:hAnsi="Times New Roman"/>
        </w:rPr>
      </w:pPr>
      <w:r w:rsidRPr="00366F6F">
        <w:rPr>
          <w:rFonts w:ascii="Times New Roman" w:hAnsi="Times New Roman" w:hint="eastAsia"/>
        </w:rPr>
        <w:lastRenderedPageBreak/>
        <w:t>中文摘要</w:t>
      </w:r>
    </w:p>
    <w:p w14:paraId="788432E7" w14:textId="77777777" w:rsidR="00452790" w:rsidRPr="00366F6F" w:rsidRDefault="002324FF" w:rsidP="002324FF">
      <w:pPr>
        <w:pStyle w:val="ac"/>
        <w:ind w:firstLine="480"/>
        <w:rPr>
          <w:rFonts w:ascii="Times New Roman" w:hAnsi="Times New Roman" w:hint="eastAsia"/>
        </w:rPr>
      </w:pPr>
      <w:r w:rsidRPr="00366F6F">
        <w:rPr>
          <w:rFonts w:ascii="Times New Roman" w:hAnsi="Times New Roman" w:hint="eastAsia"/>
        </w:rPr>
        <w:t>随着近年来人工智能、深度学习和神经网络的发展，</w:t>
      </w:r>
      <w:r w:rsidR="009F5431" w:rsidRPr="00366F6F">
        <w:rPr>
          <w:rFonts w:ascii="Times New Roman" w:hAnsi="Times New Roman" w:hint="eastAsia"/>
        </w:rPr>
        <w:t>其在实际场景中的应用效果有了显著的提高，尤其是在计算机视觉领域。随着</w:t>
      </w:r>
      <w:r w:rsidR="009F5431" w:rsidRPr="00366F6F">
        <w:rPr>
          <w:rFonts w:ascii="Times New Roman" w:hAnsi="Times New Roman" w:hint="eastAsia"/>
        </w:rPr>
        <w:t>2012</w:t>
      </w:r>
      <w:r w:rsidR="009F5431" w:rsidRPr="00366F6F">
        <w:rPr>
          <w:rFonts w:ascii="Times New Roman" w:hAnsi="Times New Roman" w:hint="eastAsia"/>
        </w:rPr>
        <w:t>年</w:t>
      </w:r>
      <w:r w:rsidR="009F5431" w:rsidRPr="00366F6F">
        <w:rPr>
          <w:rFonts w:ascii="Times New Roman" w:hAnsi="Times New Roman" w:hint="eastAsia"/>
        </w:rPr>
        <w:t>AlexNet</w:t>
      </w:r>
      <w:r w:rsidR="009F5431" w:rsidRPr="00366F6F">
        <w:rPr>
          <w:rFonts w:ascii="Times New Roman" w:hAnsi="Times New Roman" w:hint="eastAsia"/>
        </w:rPr>
        <w:t>的提出，人工智能系统进行图像的识别，分类，检索已经达到接近甚至超过人类的水平。目标追踪是计算机视觉中一个十分重要且有用的分支，其中</w:t>
      </w:r>
      <w:r w:rsidR="009F5431" w:rsidRPr="00366F6F">
        <w:rPr>
          <w:rFonts w:ascii="Times New Roman" w:hAnsi="Times New Roman" w:cs="Cambria" w:hint="eastAsia"/>
        </w:rPr>
        <w:t>又分为单目标追踪和多目标追踪两个分支。目标追踪在安防，数据分析，监控等多个领域都有着广泛而重要的应用。在多目标追踪之中，目前主流的有基于滤波器和前向帧信息的追踪方法和基于卷积神经网络检测出不同帧的目标再进行匹配的两种方法。在实际应用之中，第二种的效果较好，但一般会需要更高的计算能力。在基于检测结果的多目标追踪之中，其效果暂时还难以与人眼观察的结果媲美。最主要的问题在于检测结果的误差，以及物体之间的互相遮挡。本文通过探究多目标追踪的各种方法，实现了一种基于匈牙利算法的多目标追踪系统，并通过研究其重识别策略，优化了算法并解决了在部分场景下遮挡之后的追踪目标丢失的问题，并且还让系统的运行速度保持在可即时运行范围之内。</w:t>
      </w:r>
    </w:p>
    <w:p w14:paraId="02A1B9E3" w14:textId="77777777" w:rsidR="0066656A" w:rsidRPr="00366F6F" w:rsidRDefault="00A5607B" w:rsidP="00A72300">
      <w:pPr>
        <w:pStyle w:val="ac"/>
        <w:ind w:firstLine="482"/>
        <w:rPr>
          <w:rFonts w:ascii="Times New Roman" w:hAnsi="Times New Roman"/>
        </w:rPr>
        <w:sectPr w:rsidR="0066656A" w:rsidRPr="00366F6F" w:rsidSect="000A1D08">
          <w:footerReference w:type="default" r:id="rId9"/>
          <w:pgSz w:w="11906" w:h="16838" w:code="9"/>
          <w:pgMar w:top="2155" w:right="1701" w:bottom="1814" w:left="1701" w:header="851" w:footer="992" w:gutter="113"/>
          <w:pgNumType w:fmt="upperRoman" w:start="1"/>
          <w:cols w:space="425"/>
          <w:docGrid w:type="lines" w:linePitch="312"/>
        </w:sectPr>
      </w:pPr>
      <w:r w:rsidRPr="00366F6F">
        <w:rPr>
          <w:rFonts w:ascii="Times New Roman" w:hAnsi="Times New Roman" w:hint="eastAsia"/>
          <w:b/>
        </w:rPr>
        <w:t>关键词</w:t>
      </w:r>
      <w:r w:rsidRPr="00366F6F">
        <w:rPr>
          <w:rFonts w:ascii="Times New Roman" w:hAnsi="Times New Roman"/>
          <w:b/>
        </w:rPr>
        <w:t>：</w:t>
      </w:r>
      <w:r w:rsidR="009F5431" w:rsidRPr="00366F6F">
        <w:rPr>
          <w:rFonts w:ascii="Times New Roman" w:hAnsi="Times New Roman" w:hint="eastAsia"/>
          <w:b/>
        </w:rPr>
        <w:t>神经网络，</w:t>
      </w:r>
      <w:r w:rsidR="009F5431" w:rsidRPr="00366F6F">
        <w:rPr>
          <w:rFonts w:ascii="Times New Roman" w:hAnsi="Times New Roman" w:hint="eastAsia"/>
          <w:b/>
        </w:rPr>
        <w:t xml:space="preserve"> </w:t>
      </w:r>
      <w:r w:rsidR="009F5431" w:rsidRPr="00366F6F">
        <w:rPr>
          <w:rFonts w:ascii="Times New Roman" w:hAnsi="Times New Roman" w:hint="eastAsia"/>
          <w:b/>
        </w:rPr>
        <w:t>多目标追踪，</w:t>
      </w:r>
      <w:r w:rsidR="009F5431" w:rsidRPr="00366F6F">
        <w:rPr>
          <w:rFonts w:ascii="Times New Roman" w:hAnsi="Times New Roman" w:hint="eastAsia"/>
          <w:b/>
        </w:rPr>
        <w:t xml:space="preserve"> </w:t>
      </w:r>
      <w:r w:rsidR="009F5431" w:rsidRPr="00366F6F">
        <w:rPr>
          <w:rFonts w:ascii="Times New Roman" w:hAnsi="Times New Roman" w:hint="eastAsia"/>
          <w:b/>
        </w:rPr>
        <w:t>行人重识别，</w:t>
      </w:r>
      <w:r w:rsidR="009F5431" w:rsidRPr="00366F6F">
        <w:rPr>
          <w:rFonts w:ascii="Times New Roman" w:hAnsi="Times New Roman" w:hint="eastAsia"/>
          <w:b/>
        </w:rPr>
        <w:t xml:space="preserve"> </w:t>
      </w:r>
      <w:r w:rsidR="009F5431" w:rsidRPr="00366F6F">
        <w:rPr>
          <w:rFonts w:ascii="Times New Roman" w:hAnsi="Times New Roman" w:hint="eastAsia"/>
          <w:b/>
        </w:rPr>
        <w:t>匈牙利算法</w:t>
      </w:r>
    </w:p>
    <w:p w14:paraId="1164F795" w14:textId="77777777" w:rsidR="00A5607B" w:rsidRPr="00F41B81" w:rsidRDefault="00A5607B" w:rsidP="00A5607B">
      <w:pPr>
        <w:pStyle w:val="ad"/>
        <w:rPr>
          <w:rFonts w:cs="Arial"/>
        </w:rPr>
      </w:pPr>
      <w:r w:rsidRPr="00F41B81">
        <w:rPr>
          <w:rFonts w:cs="Arial"/>
        </w:rPr>
        <w:lastRenderedPageBreak/>
        <w:t>ABSTRACT</w:t>
      </w:r>
    </w:p>
    <w:p w14:paraId="697AD8DC" w14:textId="77777777" w:rsidR="008779E9" w:rsidRPr="00366F6F" w:rsidRDefault="0097035E" w:rsidP="00A5607B">
      <w:pPr>
        <w:pStyle w:val="ae"/>
        <w:ind w:firstLine="480"/>
        <w:rPr>
          <w:rFonts w:eastAsia="Arial Unicode MS"/>
        </w:rPr>
      </w:pPr>
      <w:r w:rsidRPr="00366F6F">
        <w:rPr>
          <w:rFonts w:eastAsia="Arial Unicode MS" w:hint="eastAsia"/>
        </w:rPr>
        <w:t>In</w:t>
      </w:r>
      <w:r w:rsidRPr="00366F6F">
        <w:rPr>
          <w:rFonts w:eastAsia="Arial Unicode MS"/>
        </w:rPr>
        <w:t xml:space="preserve"> recent years ,the development of Artificial Intelligence, Deep Learning and Neural Networks has effectively improved their performance in real scene applications, especially in Computer Vision field. After Alex and Hinton have come up with AlexNet in 2012, the ability of AI systems to do image recognition, classification and retrieval has come close to or even exceed human level. Object Tracking is a very important and useful branch of Computer Vision, and itself has divided into two branches, Single Object Tracking and Multi Object Tracking. Object Tracking has shown wide and important usage in </w:t>
      </w:r>
      <w:r w:rsidR="00C27FE6" w:rsidRPr="00366F6F">
        <w:rPr>
          <w:rFonts w:eastAsia="Arial Unicode MS"/>
        </w:rPr>
        <w:t xml:space="preserve">security, data analysis and monitoring. Among all the methods in Multi Object Tracking, two methods are widely used, one is based on inferior frame information and filters and the other is based on associating the bounding box of objects given by CNN in different frames. The later one, in general, gives a better and more accurate result but requires more computing power. The performance of those multi object tracking methods are still hard to compare with human result, </w:t>
      </w:r>
      <w:r w:rsidR="00081C9D" w:rsidRPr="00366F6F">
        <w:rPr>
          <w:rFonts w:eastAsia="Arial Unicode MS"/>
        </w:rPr>
        <w:t xml:space="preserve">because of the errors of detections and the occulusions of bounding boxes. In this article, </w:t>
      </w:r>
      <w:r w:rsidR="005D1518" w:rsidRPr="00366F6F">
        <w:rPr>
          <w:rFonts w:eastAsia="Arial Unicode MS"/>
        </w:rPr>
        <w:t xml:space="preserve">I surveyed multiple multi objects tracking methods, and implemented a method based on Hungarian Algorithm. Meanwhile, I researched the tactics of object re-id, optimized the algorithm and solved the problem of losing tracking targets after occulusion in some scenes while still make the system a real-time tracking system. </w:t>
      </w:r>
    </w:p>
    <w:p w14:paraId="28DE5693" w14:textId="77777777" w:rsidR="00520DD1" w:rsidRPr="00366F6F" w:rsidRDefault="00A5607B" w:rsidP="00A5607B">
      <w:pPr>
        <w:pStyle w:val="ae"/>
        <w:ind w:firstLine="480"/>
        <w:rPr>
          <w:rFonts w:eastAsia="Arial Unicode MS"/>
        </w:rPr>
      </w:pPr>
      <w:r w:rsidRPr="00366F6F">
        <w:rPr>
          <w:rFonts w:eastAsia="Arial Unicode MS"/>
          <w:b/>
        </w:rPr>
        <w:t xml:space="preserve">Keywords: </w:t>
      </w:r>
      <w:r w:rsidR="005D1518" w:rsidRPr="00366F6F">
        <w:rPr>
          <w:rFonts w:eastAsia="Arial Unicode MS"/>
        </w:rPr>
        <w:t>Neural Network; Multi Object Tracking; Person Re-id; Hungarian Algorithm</w:t>
      </w:r>
    </w:p>
    <w:p w14:paraId="74AC1965" w14:textId="77777777" w:rsidR="0066656A" w:rsidRPr="00366F6F" w:rsidRDefault="0066656A" w:rsidP="00520DD1">
      <w:pPr>
        <w:rPr>
          <w:rFonts w:ascii="Times New Roman" w:eastAsia="Arial Unicode MS" w:hAnsi="Times New Roman"/>
        </w:rPr>
        <w:sectPr w:rsidR="0066656A" w:rsidRPr="00366F6F" w:rsidSect="000A1D08">
          <w:pgSz w:w="11906" w:h="16838" w:code="9"/>
          <w:pgMar w:top="2155" w:right="1701" w:bottom="1814" w:left="1701" w:header="851" w:footer="992" w:gutter="113"/>
          <w:pgNumType w:fmt="upperRoman"/>
          <w:cols w:space="425"/>
          <w:docGrid w:type="lines" w:linePitch="312"/>
        </w:sectPr>
      </w:pPr>
    </w:p>
    <w:p w14:paraId="09572949" w14:textId="77777777" w:rsidR="009E50CA" w:rsidRPr="00366F6F" w:rsidRDefault="009E50CA" w:rsidP="009E50CA">
      <w:pPr>
        <w:pStyle w:val="11"/>
        <w:spacing w:before="800" w:after="400"/>
        <w:jc w:val="center"/>
        <w:rPr>
          <w:rFonts w:ascii="Times New Roman" w:hAnsi="Times New Roman"/>
          <w:sz w:val="30"/>
          <w:szCs w:val="30"/>
        </w:rPr>
      </w:pPr>
      <w:r w:rsidRPr="00366F6F">
        <w:rPr>
          <w:rFonts w:ascii="Times New Roman" w:hAnsi="Times New Roman" w:hint="eastAsia"/>
          <w:sz w:val="30"/>
          <w:szCs w:val="30"/>
        </w:rPr>
        <w:lastRenderedPageBreak/>
        <w:t>目</w:t>
      </w:r>
      <w:r w:rsidRPr="00366F6F">
        <w:rPr>
          <w:rFonts w:ascii="Times New Roman" w:hAnsi="Times New Roman" w:hint="eastAsia"/>
          <w:sz w:val="30"/>
          <w:szCs w:val="30"/>
        </w:rPr>
        <w:t xml:space="preserve"> </w:t>
      </w:r>
      <w:r w:rsidRPr="00366F6F">
        <w:rPr>
          <w:rFonts w:ascii="Times New Roman" w:hAnsi="Times New Roman"/>
          <w:sz w:val="30"/>
          <w:szCs w:val="30"/>
        </w:rPr>
        <w:t xml:space="preserve"> </w:t>
      </w:r>
      <w:r w:rsidRPr="00366F6F">
        <w:rPr>
          <w:rFonts w:ascii="Times New Roman" w:hAnsi="Times New Roman" w:hint="eastAsia"/>
          <w:sz w:val="30"/>
          <w:szCs w:val="30"/>
        </w:rPr>
        <w:t>录</w:t>
      </w:r>
    </w:p>
    <w:p w14:paraId="68FECA72" w14:textId="46B7A673" w:rsidR="00B57D9D" w:rsidRDefault="009E50CA">
      <w:pPr>
        <w:pStyle w:val="11"/>
        <w:rPr>
          <w:rFonts w:asciiTheme="minorHAnsi" w:eastAsiaTheme="minorEastAsia" w:hAnsiTheme="minorHAnsi" w:cstheme="minorBidi"/>
          <w:noProof/>
          <w:kern w:val="2"/>
          <w:sz w:val="21"/>
          <w:szCs w:val="24"/>
        </w:rPr>
      </w:pPr>
      <w:r w:rsidRPr="00366F6F">
        <w:rPr>
          <w:rFonts w:ascii="Times New Roman" w:eastAsia="Arial Unicode MS" w:hAnsi="Times New Roman"/>
        </w:rPr>
        <w:fldChar w:fldCharType="begin"/>
      </w:r>
      <w:r w:rsidRPr="00366F6F">
        <w:rPr>
          <w:rFonts w:ascii="Times New Roman" w:eastAsia="Arial Unicode MS" w:hAnsi="Times New Roman"/>
        </w:rPr>
        <w:instrText xml:space="preserve"> TOC \o "1-3" \h \z \u </w:instrText>
      </w:r>
      <w:r w:rsidRPr="00366F6F">
        <w:rPr>
          <w:rFonts w:ascii="Times New Roman" w:eastAsia="Arial Unicode MS" w:hAnsi="Times New Roman"/>
        </w:rPr>
        <w:fldChar w:fldCharType="separate"/>
      </w:r>
      <w:hyperlink w:anchor="_Toc516188702" w:history="1">
        <w:r w:rsidR="00B57D9D" w:rsidRPr="00F359D6">
          <w:rPr>
            <w:rStyle w:val="afe"/>
            <w:rFonts w:ascii="Times New Roman" w:hAnsi="Times New Roman"/>
            <w:noProof/>
          </w:rPr>
          <w:t>第</w:t>
        </w:r>
        <w:r w:rsidR="00B57D9D" w:rsidRPr="00F359D6">
          <w:rPr>
            <w:rStyle w:val="afe"/>
            <w:rFonts w:ascii="Times New Roman" w:hAnsi="Times New Roman"/>
            <w:noProof/>
          </w:rPr>
          <w:t>1</w:t>
        </w:r>
        <w:r w:rsidR="00B57D9D" w:rsidRPr="00F359D6">
          <w:rPr>
            <w:rStyle w:val="afe"/>
            <w:rFonts w:ascii="Times New Roman" w:hAnsi="Times New Roman"/>
            <w:noProof/>
          </w:rPr>
          <w:t>章</w:t>
        </w:r>
        <w:r w:rsidR="00B57D9D">
          <w:rPr>
            <w:rFonts w:asciiTheme="minorHAnsi" w:eastAsiaTheme="minorEastAsia" w:hAnsiTheme="minorHAnsi" w:cstheme="minorBidi"/>
            <w:noProof/>
            <w:kern w:val="2"/>
            <w:sz w:val="21"/>
            <w:szCs w:val="24"/>
          </w:rPr>
          <w:tab/>
        </w:r>
        <w:r w:rsidR="00B57D9D" w:rsidRPr="00F359D6">
          <w:rPr>
            <w:rStyle w:val="afe"/>
            <w:rFonts w:ascii="Times New Roman" w:hAnsi="Times New Roman"/>
            <w:noProof/>
          </w:rPr>
          <w:t>引言</w:t>
        </w:r>
        <w:r w:rsidR="00B57D9D">
          <w:rPr>
            <w:noProof/>
            <w:webHidden/>
          </w:rPr>
          <w:tab/>
        </w:r>
        <w:r w:rsidR="00B57D9D">
          <w:rPr>
            <w:noProof/>
            <w:webHidden/>
          </w:rPr>
          <w:fldChar w:fldCharType="begin"/>
        </w:r>
        <w:r w:rsidR="00B57D9D">
          <w:rPr>
            <w:noProof/>
            <w:webHidden/>
          </w:rPr>
          <w:instrText xml:space="preserve"> PAGEREF _Toc516188702 \h </w:instrText>
        </w:r>
        <w:r w:rsidR="00B57D9D">
          <w:rPr>
            <w:noProof/>
            <w:webHidden/>
          </w:rPr>
        </w:r>
        <w:r w:rsidR="00B57D9D">
          <w:rPr>
            <w:noProof/>
            <w:webHidden/>
          </w:rPr>
          <w:fldChar w:fldCharType="separate"/>
        </w:r>
        <w:r w:rsidR="00B57D9D">
          <w:rPr>
            <w:noProof/>
            <w:webHidden/>
          </w:rPr>
          <w:t>2</w:t>
        </w:r>
        <w:r w:rsidR="00B57D9D">
          <w:rPr>
            <w:noProof/>
            <w:webHidden/>
          </w:rPr>
          <w:fldChar w:fldCharType="end"/>
        </w:r>
      </w:hyperlink>
    </w:p>
    <w:p w14:paraId="11A97273" w14:textId="6884E36D" w:rsidR="00B57D9D" w:rsidRDefault="00B57D9D">
      <w:pPr>
        <w:pStyle w:val="21"/>
        <w:tabs>
          <w:tab w:val="left" w:pos="840"/>
          <w:tab w:val="right" w:leader="dot" w:pos="8381"/>
        </w:tabs>
        <w:rPr>
          <w:rFonts w:eastAsiaTheme="minorEastAsia" w:cstheme="minorBidi"/>
          <w:noProof/>
          <w:kern w:val="2"/>
          <w:sz w:val="21"/>
          <w:szCs w:val="24"/>
        </w:rPr>
      </w:pPr>
      <w:hyperlink w:anchor="_Toc516188703" w:history="1">
        <w:r w:rsidRPr="00F359D6">
          <w:rPr>
            <w:rStyle w:val="afe"/>
            <w:rFonts w:ascii="Times New Roman" w:hAnsi="Times New Roman"/>
            <w:noProof/>
          </w:rPr>
          <w:t>1.1</w:t>
        </w:r>
        <w:r>
          <w:rPr>
            <w:rFonts w:eastAsiaTheme="minorEastAsia" w:cstheme="minorBidi"/>
            <w:noProof/>
            <w:kern w:val="2"/>
            <w:sz w:val="21"/>
            <w:szCs w:val="24"/>
          </w:rPr>
          <w:tab/>
        </w:r>
        <w:r w:rsidRPr="00F359D6">
          <w:rPr>
            <w:rStyle w:val="afe"/>
            <w:rFonts w:ascii="Times New Roman" w:hAnsi="Times New Roman"/>
            <w:noProof/>
          </w:rPr>
          <w:t>课题背景、目的与意义</w:t>
        </w:r>
        <w:r>
          <w:rPr>
            <w:noProof/>
            <w:webHidden/>
          </w:rPr>
          <w:tab/>
        </w:r>
        <w:r>
          <w:rPr>
            <w:noProof/>
            <w:webHidden/>
          </w:rPr>
          <w:fldChar w:fldCharType="begin"/>
        </w:r>
        <w:r>
          <w:rPr>
            <w:noProof/>
            <w:webHidden/>
          </w:rPr>
          <w:instrText xml:space="preserve"> PAGEREF _Toc516188703 \h </w:instrText>
        </w:r>
        <w:r>
          <w:rPr>
            <w:noProof/>
            <w:webHidden/>
          </w:rPr>
        </w:r>
        <w:r>
          <w:rPr>
            <w:noProof/>
            <w:webHidden/>
          </w:rPr>
          <w:fldChar w:fldCharType="separate"/>
        </w:r>
        <w:r>
          <w:rPr>
            <w:noProof/>
            <w:webHidden/>
          </w:rPr>
          <w:t>2</w:t>
        </w:r>
        <w:r>
          <w:rPr>
            <w:noProof/>
            <w:webHidden/>
          </w:rPr>
          <w:fldChar w:fldCharType="end"/>
        </w:r>
      </w:hyperlink>
    </w:p>
    <w:p w14:paraId="2C986E76" w14:textId="4D2C3925" w:rsidR="00B57D9D" w:rsidRDefault="00B57D9D">
      <w:pPr>
        <w:pStyle w:val="21"/>
        <w:tabs>
          <w:tab w:val="left" w:pos="840"/>
          <w:tab w:val="right" w:leader="dot" w:pos="8381"/>
        </w:tabs>
        <w:rPr>
          <w:rFonts w:eastAsiaTheme="minorEastAsia" w:cstheme="minorBidi"/>
          <w:noProof/>
          <w:kern w:val="2"/>
          <w:sz w:val="21"/>
          <w:szCs w:val="24"/>
        </w:rPr>
      </w:pPr>
      <w:hyperlink w:anchor="_Toc516188704" w:history="1">
        <w:r w:rsidRPr="00F359D6">
          <w:rPr>
            <w:rStyle w:val="afe"/>
            <w:rFonts w:ascii="Times New Roman" w:hAnsi="Times New Roman"/>
            <w:noProof/>
          </w:rPr>
          <w:t>1.2</w:t>
        </w:r>
        <w:r>
          <w:rPr>
            <w:rFonts w:eastAsiaTheme="minorEastAsia" w:cstheme="minorBidi"/>
            <w:noProof/>
            <w:kern w:val="2"/>
            <w:sz w:val="21"/>
            <w:szCs w:val="24"/>
          </w:rPr>
          <w:tab/>
        </w:r>
        <w:r w:rsidRPr="00F359D6">
          <w:rPr>
            <w:rStyle w:val="afe"/>
            <w:rFonts w:ascii="Times New Roman" w:hAnsi="Times New Roman"/>
            <w:noProof/>
          </w:rPr>
          <w:t>主要工作</w:t>
        </w:r>
        <w:r>
          <w:rPr>
            <w:noProof/>
            <w:webHidden/>
          </w:rPr>
          <w:tab/>
        </w:r>
        <w:r>
          <w:rPr>
            <w:noProof/>
            <w:webHidden/>
          </w:rPr>
          <w:fldChar w:fldCharType="begin"/>
        </w:r>
        <w:r>
          <w:rPr>
            <w:noProof/>
            <w:webHidden/>
          </w:rPr>
          <w:instrText xml:space="preserve"> PAGEREF _Toc516188704 \h </w:instrText>
        </w:r>
        <w:r>
          <w:rPr>
            <w:noProof/>
            <w:webHidden/>
          </w:rPr>
        </w:r>
        <w:r>
          <w:rPr>
            <w:noProof/>
            <w:webHidden/>
          </w:rPr>
          <w:fldChar w:fldCharType="separate"/>
        </w:r>
        <w:r>
          <w:rPr>
            <w:noProof/>
            <w:webHidden/>
          </w:rPr>
          <w:t>3</w:t>
        </w:r>
        <w:r>
          <w:rPr>
            <w:noProof/>
            <w:webHidden/>
          </w:rPr>
          <w:fldChar w:fldCharType="end"/>
        </w:r>
      </w:hyperlink>
    </w:p>
    <w:p w14:paraId="6ED25FAF" w14:textId="3CF4728C" w:rsidR="00B57D9D" w:rsidRDefault="00B57D9D">
      <w:pPr>
        <w:pStyle w:val="31"/>
        <w:tabs>
          <w:tab w:val="left" w:pos="1260"/>
          <w:tab w:val="right" w:leader="dot" w:pos="8381"/>
        </w:tabs>
        <w:rPr>
          <w:rFonts w:eastAsiaTheme="minorEastAsia" w:cstheme="minorBidi"/>
          <w:noProof/>
          <w:kern w:val="2"/>
          <w:sz w:val="21"/>
          <w:szCs w:val="24"/>
        </w:rPr>
      </w:pPr>
      <w:hyperlink w:anchor="_Toc516188705" w:history="1">
        <w:r w:rsidRPr="00F359D6">
          <w:rPr>
            <w:rStyle w:val="afe"/>
            <w:rFonts w:ascii="Times New Roman" w:hAnsi="Times New Roman"/>
            <w:noProof/>
          </w:rPr>
          <w:t>1.2.1</w:t>
        </w:r>
        <w:r>
          <w:rPr>
            <w:rFonts w:eastAsiaTheme="minorEastAsia" w:cstheme="minorBidi"/>
            <w:noProof/>
            <w:kern w:val="2"/>
            <w:sz w:val="21"/>
            <w:szCs w:val="24"/>
          </w:rPr>
          <w:tab/>
        </w:r>
        <w:r w:rsidRPr="00F359D6">
          <w:rPr>
            <w:rStyle w:val="afe"/>
            <w:rFonts w:ascii="Times New Roman" w:hAnsi="Times New Roman"/>
            <w:noProof/>
          </w:rPr>
          <w:t>技术调研</w:t>
        </w:r>
        <w:r>
          <w:rPr>
            <w:noProof/>
            <w:webHidden/>
          </w:rPr>
          <w:tab/>
        </w:r>
        <w:r>
          <w:rPr>
            <w:noProof/>
            <w:webHidden/>
          </w:rPr>
          <w:fldChar w:fldCharType="begin"/>
        </w:r>
        <w:r>
          <w:rPr>
            <w:noProof/>
            <w:webHidden/>
          </w:rPr>
          <w:instrText xml:space="preserve"> PAGEREF _Toc516188705 \h </w:instrText>
        </w:r>
        <w:r>
          <w:rPr>
            <w:noProof/>
            <w:webHidden/>
          </w:rPr>
        </w:r>
        <w:r>
          <w:rPr>
            <w:noProof/>
            <w:webHidden/>
          </w:rPr>
          <w:fldChar w:fldCharType="separate"/>
        </w:r>
        <w:r>
          <w:rPr>
            <w:noProof/>
            <w:webHidden/>
          </w:rPr>
          <w:t>3</w:t>
        </w:r>
        <w:r>
          <w:rPr>
            <w:noProof/>
            <w:webHidden/>
          </w:rPr>
          <w:fldChar w:fldCharType="end"/>
        </w:r>
      </w:hyperlink>
    </w:p>
    <w:p w14:paraId="17ADACF8" w14:textId="37D2677E" w:rsidR="00B57D9D" w:rsidRDefault="00B57D9D">
      <w:pPr>
        <w:pStyle w:val="31"/>
        <w:tabs>
          <w:tab w:val="left" w:pos="1260"/>
          <w:tab w:val="right" w:leader="dot" w:pos="8381"/>
        </w:tabs>
        <w:rPr>
          <w:rFonts w:eastAsiaTheme="minorEastAsia" w:cstheme="minorBidi"/>
          <w:noProof/>
          <w:kern w:val="2"/>
          <w:sz w:val="21"/>
          <w:szCs w:val="24"/>
        </w:rPr>
      </w:pPr>
      <w:hyperlink w:anchor="_Toc516188706" w:history="1">
        <w:r w:rsidRPr="00F359D6">
          <w:rPr>
            <w:rStyle w:val="afe"/>
            <w:rFonts w:ascii="Times New Roman" w:hAnsi="Times New Roman"/>
            <w:noProof/>
          </w:rPr>
          <w:t>1.2.2</w:t>
        </w:r>
        <w:r>
          <w:rPr>
            <w:rFonts w:eastAsiaTheme="minorEastAsia" w:cstheme="minorBidi"/>
            <w:noProof/>
            <w:kern w:val="2"/>
            <w:sz w:val="21"/>
            <w:szCs w:val="24"/>
          </w:rPr>
          <w:tab/>
        </w:r>
        <w:r w:rsidRPr="00F359D6">
          <w:rPr>
            <w:rStyle w:val="afe"/>
            <w:rFonts w:ascii="Times New Roman" w:hAnsi="Times New Roman"/>
            <w:noProof/>
          </w:rPr>
          <w:t>算法优化</w:t>
        </w:r>
        <w:r>
          <w:rPr>
            <w:noProof/>
            <w:webHidden/>
          </w:rPr>
          <w:tab/>
        </w:r>
        <w:r>
          <w:rPr>
            <w:noProof/>
            <w:webHidden/>
          </w:rPr>
          <w:fldChar w:fldCharType="begin"/>
        </w:r>
        <w:r>
          <w:rPr>
            <w:noProof/>
            <w:webHidden/>
          </w:rPr>
          <w:instrText xml:space="preserve"> PAGEREF _Toc516188706 \h </w:instrText>
        </w:r>
        <w:r>
          <w:rPr>
            <w:noProof/>
            <w:webHidden/>
          </w:rPr>
        </w:r>
        <w:r>
          <w:rPr>
            <w:noProof/>
            <w:webHidden/>
          </w:rPr>
          <w:fldChar w:fldCharType="separate"/>
        </w:r>
        <w:r>
          <w:rPr>
            <w:noProof/>
            <w:webHidden/>
          </w:rPr>
          <w:t>3</w:t>
        </w:r>
        <w:r>
          <w:rPr>
            <w:noProof/>
            <w:webHidden/>
          </w:rPr>
          <w:fldChar w:fldCharType="end"/>
        </w:r>
      </w:hyperlink>
    </w:p>
    <w:p w14:paraId="7CD16B40" w14:textId="0B60EBAF" w:rsidR="00B57D9D" w:rsidRDefault="00B57D9D">
      <w:pPr>
        <w:pStyle w:val="21"/>
        <w:tabs>
          <w:tab w:val="left" w:pos="840"/>
          <w:tab w:val="right" w:leader="dot" w:pos="8381"/>
        </w:tabs>
        <w:rPr>
          <w:rFonts w:eastAsiaTheme="minorEastAsia" w:cstheme="minorBidi"/>
          <w:noProof/>
          <w:kern w:val="2"/>
          <w:sz w:val="21"/>
          <w:szCs w:val="24"/>
        </w:rPr>
      </w:pPr>
      <w:hyperlink w:anchor="_Toc516188707" w:history="1">
        <w:r w:rsidRPr="00F359D6">
          <w:rPr>
            <w:rStyle w:val="afe"/>
            <w:rFonts w:ascii="Times New Roman" w:hAnsi="Times New Roman"/>
            <w:noProof/>
          </w:rPr>
          <w:t>1.3</w:t>
        </w:r>
        <w:r>
          <w:rPr>
            <w:rFonts w:eastAsiaTheme="minorEastAsia" w:cstheme="minorBidi"/>
            <w:noProof/>
            <w:kern w:val="2"/>
            <w:sz w:val="21"/>
            <w:szCs w:val="24"/>
          </w:rPr>
          <w:tab/>
        </w:r>
        <w:r w:rsidRPr="00F359D6">
          <w:rPr>
            <w:rStyle w:val="afe"/>
            <w:rFonts w:ascii="Times New Roman" w:hAnsi="Times New Roman"/>
            <w:noProof/>
          </w:rPr>
          <w:t>论文的组织与安排</w:t>
        </w:r>
        <w:r>
          <w:rPr>
            <w:noProof/>
            <w:webHidden/>
          </w:rPr>
          <w:tab/>
        </w:r>
        <w:r>
          <w:rPr>
            <w:noProof/>
            <w:webHidden/>
          </w:rPr>
          <w:fldChar w:fldCharType="begin"/>
        </w:r>
        <w:r>
          <w:rPr>
            <w:noProof/>
            <w:webHidden/>
          </w:rPr>
          <w:instrText xml:space="preserve"> PAGEREF _Toc516188707 \h </w:instrText>
        </w:r>
        <w:r>
          <w:rPr>
            <w:noProof/>
            <w:webHidden/>
          </w:rPr>
        </w:r>
        <w:r>
          <w:rPr>
            <w:noProof/>
            <w:webHidden/>
          </w:rPr>
          <w:fldChar w:fldCharType="separate"/>
        </w:r>
        <w:r>
          <w:rPr>
            <w:noProof/>
            <w:webHidden/>
          </w:rPr>
          <w:t>3</w:t>
        </w:r>
        <w:r>
          <w:rPr>
            <w:noProof/>
            <w:webHidden/>
          </w:rPr>
          <w:fldChar w:fldCharType="end"/>
        </w:r>
      </w:hyperlink>
    </w:p>
    <w:p w14:paraId="090C6932" w14:textId="3F0BF68D" w:rsidR="00B57D9D" w:rsidRDefault="00B57D9D">
      <w:pPr>
        <w:pStyle w:val="11"/>
        <w:rPr>
          <w:rFonts w:asciiTheme="minorHAnsi" w:eastAsiaTheme="minorEastAsia" w:hAnsiTheme="minorHAnsi" w:cstheme="minorBidi"/>
          <w:noProof/>
          <w:kern w:val="2"/>
          <w:sz w:val="21"/>
          <w:szCs w:val="24"/>
        </w:rPr>
      </w:pPr>
      <w:hyperlink w:anchor="_Toc516188708" w:history="1">
        <w:r w:rsidRPr="00F359D6">
          <w:rPr>
            <w:rStyle w:val="afe"/>
            <w:rFonts w:ascii="Times New Roman" w:hAnsi="Times New Roman"/>
            <w:noProof/>
          </w:rPr>
          <w:t>第</w:t>
        </w:r>
        <w:r w:rsidRPr="00F359D6">
          <w:rPr>
            <w:rStyle w:val="afe"/>
            <w:rFonts w:ascii="Times New Roman" w:hAnsi="Times New Roman"/>
            <w:noProof/>
          </w:rPr>
          <w:t>2</w:t>
        </w:r>
        <w:r w:rsidRPr="00F359D6">
          <w:rPr>
            <w:rStyle w:val="afe"/>
            <w:rFonts w:ascii="Times New Roman" w:hAnsi="Times New Roman"/>
            <w:noProof/>
          </w:rPr>
          <w:t>章</w:t>
        </w:r>
        <w:r>
          <w:rPr>
            <w:rFonts w:asciiTheme="minorHAnsi" w:eastAsiaTheme="minorEastAsia" w:hAnsiTheme="minorHAnsi" w:cstheme="minorBidi"/>
            <w:noProof/>
            <w:kern w:val="2"/>
            <w:sz w:val="21"/>
            <w:szCs w:val="24"/>
          </w:rPr>
          <w:tab/>
        </w:r>
        <w:r w:rsidRPr="00F359D6">
          <w:rPr>
            <w:rStyle w:val="afe"/>
            <w:rFonts w:ascii="Times New Roman" w:hAnsi="Times New Roman"/>
            <w:noProof/>
          </w:rPr>
          <w:t>相关工作与预备知识</w:t>
        </w:r>
        <w:r>
          <w:rPr>
            <w:noProof/>
            <w:webHidden/>
          </w:rPr>
          <w:tab/>
        </w:r>
        <w:r>
          <w:rPr>
            <w:noProof/>
            <w:webHidden/>
          </w:rPr>
          <w:fldChar w:fldCharType="begin"/>
        </w:r>
        <w:r>
          <w:rPr>
            <w:noProof/>
            <w:webHidden/>
          </w:rPr>
          <w:instrText xml:space="preserve"> PAGEREF _Toc516188708 \h </w:instrText>
        </w:r>
        <w:r>
          <w:rPr>
            <w:noProof/>
            <w:webHidden/>
          </w:rPr>
        </w:r>
        <w:r>
          <w:rPr>
            <w:noProof/>
            <w:webHidden/>
          </w:rPr>
          <w:fldChar w:fldCharType="separate"/>
        </w:r>
        <w:r>
          <w:rPr>
            <w:noProof/>
            <w:webHidden/>
          </w:rPr>
          <w:t>5</w:t>
        </w:r>
        <w:r>
          <w:rPr>
            <w:noProof/>
            <w:webHidden/>
          </w:rPr>
          <w:fldChar w:fldCharType="end"/>
        </w:r>
      </w:hyperlink>
    </w:p>
    <w:p w14:paraId="3C2C48DB" w14:textId="7855B0D7" w:rsidR="00B57D9D" w:rsidRDefault="00B57D9D">
      <w:pPr>
        <w:pStyle w:val="21"/>
        <w:tabs>
          <w:tab w:val="left" w:pos="840"/>
          <w:tab w:val="right" w:leader="dot" w:pos="8381"/>
        </w:tabs>
        <w:rPr>
          <w:rFonts w:eastAsiaTheme="minorEastAsia" w:cstheme="minorBidi"/>
          <w:noProof/>
          <w:kern w:val="2"/>
          <w:sz w:val="21"/>
          <w:szCs w:val="24"/>
        </w:rPr>
      </w:pPr>
      <w:hyperlink w:anchor="_Toc516188709" w:history="1">
        <w:r w:rsidRPr="00F359D6">
          <w:rPr>
            <w:rStyle w:val="afe"/>
            <w:rFonts w:ascii="Times New Roman" w:hAnsi="Times New Roman"/>
            <w:noProof/>
          </w:rPr>
          <w:t>2.1</w:t>
        </w:r>
        <w:r>
          <w:rPr>
            <w:rFonts w:eastAsiaTheme="minorEastAsia" w:cstheme="minorBidi"/>
            <w:noProof/>
            <w:kern w:val="2"/>
            <w:sz w:val="21"/>
            <w:szCs w:val="24"/>
          </w:rPr>
          <w:tab/>
        </w:r>
        <w:r w:rsidRPr="00F359D6">
          <w:rPr>
            <w:rStyle w:val="afe"/>
            <w:rFonts w:ascii="Times New Roman" w:hAnsi="Times New Roman"/>
            <w:noProof/>
          </w:rPr>
          <w:t>神经网络</w:t>
        </w:r>
        <w:r>
          <w:rPr>
            <w:noProof/>
            <w:webHidden/>
          </w:rPr>
          <w:tab/>
        </w:r>
        <w:r>
          <w:rPr>
            <w:noProof/>
            <w:webHidden/>
          </w:rPr>
          <w:fldChar w:fldCharType="begin"/>
        </w:r>
        <w:r>
          <w:rPr>
            <w:noProof/>
            <w:webHidden/>
          </w:rPr>
          <w:instrText xml:space="preserve"> PAGEREF _Toc516188709 \h </w:instrText>
        </w:r>
        <w:r>
          <w:rPr>
            <w:noProof/>
            <w:webHidden/>
          </w:rPr>
        </w:r>
        <w:r>
          <w:rPr>
            <w:noProof/>
            <w:webHidden/>
          </w:rPr>
          <w:fldChar w:fldCharType="separate"/>
        </w:r>
        <w:r>
          <w:rPr>
            <w:noProof/>
            <w:webHidden/>
          </w:rPr>
          <w:t>5</w:t>
        </w:r>
        <w:r>
          <w:rPr>
            <w:noProof/>
            <w:webHidden/>
          </w:rPr>
          <w:fldChar w:fldCharType="end"/>
        </w:r>
      </w:hyperlink>
    </w:p>
    <w:p w14:paraId="09F3BB0D" w14:textId="6E45FFF2" w:rsidR="00B57D9D" w:rsidRDefault="00B57D9D">
      <w:pPr>
        <w:pStyle w:val="21"/>
        <w:tabs>
          <w:tab w:val="left" w:pos="840"/>
          <w:tab w:val="right" w:leader="dot" w:pos="8381"/>
        </w:tabs>
        <w:rPr>
          <w:rFonts w:eastAsiaTheme="minorEastAsia" w:cstheme="minorBidi"/>
          <w:noProof/>
          <w:kern w:val="2"/>
          <w:sz w:val="21"/>
          <w:szCs w:val="24"/>
        </w:rPr>
      </w:pPr>
      <w:hyperlink w:anchor="_Toc516188710" w:history="1">
        <w:r w:rsidRPr="00F359D6">
          <w:rPr>
            <w:rStyle w:val="afe"/>
            <w:rFonts w:ascii="Times New Roman" w:hAnsi="Times New Roman"/>
            <w:noProof/>
          </w:rPr>
          <w:t>2.2</w:t>
        </w:r>
        <w:r>
          <w:rPr>
            <w:rFonts w:eastAsiaTheme="minorEastAsia" w:cstheme="minorBidi"/>
            <w:noProof/>
            <w:kern w:val="2"/>
            <w:sz w:val="21"/>
            <w:szCs w:val="24"/>
          </w:rPr>
          <w:tab/>
        </w:r>
        <w:r w:rsidRPr="00F359D6">
          <w:rPr>
            <w:rStyle w:val="afe"/>
            <w:rFonts w:ascii="Times New Roman" w:hAnsi="Times New Roman"/>
            <w:noProof/>
          </w:rPr>
          <w:t>匹配算法</w:t>
        </w:r>
        <w:r>
          <w:rPr>
            <w:noProof/>
            <w:webHidden/>
          </w:rPr>
          <w:tab/>
        </w:r>
        <w:r>
          <w:rPr>
            <w:noProof/>
            <w:webHidden/>
          </w:rPr>
          <w:fldChar w:fldCharType="begin"/>
        </w:r>
        <w:r>
          <w:rPr>
            <w:noProof/>
            <w:webHidden/>
          </w:rPr>
          <w:instrText xml:space="preserve"> PAGEREF _Toc516188710 \h </w:instrText>
        </w:r>
        <w:r>
          <w:rPr>
            <w:noProof/>
            <w:webHidden/>
          </w:rPr>
        </w:r>
        <w:r>
          <w:rPr>
            <w:noProof/>
            <w:webHidden/>
          </w:rPr>
          <w:fldChar w:fldCharType="separate"/>
        </w:r>
        <w:r>
          <w:rPr>
            <w:noProof/>
            <w:webHidden/>
          </w:rPr>
          <w:t>6</w:t>
        </w:r>
        <w:r>
          <w:rPr>
            <w:noProof/>
            <w:webHidden/>
          </w:rPr>
          <w:fldChar w:fldCharType="end"/>
        </w:r>
      </w:hyperlink>
    </w:p>
    <w:p w14:paraId="665B8BC1" w14:textId="6BB0E980" w:rsidR="00B57D9D" w:rsidRDefault="00B57D9D">
      <w:pPr>
        <w:pStyle w:val="11"/>
        <w:rPr>
          <w:rFonts w:asciiTheme="minorHAnsi" w:eastAsiaTheme="minorEastAsia" w:hAnsiTheme="minorHAnsi" w:cstheme="minorBidi"/>
          <w:noProof/>
          <w:kern w:val="2"/>
          <w:sz w:val="21"/>
          <w:szCs w:val="24"/>
        </w:rPr>
      </w:pPr>
      <w:hyperlink w:anchor="_Toc516188711" w:history="1">
        <w:r w:rsidRPr="00F359D6">
          <w:rPr>
            <w:rStyle w:val="afe"/>
            <w:rFonts w:ascii="Times New Roman" w:hAnsi="Times New Roman"/>
            <w:noProof/>
          </w:rPr>
          <w:t>第</w:t>
        </w:r>
        <w:r w:rsidRPr="00F359D6">
          <w:rPr>
            <w:rStyle w:val="afe"/>
            <w:rFonts w:ascii="Times New Roman" w:hAnsi="Times New Roman"/>
            <w:noProof/>
          </w:rPr>
          <w:t>3</w:t>
        </w:r>
        <w:r w:rsidRPr="00F359D6">
          <w:rPr>
            <w:rStyle w:val="afe"/>
            <w:rFonts w:ascii="Times New Roman" w:hAnsi="Times New Roman"/>
            <w:noProof/>
          </w:rPr>
          <w:t>章</w:t>
        </w:r>
        <w:r>
          <w:rPr>
            <w:rFonts w:asciiTheme="minorHAnsi" w:eastAsiaTheme="minorEastAsia" w:hAnsiTheme="minorHAnsi" w:cstheme="minorBidi"/>
            <w:noProof/>
            <w:kern w:val="2"/>
            <w:sz w:val="21"/>
            <w:szCs w:val="24"/>
          </w:rPr>
          <w:tab/>
        </w:r>
        <w:r w:rsidRPr="00F359D6">
          <w:rPr>
            <w:rStyle w:val="afe"/>
            <w:rFonts w:ascii="Times New Roman" w:hAnsi="Times New Roman"/>
            <w:noProof/>
          </w:rPr>
          <w:t>基于深度特</w:t>
        </w:r>
        <w:r w:rsidRPr="00F359D6">
          <w:rPr>
            <w:rStyle w:val="afe"/>
            <w:rFonts w:ascii="Times New Roman" w:hAnsi="Times New Roman"/>
            <w:noProof/>
          </w:rPr>
          <w:t>征</w:t>
        </w:r>
        <w:r w:rsidRPr="00F359D6">
          <w:rPr>
            <w:rStyle w:val="afe"/>
            <w:rFonts w:ascii="Times New Roman" w:hAnsi="Times New Roman"/>
            <w:noProof/>
          </w:rPr>
          <w:t>的匈牙利匹配追踪算法</w:t>
        </w:r>
        <w:r>
          <w:rPr>
            <w:noProof/>
            <w:webHidden/>
          </w:rPr>
          <w:tab/>
        </w:r>
        <w:r>
          <w:rPr>
            <w:noProof/>
            <w:webHidden/>
          </w:rPr>
          <w:fldChar w:fldCharType="begin"/>
        </w:r>
        <w:r>
          <w:rPr>
            <w:noProof/>
            <w:webHidden/>
          </w:rPr>
          <w:instrText xml:space="preserve"> PAGEREF _Toc516188711 \h </w:instrText>
        </w:r>
        <w:r>
          <w:rPr>
            <w:noProof/>
            <w:webHidden/>
          </w:rPr>
        </w:r>
        <w:r>
          <w:rPr>
            <w:noProof/>
            <w:webHidden/>
          </w:rPr>
          <w:fldChar w:fldCharType="separate"/>
        </w:r>
        <w:r>
          <w:rPr>
            <w:noProof/>
            <w:webHidden/>
          </w:rPr>
          <w:t>8</w:t>
        </w:r>
        <w:r>
          <w:rPr>
            <w:noProof/>
            <w:webHidden/>
          </w:rPr>
          <w:fldChar w:fldCharType="end"/>
        </w:r>
      </w:hyperlink>
    </w:p>
    <w:p w14:paraId="610D677E" w14:textId="7B008ECD" w:rsidR="00B57D9D" w:rsidRDefault="00B57D9D">
      <w:pPr>
        <w:pStyle w:val="21"/>
        <w:tabs>
          <w:tab w:val="left" w:pos="840"/>
          <w:tab w:val="right" w:leader="dot" w:pos="8381"/>
        </w:tabs>
        <w:rPr>
          <w:rFonts w:eastAsiaTheme="minorEastAsia" w:cstheme="minorBidi"/>
          <w:noProof/>
          <w:kern w:val="2"/>
          <w:sz w:val="21"/>
          <w:szCs w:val="24"/>
        </w:rPr>
      </w:pPr>
      <w:hyperlink w:anchor="_Toc516188712" w:history="1">
        <w:r w:rsidRPr="00F359D6">
          <w:rPr>
            <w:rStyle w:val="afe"/>
            <w:rFonts w:ascii="Times New Roman" w:hAnsi="Times New Roman"/>
            <w:noProof/>
          </w:rPr>
          <w:t>3.1</w:t>
        </w:r>
        <w:r>
          <w:rPr>
            <w:rFonts w:eastAsiaTheme="minorEastAsia" w:cstheme="minorBidi"/>
            <w:noProof/>
            <w:kern w:val="2"/>
            <w:sz w:val="21"/>
            <w:szCs w:val="24"/>
          </w:rPr>
          <w:tab/>
        </w:r>
        <w:r w:rsidRPr="00F359D6">
          <w:rPr>
            <w:rStyle w:val="afe"/>
            <w:rFonts w:ascii="Times New Roman" w:hAnsi="Times New Roman"/>
            <w:noProof/>
          </w:rPr>
          <w:t>目标检测</w:t>
        </w:r>
        <w:r>
          <w:rPr>
            <w:noProof/>
            <w:webHidden/>
          </w:rPr>
          <w:tab/>
        </w:r>
        <w:r>
          <w:rPr>
            <w:noProof/>
            <w:webHidden/>
          </w:rPr>
          <w:fldChar w:fldCharType="begin"/>
        </w:r>
        <w:r>
          <w:rPr>
            <w:noProof/>
            <w:webHidden/>
          </w:rPr>
          <w:instrText xml:space="preserve"> PAGEREF _Toc516188712 \h </w:instrText>
        </w:r>
        <w:r>
          <w:rPr>
            <w:noProof/>
            <w:webHidden/>
          </w:rPr>
        </w:r>
        <w:r>
          <w:rPr>
            <w:noProof/>
            <w:webHidden/>
          </w:rPr>
          <w:fldChar w:fldCharType="separate"/>
        </w:r>
        <w:r>
          <w:rPr>
            <w:noProof/>
            <w:webHidden/>
          </w:rPr>
          <w:t>8</w:t>
        </w:r>
        <w:r>
          <w:rPr>
            <w:noProof/>
            <w:webHidden/>
          </w:rPr>
          <w:fldChar w:fldCharType="end"/>
        </w:r>
      </w:hyperlink>
    </w:p>
    <w:p w14:paraId="5A483AB1" w14:textId="0E377AAF" w:rsidR="00B57D9D" w:rsidRDefault="00B57D9D">
      <w:pPr>
        <w:pStyle w:val="21"/>
        <w:tabs>
          <w:tab w:val="left" w:pos="840"/>
          <w:tab w:val="right" w:leader="dot" w:pos="8381"/>
        </w:tabs>
        <w:rPr>
          <w:rFonts w:eastAsiaTheme="minorEastAsia" w:cstheme="minorBidi"/>
          <w:noProof/>
          <w:kern w:val="2"/>
          <w:sz w:val="21"/>
          <w:szCs w:val="24"/>
        </w:rPr>
      </w:pPr>
      <w:hyperlink w:anchor="_Toc516188713" w:history="1">
        <w:r w:rsidRPr="00F359D6">
          <w:rPr>
            <w:rStyle w:val="afe"/>
            <w:rFonts w:ascii="Times New Roman" w:hAnsi="Times New Roman"/>
            <w:noProof/>
          </w:rPr>
          <w:t>3.2</w:t>
        </w:r>
        <w:r>
          <w:rPr>
            <w:rFonts w:eastAsiaTheme="minorEastAsia" w:cstheme="minorBidi"/>
            <w:noProof/>
            <w:kern w:val="2"/>
            <w:sz w:val="21"/>
            <w:szCs w:val="24"/>
          </w:rPr>
          <w:tab/>
        </w:r>
        <w:r w:rsidRPr="00F359D6">
          <w:rPr>
            <w:rStyle w:val="afe"/>
            <w:rFonts w:ascii="Times New Roman" w:hAnsi="Times New Roman"/>
            <w:noProof/>
          </w:rPr>
          <w:t>状态预测</w:t>
        </w:r>
        <w:r>
          <w:rPr>
            <w:noProof/>
            <w:webHidden/>
          </w:rPr>
          <w:tab/>
        </w:r>
        <w:r>
          <w:rPr>
            <w:noProof/>
            <w:webHidden/>
          </w:rPr>
          <w:fldChar w:fldCharType="begin"/>
        </w:r>
        <w:r>
          <w:rPr>
            <w:noProof/>
            <w:webHidden/>
          </w:rPr>
          <w:instrText xml:space="preserve"> PAGEREF _Toc516188713 \h </w:instrText>
        </w:r>
        <w:r>
          <w:rPr>
            <w:noProof/>
            <w:webHidden/>
          </w:rPr>
        </w:r>
        <w:r>
          <w:rPr>
            <w:noProof/>
            <w:webHidden/>
          </w:rPr>
          <w:fldChar w:fldCharType="separate"/>
        </w:r>
        <w:r>
          <w:rPr>
            <w:noProof/>
            <w:webHidden/>
          </w:rPr>
          <w:t>8</w:t>
        </w:r>
        <w:r>
          <w:rPr>
            <w:noProof/>
            <w:webHidden/>
          </w:rPr>
          <w:fldChar w:fldCharType="end"/>
        </w:r>
      </w:hyperlink>
    </w:p>
    <w:p w14:paraId="2000840D" w14:textId="5F302147" w:rsidR="00B57D9D" w:rsidRDefault="00B57D9D">
      <w:pPr>
        <w:pStyle w:val="21"/>
        <w:tabs>
          <w:tab w:val="left" w:pos="840"/>
          <w:tab w:val="right" w:leader="dot" w:pos="8381"/>
        </w:tabs>
        <w:rPr>
          <w:rFonts w:eastAsiaTheme="minorEastAsia" w:cstheme="minorBidi"/>
          <w:noProof/>
          <w:kern w:val="2"/>
          <w:sz w:val="21"/>
          <w:szCs w:val="24"/>
        </w:rPr>
      </w:pPr>
      <w:hyperlink w:anchor="_Toc516188714" w:history="1">
        <w:r w:rsidRPr="00F359D6">
          <w:rPr>
            <w:rStyle w:val="afe"/>
            <w:rFonts w:ascii="Times New Roman" w:hAnsi="Times New Roman"/>
            <w:noProof/>
          </w:rPr>
          <w:t>3.3</w:t>
        </w:r>
        <w:r>
          <w:rPr>
            <w:rFonts w:eastAsiaTheme="minorEastAsia" w:cstheme="minorBidi"/>
            <w:noProof/>
            <w:kern w:val="2"/>
            <w:sz w:val="21"/>
            <w:szCs w:val="24"/>
          </w:rPr>
          <w:tab/>
        </w:r>
        <w:r w:rsidRPr="00F359D6">
          <w:rPr>
            <w:rStyle w:val="afe"/>
            <w:rFonts w:ascii="Times New Roman" w:hAnsi="Times New Roman"/>
            <w:noProof/>
          </w:rPr>
          <w:t>特征提取</w:t>
        </w:r>
        <w:r>
          <w:rPr>
            <w:noProof/>
            <w:webHidden/>
          </w:rPr>
          <w:tab/>
        </w:r>
        <w:r>
          <w:rPr>
            <w:noProof/>
            <w:webHidden/>
          </w:rPr>
          <w:fldChar w:fldCharType="begin"/>
        </w:r>
        <w:r>
          <w:rPr>
            <w:noProof/>
            <w:webHidden/>
          </w:rPr>
          <w:instrText xml:space="preserve"> PAGEREF _Toc516188714 \h </w:instrText>
        </w:r>
        <w:r>
          <w:rPr>
            <w:noProof/>
            <w:webHidden/>
          </w:rPr>
        </w:r>
        <w:r>
          <w:rPr>
            <w:noProof/>
            <w:webHidden/>
          </w:rPr>
          <w:fldChar w:fldCharType="separate"/>
        </w:r>
        <w:r>
          <w:rPr>
            <w:noProof/>
            <w:webHidden/>
          </w:rPr>
          <w:t>9</w:t>
        </w:r>
        <w:r>
          <w:rPr>
            <w:noProof/>
            <w:webHidden/>
          </w:rPr>
          <w:fldChar w:fldCharType="end"/>
        </w:r>
      </w:hyperlink>
    </w:p>
    <w:p w14:paraId="4ED6A1D7" w14:textId="469BB89B" w:rsidR="00B57D9D" w:rsidRDefault="00B57D9D">
      <w:pPr>
        <w:pStyle w:val="21"/>
        <w:tabs>
          <w:tab w:val="left" w:pos="840"/>
          <w:tab w:val="right" w:leader="dot" w:pos="8381"/>
        </w:tabs>
        <w:rPr>
          <w:rFonts w:eastAsiaTheme="minorEastAsia" w:cstheme="minorBidi"/>
          <w:noProof/>
          <w:kern w:val="2"/>
          <w:sz w:val="21"/>
          <w:szCs w:val="24"/>
        </w:rPr>
      </w:pPr>
      <w:hyperlink w:anchor="_Toc516188715" w:history="1">
        <w:r w:rsidRPr="00F359D6">
          <w:rPr>
            <w:rStyle w:val="afe"/>
            <w:rFonts w:ascii="Times New Roman" w:hAnsi="Times New Roman"/>
            <w:noProof/>
          </w:rPr>
          <w:t>3.4</w:t>
        </w:r>
        <w:r>
          <w:rPr>
            <w:rFonts w:eastAsiaTheme="minorEastAsia" w:cstheme="minorBidi"/>
            <w:noProof/>
            <w:kern w:val="2"/>
            <w:sz w:val="21"/>
            <w:szCs w:val="24"/>
          </w:rPr>
          <w:tab/>
        </w:r>
        <w:r w:rsidRPr="00F359D6">
          <w:rPr>
            <w:rStyle w:val="afe"/>
            <w:rFonts w:ascii="Times New Roman" w:hAnsi="Times New Roman"/>
            <w:noProof/>
          </w:rPr>
          <w:t>代价矩阵</w:t>
        </w:r>
        <w:r>
          <w:rPr>
            <w:noProof/>
            <w:webHidden/>
          </w:rPr>
          <w:tab/>
        </w:r>
        <w:r>
          <w:rPr>
            <w:noProof/>
            <w:webHidden/>
          </w:rPr>
          <w:fldChar w:fldCharType="begin"/>
        </w:r>
        <w:r>
          <w:rPr>
            <w:noProof/>
            <w:webHidden/>
          </w:rPr>
          <w:instrText xml:space="preserve"> PAGEREF _Toc516188715 \h </w:instrText>
        </w:r>
        <w:r>
          <w:rPr>
            <w:noProof/>
            <w:webHidden/>
          </w:rPr>
        </w:r>
        <w:r>
          <w:rPr>
            <w:noProof/>
            <w:webHidden/>
          </w:rPr>
          <w:fldChar w:fldCharType="separate"/>
        </w:r>
        <w:r>
          <w:rPr>
            <w:noProof/>
            <w:webHidden/>
          </w:rPr>
          <w:t>9</w:t>
        </w:r>
        <w:r>
          <w:rPr>
            <w:noProof/>
            <w:webHidden/>
          </w:rPr>
          <w:fldChar w:fldCharType="end"/>
        </w:r>
      </w:hyperlink>
    </w:p>
    <w:p w14:paraId="1B0B9B03" w14:textId="03277F36" w:rsidR="00B57D9D" w:rsidRDefault="00B57D9D">
      <w:pPr>
        <w:pStyle w:val="21"/>
        <w:tabs>
          <w:tab w:val="left" w:pos="840"/>
          <w:tab w:val="right" w:leader="dot" w:pos="8381"/>
        </w:tabs>
        <w:rPr>
          <w:rFonts w:eastAsiaTheme="minorEastAsia" w:cstheme="minorBidi"/>
          <w:noProof/>
          <w:kern w:val="2"/>
          <w:sz w:val="21"/>
          <w:szCs w:val="24"/>
        </w:rPr>
      </w:pPr>
      <w:hyperlink w:anchor="_Toc516188716" w:history="1">
        <w:r w:rsidRPr="00F359D6">
          <w:rPr>
            <w:rStyle w:val="afe"/>
            <w:noProof/>
          </w:rPr>
          <w:t>3.5</w:t>
        </w:r>
        <w:r>
          <w:rPr>
            <w:rFonts w:eastAsiaTheme="minorEastAsia" w:cstheme="minorBidi"/>
            <w:noProof/>
            <w:kern w:val="2"/>
            <w:sz w:val="21"/>
            <w:szCs w:val="24"/>
          </w:rPr>
          <w:tab/>
        </w:r>
        <w:r w:rsidRPr="00F359D6">
          <w:rPr>
            <w:rStyle w:val="afe"/>
            <w:noProof/>
          </w:rPr>
          <w:t>匹配流程</w:t>
        </w:r>
        <w:r>
          <w:rPr>
            <w:noProof/>
            <w:webHidden/>
          </w:rPr>
          <w:tab/>
        </w:r>
        <w:r>
          <w:rPr>
            <w:noProof/>
            <w:webHidden/>
          </w:rPr>
          <w:fldChar w:fldCharType="begin"/>
        </w:r>
        <w:r>
          <w:rPr>
            <w:noProof/>
            <w:webHidden/>
          </w:rPr>
          <w:instrText xml:space="preserve"> PAGEREF _Toc516188716 \h </w:instrText>
        </w:r>
        <w:r>
          <w:rPr>
            <w:noProof/>
            <w:webHidden/>
          </w:rPr>
        </w:r>
        <w:r>
          <w:rPr>
            <w:noProof/>
            <w:webHidden/>
          </w:rPr>
          <w:fldChar w:fldCharType="separate"/>
        </w:r>
        <w:r>
          <w:rPr>
            <w:noProof/>
            <w:webHidden/>
          </w:rPr>
          <w:t>13</w:t>
        </w:r>
        <w:r>
          <w:rPr>
            <w:noProof/>
            <w:webHidden/>
          </w:rPr>
          <w:fldChar w:fldCharType="end"/>
        </w:r>
      </w:hyperlink>
    </w:p>
    <w:p w14:paraId="274676C4" w14:textId="5E4FC2C1" w:rsidR="00B57D9D" w:rsidRDefault="00B57D9D">
      <w:pPr>
        <w:pStyle w:val="11"/>
        <w:rPr>
          <w:rFonts w:asciiTheme="minorHAnsi" w:eastAsiaTheme="minorEastAsia" w:hAnsiTheme="minorHAnsi" w:cstheme="minorBidi"/>
          <w:noProof/>
          <w:kern w:val="2"/>
          <w:sz w:val="21"/>
          <w:szCs w:val="24"/>
        </w:rPr>
      </w:pPr>
      <w:hyperlink w:anchor="_Toc516188717" w:history="1">
        <w:r w:rsidRPr="00F359D6">
          <w:rPr>
            <w:rStyle w:val="afe"/>
            <w:rFonts w:ascii="Times New Roman" w:hAnsi="Times New Roman"/>
            <w:noProof/>
          </w:rPr>
          <w:t>第</w:t>
        </w:r>
        <w:r w:rsidRPr="00F359D6">
          <w:rPr>
            <w:rStyle w:val="afe"/>
            <w:rFonts w:ascii="Times New Roman" w:hAnsi="Times New Roman"/>
            <w:noProof/>
          </w:rPr>
          <w:t>4</w:t>
        </w:r>
        <w:r w:rsidRPr="00F359D6">
          <w:rPr>
            <w:rStyle w:val="afe"/>
            <w:rFonts w:ascii="Times New Roman" w:hAnsi="Times New Roman"/>
            <w:noProof/>
          </w:rPr>
          <w:t>章</w:t>
        </w:r>
        <w:r>
          <w:rPr>
            <w:rFonts w:asciiTheme="minorHAnsi" w:eastAsiaTheme="minorEastAsia" w:hAnsiTheme="minorHAnsi" w:cstheme="minorBidi"/>
            <w:noProof/>
            <w:kern w:val="2"/>
            <w:sz w:val="21"/>
            <w:szCs w:val="24"/>
          </w:rPr>
          <w:tab/>
        </w:r>
        <w:r w:rsidRPr="00F359D6">
          <w:rPr>
            <w:rStyle w:val="afe"/>
            <w:rFonts w:ascii="Times New Roman" w:hAnsi="Times New Roman"/>
            <w:noProof/>
          </w:rPr>
          <w:t>实验探究与分析</w:t>
        </w:r>
        <w:r>
          <w:rPr>
            <w:noProof/>
            <w:webHidden/>
          </w:rPr>
          <w:tab/>
        </w:r>
        <w:r>
          <w:rPr>
            <w:noProof/>
            <w:webHidden/>
          </w:rPr>
          <w:fldChar w:fldCharType="begin"/>
        </w:r>
        <w:r>
          <w:rPr>
            <w:noProof/>
            <w:webHidden/>
          </w:rPr>
          <w:instrText xml:space="preserve"> PAGEREF _Toc516188717 \h </w:instrText>
        </w:r>
        <w:r>
          <w:rPr>
            <w:noProof/>
            <w:webHidden/>
          </w:rPr>
        </w:r>
        <w:r>
          <w:rPr>
            <w:noProof/>
            <w:webHidden/>
          </w:rPr>
          <w:fldChar w:fldCharType="separate"/>
        </w:r>
        <w:r>
          <w:rPr>
            <w:noProof/>
            <w:webHidden/>
          </w:rPr>
          <w:t>14</w:t>
        </w:r>
        <w:r>
          <w:rPr>
            <w:noProof/>
            <w:webHidden/>
          </w:rPr>
          <w:fldChar w:fldCharType="end"/>
        </w:r>
      </w:hyperlink>
    </w:p>
    <w:p w14:paraId="55470B47" w14:textId="34DE4449" w:rsidR="00B57D9D" w:rsidRDefault="00B57D9D">
      <w:pPr>
        <w:pStyle w:val="21"/>
        <w:tabs>
          <w:tab w:val="left" w:pos="840"/>
          <w:tab w:val="right" w:leader="dot" w:pos="8381"/>
        </w:tabs>
        <w:rPr>
          <w:rFonts w:eastAsiaTheme="minorEastAsia" w:cstheme="minorBidi"/>
          <w:noProof/>
          <w:kern w:val="2"/>
          <w:sz w:val="21"/>
          <w:szCs w:val="24"/>
        </w:rPr>
      </w:pPr>
      <w:hyperlink w:anchor="_Toc516188718" w:history="1">
        <w:r w:rsidRPr="00F359D6">
          <w:rPr>
            <w:rStyle w:val="afe"/>
            <w:noProof/>
          </w:rPr>
          <w:t>4.1</w:t>
        </w:r>
        <w:r>
          <w:rPr>
            <w:rFonts w:eastAsiaTheme="minorEastAsia" w:cstheme="minorBidi"/>
            <w:noProof/>
            <w:kern w:val="2"/>
            <w:sz w:val="21"/>
            <w:szCs w:val="24"/>
          </w:rPr>
          <w:tab/>
        </w:r>
        <w:r w:rsidRPr="00F359D6">
          <w:rPr>
            <w:rStyle w:val="afe"/>
            <w:noProof/>
          </w:rPr>
          <w:t>MOT</w:t>
        </w:r>
        <w:r w:rsidRPr="00F359D6">
          <w:rPr>
            <w:rStyle w:val="afe"/>
            <w:noProof/>
          </w:rPr>
          <w:t>数据集</w:t>
        </w:r>
        <w:r>
          <w:rPr>
            <w:noProof/>
            <w:webHidden/>
          </w:rPr>
          <w:tab/>
        </w:r>
        <w:r>
          <w:rPr>
            <w:noProof/>
            <w:webHidden/>
          </w:rPr>
          <w:fldChar w:fldCharType="begin"/>
        </w:r>
        <w:r>
          <w:rPr>
            <w:noProof/>
            <w:webHidden/>
          </w:rPr>
          <w:instrText xml:space="preserve"> PAGEREF _Toc516188718 \h </w:instrText>
        </w:r>
        <w:r>
          <w:rPr>
            <w:noProof/>
            <w:webHidden/>
          </w:rPr>
        </w:r>
        <w:r>
          <w:rPr>
            <w:noProof/>
            <w:webHidden/>
          </w:rPr>
          <w:fldChar w:fldCharType="separate"/>
        </w:r>
        <w:r>
          <w:rPr>
            <w:noProof/>
            <w:webHidden/>
          </w:rPr>
          <w:t>14</w:t>
        </w:r>
        <w:r>
          <w:rPr>
            <w:noProof/>
            <w:webHidden/>
          </w:rPr>
          <w:fldChar w:fldCharType="end"/>
        </w:r>
      </w:hyperlink>
    </w:p>
    <w:p w14:paraId="218886F9" w14:textId="76E329CD" w:rsidR="00B57D9D" w:rsidRDefault="00B57D9D">
      <w:pPr>
        <w:pStyle w:val="21"/>
        <w:tabs>
          <w:tab w:val="left" w:pos="840"/>
          <w:tab w:val="right" w:leader="dot" w:pos="8381"/>
        </w:tabs>
        <w:rPr>
          <w:rFonts w:eastAsiaTheme="minorEastAsia" w:cstheme="minorBidi"/>
          <w:noProof/>
          <w:kern w:val="2"/>
          <w:sz w:val="21"/>
          <w:szCs w:val="24"/>
        </w:rPr>
      </w:pPr>
      <w:hyperlink w:anchor="_Toc516188719" w:history="1">
        <w:r w:rsidRPr="00F359D6">
          <w:rPr>
            <w:rStyle w:val="afe"/>
            <w:noProof/>
          </w:rPr>
          <w:t>4.2</w:t>
        </w:r>
        <w:r>
          <w:rPr>
            <w:rFonts w:eastAsiaTheme="minorEastAsia" w:cstheme="minorBidi"/>
            <w:noProof/>
            <w:kern w:val="2"/>
            <w:sz w:val="21"/>
            <w:szCs w:val="24"/>
          </w:rPr>
          <w:tab/>
        </w:r>
        <w:r w:rsidRPr="00F359D6">
          <w:rPr>
            <w:rStyle w:val="afe"/>
            <w:noProof/>
          </w:rPr>
          <w:t>实验结果</w:t>
        </w:r>
        <w:r>
          <w:rPr>
            <w:noProof/>
            <w:webHidden/>
          </w:rPr>
          <w:tab/>
        </w:r>
        <w:r>
          <w:rPr>
            <w:noProof/>
            <w:webHidden/>
          </w:rPr>
          <w:fldChar w:fldCharType="begin"/>
        </w:r>
        <w:r>
          <w:rPr>
            <w:noProof/>
            <w:webHidden/>
          </w:rPr>
          <w:instrText xml:space="preserve"> PAGEREF _Toc516188719 \h </w:instrText>
        </w:r>
        <w:r>
          <w:rPr>
            <w:noProof/>
            <w:webHidden/>
          </w:rPr>
        </w:r>
        <w:r>
          <w:rPr>
            <w:noProof/>
            <w:webHidden/>
          </w:rPr>
          <w:fldChar w:fldCharType="separate"/>
        </w:r>
        <w:r>
          <w:rPr>
            <w:noProof/>
            <w:webHidden/>
          </w:rPr>
          <w:t>15</w:t>
        </w:r>
        <w:r>
          <w:rPr>
            <w:noProof/>
            <w:webHidden/>
          </w:rPr>
          <w:fldChar w:fldCharType="end"/>
        </w:r>
      </w:hyperlink>
    </w:p>
    <w:p w14:paraId="0DAED2AE" w14:textId="574A9AF9" w:rsidR="00B57D9D" w:rsidRDefault="00B57D9D">
      <w:pPr>
        <w:pStyle w:val="31"/>
        <w:tabs>
          <w:tab w:val="left" w:pos="1260"/>
          <w:tab w:val="right" w:leader="dot" w:pos="8381"/>
        </w:tabs>
        <w:rPr>
          <w:rFonts w:eastAsiaTheme="minorEastAsia" w:cstheme="minorBidi"/>
          <w:noProof/>
          <w:kern w:val="2"/>
          <w:sz w:val="21"/>
          <w:szCs w:val="24"/>
        </w:rPr>
      </w:pPr>
      <w:hyperlink w:anchor="_Toc516188720" w:history="1">
        <w:r w:rsidRPr="00F359D6">
          <w:rPr>
            <w:rStyle w:val="afe"/>
            <w:noProof/>
          </w:rPr>
          <w:t>4.2.1</w:t>
        </w:r>
        <w:r>
          <w:rPr>
            <w:rFonts w:eastAsiaTheme="minorEastAsia" w:cstheme="minorBidi"/>
            <w:noProof/>
            <w:kern w:val="2"/>
            <w:sz w:val="21"/>
            <w:szCs w:val="24"/>
          </w:rPr>
          <w:tab/>
        </w:r>
        <w:r w:rsidRPr="00F359D6">
          <w:rPr>
            <w:rStyle w:val="afe"/>
            <w:noProof/>
          </w:rPr>
          <w:t>实验度量标准</w:t>
        </w:r>
        <w:r>
          <w:rPr>
            <w:noProof/>
            <w:webHidden/>
          </w:rPr>
          <w:tab/>
        </w:r>
        <w:r>
          <w:rPr>
            <w:noProof/>
            <w:webHidden/>
          </w:rPr>
          <w:fldChar w:fldCharType="begin"/>
        </w:r>
        <w:r>
          <w:rPr>
            <w:noProof/>
            <w:webHidden/>
          </w:rPr>
          <w:instrText xml:space="preserve"> PAGEREF _Toc516188720 \h </w:instrText>
        </w:r>
        <w:r>
          <w:rPr>
            <w:noProof/>
            <w:webHidden/>
          </w:rPr>
        </w:r>
        <w:r>
          <w:rPr>
            <w:noProof/>
            <w:webHidden/>
          </w:rPr>
          <w:fldChar w:fldCharType="separate"/>
        </w:r>
        <w:r>
          <w:rPr>
            <w:noProof/>
            <w:webHidden/>
          </w:rPr>
          <w:t>15</w:t>
        </w:r>
        <w:r>
          <w:rPr>
            <w:noProof/>
            <w:webHidden/>
          </w:rPr>
          <w:fldChar w:fldCharType="end"/>
        </w:r>
      </w:hyperlink>
    </w:p>
    <w:p w14:paraId="06D516FC" w14:textId="1484E59D" w:rsidR="00B57D9D" w:rsidRDefault="00B57D9D">
      <w:pPr>
        <w:pStyle w:val="31"/>
        <w:tabs>
          <w:tab w:val="left" w:pos="1260"/>
          <w:tab w:val="right" w:leader="dot" w:pos="8381"/>
        </w:tabs>
        <w:rPr>
          <w:rFonts w:eastAsiaTheme="minorEastAsia" w:cstheme="minorBidi"/>
          <w:noProof/>
          <w:kern w:val="2"/>
          <w:sz w:val="21"/>
          <w:szCs w:val="24"/>
        </w:rPr>
      </w:pPr>
      <w:hyperlink w:anchor="_Toc516188721" w:history="1">
        <w:r w:rsidRPr="00F359D6">
          <w:rPr>
            <w:rStyle w:val="afe"/>
            <w:noProof/>
          </w:rPr>
          <w:t>4.2.2</w:t>
        </w:r>
        <w:r>
          <w:rPr>
            <w:rFonts w:eastAsiaTheme="minorEastAsia" w:cstheme="minorBidi"/>
            <w:noProof/>
            <w:kern w:val="2"/>
            <w:sz w:val="21"/>
            <w:szCs w:val="24"/>
          </w:rPr>
          <w:tab/>
        </w:r>
        <w:r w:rsidRPr="00F359D6">
          <w:rPr>
            <w:rStyle w:val="afe"/>
            <w:noProof/>
          </w:rPr>
          <w:t>实验结果分析</w:t>
        </w:r>
        <w:r>
          <w:rPr>
            <w:noProof/>
            <w:webHidden/>
          </w:rPr>
          <w:tab/>
        </w:r>
        <w:r>
          <w:rPr>
            <w:noProof/>
            <w:webHidden/>
          </w:rPr>
          <w:fldChar w:fldCharType="begin"/>
        </w:r>
        <w:r>
          <w:rPr>
            <w:noProof/>
            <w:webHidden/>
          </w:rPr>
          <w:instrText xml:space="preserve"> PAGEREF _Toc516188721 \h </w:instrText>
        </w:r>
        <w:r>
          <w:rPr>
            <w:noProof/>
            <w:webHidden/>
          </w:rPr>
        </w:r>
        <w:r>
          <w:rPr>
            <w:noProof/>
            <w:webHidden/>
          </w:rPr>
          <w:fldChar w:fldCharType="separate"/>
        </w:r>
        <w:r>
          <w:rPr>
            <w:noProof/>
            <w:webHidden/>
          </w:rPr>
          <w:t>16</w:t>
        </w:r>
        <w:r>
          <w:rPr>
            <w:noProof/>
            <w:webHidden/>
          </w:rPr>
          <w:fldChar w:fldCharType="end"/>
        </w:r>
      </w:hyperlink>
    </w:p>
    <w:p w14:paraId="37DF76BF" w14:textId="3B447D77" w:rsidR="00B57D9D" w:rsidRDefault="00B57D9D">
      <w:pPr>
        <w:pStyle w:val="21"/>
        <w:tabs>
          <w:tab w:val="left" w:pos="840"/>
          <w:tab w:val="right" w:leader="dot" w:pos="8381"/>
        </w:tabs>
        <w:rPr>
          <w:rFonts w:eastAsiaTheme="minorEastAsia" w:cstheme="minorBidi"/>
          <w:noProof/>
          <w:kern w:val="2"/>
          <w:sz w:val="21"/>
          <w:szCs w:val="24"/>
        </w:rPr>
      </w:pPr>
      <w:hyperlink w:anchor="_Toc516188722" w:history="1">
        <w:r w:rsidRPr="00F359D6">
          <w:rPr>
            <w:rStyle w:val="afe"/>
            <w:noProof/>
          </w:rPr>
          <w:t>4.3</w:t>
        </w:r>
        <w:r>
          <w:rPr>
            <w:rFonts w:eastAsiaTheme="minorEastAsia" w:cstheme="minorBidi"/>
            <w:noProof/>
            <w:kern w:val="2"/>
            <w:sz w:val="21"/>
            <w:szCs w:val="24"/>
          </w:rPr>
          <w:tab/>
        </w:r>
        <w:r w:rsidRPr="00F359D6">
          <w:rPr>
            <w:rStyle w:val="afe"/>
            <w:noProof/>
          </w:rPr>
          <w:t>本章小结</w:t>
        </w:r>
        <w:r>
          <w:rPr>
            <w:noProof/>
            <w:webHidden/>
          </w:rPr>
          <w:tab/>
        </w:r>
        <w:r>
          <w:rPr>
            <w:noProof/>
            <w:webHidden/>
          </w:rPr>
          <w:fldChar w:fldCharType="begin"/>
        </w:r>
        <w:r>
          <w:rPr>
            <w:noProof/>
            <w:webHidden/>
          </w:rPr>
          <w:instrText xml:space="preserve"> PAGEREF _Toc516188722 \h </w:instrText>
        </w:r>
        <w:r>
          <w:rPr>
            <w:noProof/>
            <w:webHidden/>
          </w:rPr>
        </w:r>
        <w:r>
          <w:rPr>
            <w:noProof/>
            <w:webHidden/>
          </w:rPr>
          <w:fldChar w:fldCharType="separate"/>
        </w:r>
        <w:r>
          <w:rPr>
            <w:noProof/>
            <w:webHidden/>
          </w:rPr>
          <w:t>18</w:t>
        </w:r>
        <w:r>
          <w:rPr>
            <w:noProof/>
            <w:webHidden/>
          </w:rPr>
          <w:fldChar w:fldCharType="end"/>
        </w:r>
      </w:hyperlink>
    </w:p>
    <w:p w14:paraId="12DB55E1" w14:textId="41243C30" w:rsidR="00B57D9D" w:rsidRDefault="00B57D9D">
      <w:pPr>
        <w:pStyle w:val="11"/>
        <w:rPr>
          <w:rFonts w:asciiTheme="minorHAnsi" w:eastAsiaTheme="minorEastAsia" w:hAnsiTheme="minorHAnsi" w:cstheme="minorBidi"/>
          <w:noProof/>
          <w:kern w:val="2"/>
          <w:sz w:val="21"/>
          <w:szCs w:val="24"/>
        </w:rPr>
      </w:pPr>
      <w:hyperlink w:anchor="_Toc516188723" w:history="1">
        <w:r w:rsidRPr="00F359D6">
          <w:rPr>
            <w:rStyle w:val="afe"/>
            <w:rFonts w:ascii="Times New Roman" w:hAnsi="Times New Roman"/>
            <w:noProof/>
          </w:rPr>
          <w:t>第</w:t>
        </w:r>
        <w:r w:rsidRPr="00F359D6">
          <w:rPr>
            <w:rStyle w:val="afe"/>
            <w:rFonts w:ascii="Times New Roman" w:hAnsi="Times New Roman"/>
            <w:noProof/>
          </w:rPr>
          <w:t>5</w:t>
        </w:r>
        <w:r w:rsidRPr="00F359D6">
          <w:rPr>
            <w:rStyle w:val="afe"/>
            <w:rFonts w:ascii="Times New Roman" w:hAnsi="Times New Roman"/>
            <w:noProof/>
          </w:rPr>
          <w:t>章</w:t>
        </w:r>
        <w:r>
          <w:rPr>
            <w:rFonts w:asciiTheme="minorHAnsi" w:eastAsiaTheme="minorEastAsia" w:hAnsiTheme="minorHAnsi" w:cstheme="minorBidi"/>
            <w:noProof/>
            <w:kern w:val="2"/>
            <w:sz w:val="21"/>
            <w:szCs w:val="24"/>
          </w:rPr>
          <w:tab/>
        </w:r>
        <w:r w:rsidRPr="00F359D6">
          <w:rPr>
            <w:rStyle w:val="afe"/>
            <w:rFonts w:ascii="Times New Roman" w:hAnsi="Times New Roman"/>
            <w:noProof/>
          </w:rPr>
          <w:t>总结与展望</w:t>
        </w:r>
        <w:r>
          <w:rPr>
            <w:noProof/>
            <w:webHidden/>
          </w:rPr>
          <w:tab/>
        </w:r>
        <w:r>
          <w:rPr>
            <w:noProof/>
            <w:webHidden/>
          </w:rPr>
          <w:fldChar w:fldCharType="begin"/>
        </w:r>
        <w:r>
          <w:rPr>
            <w:noProof/>
            <w:webHidden/>
          </w:rPr>
          <w:instrText xml:space="preserve"> PAGEREF _Toc516188723 \h </w:instrText>
        </w:r>
        <w:r>
          <w:rPr>
            <w:noProof/>
            <w:webHidden/>
          </w:rPr>
        </w:r>
        <w:r>
          <w:rPr>
            <w:noProof/>
            <w:webHidden/>
          </w:rPr>
          <w:fldChar w:fldCharType="separate"/>
        </w:r>
        <w:r>
          <w:rPr>
            <w:noProof/>
            <w:webHidden/>
          </w:rPr>
          <w:t>20</w:t>
        </w:r>
        <w:r>
          <w:rPr>
            <w:noProof/>
            <w:webHidden/>
          </w:rPr>
          <w:fldChar w:fldCharType="end"/>
        </w:r>
      </w:hyperlink>
    </w:p>
    <w:p w14:paraId="037A6013" w14:textId="78BD7B86" w:rsidR="00B57D9D" w:rsidRDefault="00B57D9D">
      <w:pPr>
        <w:pStyle w:val="21"/>
        <w:tabs>
          <w:tab w:val="left" w:pos="840"/>
          <w:tab w:val="right" w:leader="dot" w:pos="8381"/>
        </w:tabs>
        <w:rPr>
          <w:rFonts w:eastAsiaTheme="minorEastAsia" w:cstheme="minorBidi"/>
          <w:noProof/>
          <w:kern w:val="2"/>
          <w:sz w:val="21"/>
          <w:szCs w:val="24"/>
        </w:rPr>
      </w:pPr>
      <w:hyperlink w:anchor="_Toc516188724" w:history="1">
        <w:r w:rsidRPr="00F359D6">
          <w:rPr>
            <w:rStyle w:val="afe"/>
            <w:noProof/>
          </w:rPr>
          <w:t>5.1</w:t>
        </w:r>
        <w:r>
          <w:rPr>
            <w:rFonts w:eastAsiaTheme="minorEastAsia" w:cstheme="minorBidi"/>
            <w:noProof/>
            <w:kern w:val="2"/>
            <w:sz w:val="21"/>
            <w:szCs w:val="24"/>
          </w:rPr>
          <w:tab/>
        </w:r>
        <w:r w:rsidRPr="00F359D6">
          <w:rPr>
            <w:rStyle w:val="afe"/>
            <w:noProof/>
          </w:rPr>
          <w:t>总结</w:t>
        </w:r>
        <w:r>
          <w:rPr>
            <w:noProof/>
            <w:webHidden/>
          </w:rPr>
          <w:tab/>
        </w:r>
        <w:r>
          <w:rPr>
            <w:noProof/>
            <w:webHidden/>
          </w:rPr>
          <w:fldChar w:fldCharType="begin"/>
        </w:r>
        <w:r>
          <w:rPr>
            <w:noProof/>
            <w:webHidden/>
          </w:rPr>
          <w:instrText xml:space="preserve"> PAGEREF _Toc516188724 \h </w:instrText>
        </w:r>
        <w:r>
          <w:rPr>
            <w:noProof/>
            <w:webHidden/>
          </w:rPr>
        </w:r>
        <w:r>
          <w:rPr>
            <w:noProof/>
            <w:webHidden/>
          </w:rPr>
          <w:fldChar w:fldCharType="separate"/>
        </w:r>
        <w:r>
          <w:rPr>
            <w:noProof/>
            <w:webHidden/>
          </w:rPr>
          <w:t>20</w:t>
        </w:r>
        <w:r>
          <w:rPr>
            <w:noProof/>
            <w:webHidden/>
          </w:rPr>
          <w:fldChar w:fldCharType="end"/>
        </w:r>
      </w:hyperlink>
    </w:p>
    <w:p w14:paraId="08C46962" w14:textId="25AD365E" w:rsidR="00B57D9D" w:rsidRDefault="00B57D9D">
      <w:pPr>
        <w:pStyle w:val="21"/>
        <w:tabs>
          <w:tab w:val="left" w:pos="840"/>
          <w:tab w:val="right" w:leader="dot" w:pos="8381"/>
        </w:tabs>
        <w:rPr>
          <w:rFonts w:eastAsiaTheme="minorEastAsia" w:cstheme="minorBidi"/>
          <w:noProof/>
          <w:kern w:val="2"/>
          <w:sz w:val="21"/>
          <w:szCs w:val="24"/>
        </w:rPr>
      </w:pPr>
      <w:hyperlink w:anchor="_Toc516188725" w:history="1">
        <w:r w:rsidRPr="00F359D6">
          <w:rPr>
            <w:rStyle w:val="afe"/>
            <w:noProof/>
          </w:rPr>
          <w:t>5.2</w:t>
        </w:r>
        <w:r>
          <w:rPr>
            <w:rFonts w:eastAsiaTheme="minorEastAsia" w:cstheme="minorBidi"/>
            <w:noProof/>
            <w:kern w:val="2"/>
            <w:sz w:val="21"/>
            <w:szCs w:val="24"/>
          </w:rPr>
          <w:tab/>
        </w:r>
        <w:r w:rsidRPr="00F359D6">
          <w:rPr>
            <w:rStyle w:val="afe"/>
            <w:noProof/>
          </w:rPr>
          <w:t>展望</w:t>
        </w:r>
        <w:r>
          <w:rPr>
            <w:noProof/>
            <w:webHidden/>
          </w:rPr>
          <w:tab/>
        </w:r>
        <w:r>
          <w:rPr>
            <w:noProof/>
            <w:webHidden/>
          </w:rPr>
          <w:fldChar w:fldCharType="begin"/>
        </w:r>
        <w:r>
          <w:rPr>
            <w:noProof/>
            <w:webHidden/>
          </w:rPr>
          <w:instrText xml:space="preserve"> PAGEREF _Toc516188725 \h </w:instrText>
        </w:r>
        <w:r>
          <w:rPr>
            <w:noProof/>
            <w:webHidden/>
          </w:rPr>
        </w:r>
        <w:r>
          <w:rPr>
            <w:noProof/>
            <w:webHidden/>
          </w:rPr>
          <w:fldChar w:fldCharType="separate"/>
        </w:r>
        <w:r>
          <w:rPr>
            <w:noProof/>
            <w:webHidden/>
          </w:rPr>
          <w:t>20</w:t>
        </w:r>
        <w:r>
          <w:rPr>
            <w:noProof/>
            <w:webHidden/>
          </w:rPr>
          <w:fldChar w:fldCharType="end"/>
        </w:r>
      </w:hyperlink>
    </w:p>
    <w:p w14:paraId="720B9C15" w14:textId="1B1A1BBC" w:rsidR="00B57D9D" w:rsidRDefault="00B57D9D">
      <w:pPr>
        <w:pStyle w:val="11"/>
        <w:rPr>
          <w:rFonts w:asciiTheme="minorHAnsi" w:eastAsiaTheme="minorEastAsia" w:hAnsiTheme="minorHAnsi" w:cstheme="minorBidi"/>
          <w:noProof/>
          <w:kern w:val="2"/>
          <w:sz w:val="21"/>
          <w:szCs w:val="24"/>
        </w:rPr>
      </w:pPr>
      <w:hyperlink w:anchor="_Toc516188726" w:history="1">
        <w:r w:rsidRPr="00F359D6">
          <w:rPr>
            <w:rStyle w:val="afe"/>
            <w:noProof/>
          </w:rPr>
          <w:t>插图索引</w:t>
        </w:r>
        <w:r>
          <w:rPr>
            <w:noProof/>
            <w:webHidden/>
          </w:rPr>
          <w:tab/>
        </w:r>
        <w:r>
          <w:rPr>
            <w:noProof/>
            <w:webHidden/>
          </w:rPr>
          <w:fldChar w:fldCharType="begin"/>
        </w:r>
        <w:r>
          <w:rPr>
            <w:noProof/>
            <w:webHidden/>
          </w:rPr>
          <w:instrText xml:space="preserve"> PAGEREF _Toc516188726 \h </w:instrText>
        </w:r>
        <w:r>
          <w:rPr>
            <w:noProof/>
            <w:webHidden/>
          </w:rPr>
        </w:r>
        <w:r>
          <w:rPr>
            <w:noProof/>
            <w:webHidden/>
          </w:rPr>
          <w:fldChar w:fldCharType="separate"/>
        </w:r>
        <w:r>
          <w:rPr>
            <w:noProof/>
            <w:webHidden/>
          </w:rPr>
          <w:t>21</w:t>
        </w:r>
        <w:r>
          <w:rPr>
            <w:noProof/>
            <w:webHidden/>
          </w:rPr>
          <w:fldChar w:fldCharType="end"/>
        </w:r>
      </w:hyperlink>
    </w:p>
    <w:p w14:paraId="426FB668" w14:textId="509C4F1B" w:rsidR="00B57D9D" w:rsidRDefault="00B57D9D">
      <w:pPr>
        <w:pStyle w:val="11"/>
        <w:rPr>
          <w:rFonts w:asciiTheme="minorHAnsi" w:eastAsiaTheme="minorEastAsia" w:hAnsiTheme="minorHAnsi" w:cstheme="minorBidi"/>
          <w:noProof/>
          <w:kern w:val="2"/>
          <w:sz w:val="21"/>
          <w:szCs w:val="24"/>
        </w:rPr>
      </w:pPr>
      <w:hyperlink w:anchor="_Toc516188727" w:history="1">
        <w:r w:rsidRPr="00F359D6">
          <w:rPr>
            <w:rStyle w:val="afe"/>
            <w:noProof/>
          </w:rPr>
          <w:t>表格索引</w:t>
        </w:r>
        <w:r>
          <w:rPr>
            <w:noProof/>
            <w:webHidden/>
          </w:rPr>
          <w:tab/>
        </w:r>
        <w:r>
          <w:rPr>
            <w:noProof/>
            <w:webHidden/>
          </w:rPr>
          <w:fldChar w:fldCharType="begin"/>
        </w:r>
        <w:r>
          <w:rPr>
            <w:noProof/>
            <w:webHidden/>
          </w:rPr>
          <w:instrText xml:space="preserve"> PAGEREF _Toc516188727 \h </w:instrText>
        </w:r>
        <w:r>
          <w:rPr>
            <w:noProof/>
            <w:webHidden/>
          </w:rPr>
        </w:r>
        <w:r>
          <w:rPr>
            <w:noProof/>
            <w:webHidden/>
          </w:rPr>
          <w:fldChar w:fldCharType="separate"/>
        </w:r>
        <w:r>
          <w:rPr>
            <w:noProof/>
            <w:webHidden/>
          </w:rPr>
          <w:t>22</w:t>
        </w:r>
        <w:r>
          <w:rPr>
            <w:noProof/>
            <w:webHidden/>
          </w:rPr>
          <w:fldChar w:fldCharType="end"/>
        </w:r>
      </w:hyperlink>
    </w:p>
    <w:p w14:paraId="52B59975" w14:textId="45A12E72" w:rsidR="00B57D9D" w:rsidRDefault="00B57D9D">
      <w:pPr>
        <w:pStyle w:val="11"/>
        <w:rPr>
          <w:rFonts w:asciiTheme="minorHAnsi" w:eastAsiaTheme="minorEastAsia" w:hAnsiTheme="minorHAnsi" w:cstheme="minorBidi"/>
          <w:noProof/>
          <w:kern w:val="2"/>
          <w:sz w:val="21"/>
          <w:szCs w:val="24"/>
        </w:rPr>
      </w:pPr>
      <w:hyperlink w:anchor="_Toc516188728" w:history="1">
        <w:r w:rsidRPr="00F359D6">
          <w:rPr>
            <w:rStyle w:val="afe"/>
            <w:noProof/>
          </w:rPr>
          <w:t>参考文献</w:t>
        </w:r>
        <w:r>
          <w:rPr>
            <w:noProof/>
            <w:webHidden/>
          </w:rPr>
          <w:tab/>
        </w:r>
        <w:r>
          <w:rPr>
            <w:noProof/>
            <w:webHidden/>
          </w:rPr>
          <w:fldChar w:fldCharType="begin"/>
        </w:r>
        <w:r>
          <w:rPr>
            <w:noProof/>
            <w:webHidden/>
          </w:rPr>
          <w:instrText xml:space="preserve"> PAGEREF _Toc516188728 \h </w:instrText>
        </w:r>
        <w:r>
          <w:rPr>
            <w:noProof/>
            <w:webHidden/>
          </w:rPr>
        </w:r>
        <w:r>
          <w:rPr>
            <w:noProof/>
            <w:webHidden/>
          </w:rPr>
          <w:fldChar w:fldCharType="separate"/>
        </w:r>
        <w:r>
          <w:rPr>
            <w:noProof/>
            <w:webHidden/>
          </w:rPr>
          <w:t>23</w:t>
        </w:r>
        <w:r>
          <w:rPr>
            <w:noProof/>
            <w:webHidden/>
          </w:rPr>
          <w:fldChar w:fldCharType="end"/>
        </w:r>
      </w:hyperlink>
    </w:p>
    <w:p w14:paraId="1BCD0A01" w14:textId="2EAECA45" w:rsidR="00B57D9D" w:rsidRDefault="00B57D9D">
      <w:pPr>
        <w:pStyle w:val="11"/>
        <w:rPr>
          <w:rFonts w:asciiTheme="minorHAnsi" w:eastAsiaTheme="minorEastAsia" w:hAnsiTheme="minorHAnsi" w:cstheme="minorBidi"/>
          <w:noProof/>
          <w:kern w:val="2"/>
          <w:sz w:val="21"/>
          <w:szCs w:val="24"/>
        </w:rPr>
      </w:pPr>
      <w:hyperlink w:anchor="_Toc516188729" w:history="1">
        <w:r w:rsidRPr="00F359D6">
          <w:rPr>
            <w:rStyle w:val="afe"/>
            <w:noProof/>
          </w:rPr>
          <w:t>致  谢</w:t>
        </w:r>
        <w:r>
          <w:rPr>
            <w:noProof/>
            <w:webHidden/>
          </w:rPr>
          <w:tab/>
        </w:r>
        <w:r>
          <w:rPr>
            <w:noProof/>
            <w:webHidden/>
          </w:rPr>
          <w:fldChar w:fldCharType="begin"/>
        </w:r>
        <w:r>
          <w:rPr>
            <w:noProof/>
            <w:webHidden/>
          </w:rPr>
          <w:instrText xml:space="preserve"> PAGEREF _Toc516188729 \h </w:instrText>
        </w:r>
        <w:r>
          <w:rPr>
            <w:noProof/>
            <w:webHidden/>
          </w:rPr>
        </w:r>
        <w:r>
          <w:rPr>
            <w:noProof/>
            <w:webHidden/>
          </w:rPr>
          <w:fldChar w:fldCharType="separate"/>
        </w:r>
        <w:r>
          <w:rPr>
            <w:noProof/>
            <w:webHidden/>
          </w:rPr>
          <w:t>25</w:t>
        </w:r>
        <w:r>
          <w:rPr>
            <w:noProof/>
            <w:webHidden/>
          </w:rPr>
          <w:fldChar w:fldCharType="end"/>
        </w:r>
      </w:hyperlink>
    </w:p>
    <w:p w14:paraId="24057C71" w14:textId="61547979" w:rsidR="00B57D9D" w:rsidRDefault="00B57D9D">
      <w:pPr>
        <w:pStyle w:val="11"/>
        <w:rPr>
          <w:rFonts w:asciiTheme="minorHAnsi" w:eastAsiaTheme="minorEastAsia" w:hAnsiTheme="minorHAnsi" w:cstheme="minorBidi"/>
          <w:noProof/>
          <w:kern w:val="2"/>
          <w:sz w:val="21"/>
          <w:szCs w:val="24"/>
        </w:rPr>
      </w:pPr>
      <w:hyperlink w:anchor="_Toc516188730" w:history="1">
        <w:r w:rsidRPr="00F359D6">
          <w:rPr>
            <w:rStyle w:val="afe"/>
            <w:rFonts w:ascii="Times New Roman" w:hAnsi="Times New Roman"/>
            <w:noProof/>
          </w:rPr>
          <w:t>声</w:t>
        </w:r>
        <w:r w:rsidRPr="00F359D6">
          <w:rPr>
            <w:rStyle w:val="afe"/>
            <w:rFonts w:ascii="Times New Roman" w:hAnsi="Times New Roman"/>
            <w:noProof/>
          </w:rPr>
          <w:t xml:space="preserve">  </w:t>
        </w:r>
        <w:r w:rsidRPr="00F359D6">
          <w:rPr>
            <w:rStyle w:val="afe"/>
            <w:rFonts w:ascii="Times New Roman" w:hAnsi="Times New Roman"/>
            <w:noProof/>
          </w:rPr>
          <w:t>明</w:t>
        </w:r>
        <w:r>
          <w:rPr>
            <w:noProof/>
            <w:webHidden/>
          </w:rPr>
          <w:tab/>
        </w:r>
        <w:r>
          <w:rPr>
            <w:noProof/>
            <w:webHidden/>
          </w:rPr>
          <w:fldChar w:fldCharType="begin"/>
        </w:r>
        <w:r>
          <w:rPr>
            <w:noProof/>
            <w:webHidden/>
          </w:rPr>
          <w:instrText xml:space="preserve"> PAGEREF _Toc516188730 \h </w:instrText>
        </w:r>
        <w:r>
          <w:rPr>
            <w:noProof/>
            <w:webHidden/>
          </w:rPr>
        </w:r>
        <w:r>
          <w:rPr>
            <w:noProof/>
            <w:webHidden/>
          </w:rPr>
          <w:fldChar w:fldCharType="separate"/>
        </w:r>
        <w:r>
          <w:rPr>
            <w:noProof/>
            <w:webHidden/>
          </w:rPr>
          <w:t>26</w:t>
        </w:r>
        <w:r>
          <w:rPr>
            <w:noProof/>
            <w:webHidden/>
          </w:rPr>
          <w:fldChar w:fldCharType="end"/>
        </w:r>
      </w:hyperlink>
    </w:p>
    <w:p w14:paraId="0183B7BF" w14:textId="0BA6FEFA" w:rsidR="00B57D9D" w:rsidRDefault="00B57D9D">
      <w:pPr>
        <w:pStyle w:val="11"/>
        <w:rPr>
          <w:rFonts w:asciiTheme="minorHAnsi" w:eastAsiaTheme="minorEastAsia" w:hAnsiTheme="minorHAnsi" w:cstheme="minorBidi"/>
          <w:noProof/>
          <w:kern w:val="2"/>
          <w:sz w:val="21"/>
          <w:szCs w:val="24"/>
        </w:rPr>
      </w:pPr>
      <w:hyperlink w:anchor="_Toc516188731" w:history="1">
        <w:r w:rsidRPr="00F359D6">
          <w:rPr>
            <w:rStyle w:val="afe"/>
            <w:rFonts w:ascii="Times New Roman" w:hAnsi="Times New Roman"/>
            <w:noProof/>
          </w:rPr>
          <w:t>附录</w:t>
        </w:r>
        <w:r w:rsidRPr="00F359D6">
          <w:rPr>
            <w:rStyle w:val="afe"/>
            <w:rFonts w:ascii="Times New Roman" w:hAnsi="Times New Roman"/>
            <w:noProof/>
          </w:rPr>
          <w:t xml:space="preserve">A </w:t>
        </w:r>
        <w:r w:rsidRPr="00F359D6">
          <w:rPr>
            <w:rStyle w:val="afe"/>
            <w:rFonts w:ascii="Times New Roman" w:hAnsi="Times New Roman"/>
            <w:noProof/>
          </w:rPr>
          <w:t>外文资料的书面翻译</w:t>
        </w:r>
        <w:r>
          <w:rPr>
            <w:noProof/>
            <w:webHidden/>
          </w:rPr>
          <w:tab/>
        </w:r>
        <w:r>
          <w:rPr>
            <w:noProof/>
            <w:webHidden/>
          </w:rPr>
          <w:fldChar w:fldCharType="begin"/>
        </w:r>
        <w:r>
          <w:rPr>
            <w:noProof/>
            <w:webHidden/>
          </w:rPr>
          <w:instrText xml:space="preserve"> PAGEREF _Toc516188731 \h </w:instrText>
        </w:r>
        <w:r>
          <w:rPr>
            <w:noProof/>
            <w:webHidden/>
          </w:rPr>
        </w:r>
        <w:r>
          <w:rPr>
            <w:noProof/>
            <w:webHidden/>
          </w:rPr>
          <w:fldChar w:fldCharType="separate"/>
        </w:r>
        <w:r>
          <w:rPr>
            <w:noProof/>
            <w:webHidden/>
          </w:rPr>
          <w:t>27</w:t>
        </w:r>
        <w:r>
          <w:rPr>
            <w:noProof/>
            <w:webHidden/>
          </w:rPr>
          <w:fldChar w:fldCharType="end"/>
        </w:r>
      </w:hyperlink>
    </w:p>
    <w:p w14:paraId="352CD2CF" w14:textId="6187BE02" w:rsidR="00B57D9D" w:rsidRDefault="00B57D9D">
      <w:pPr>
        <w:pStyle w:val="21"/>
        <w:tabs>
          <w:tab w:val="left" w:pos="1050"/>
          <w:tab w:val="right" w:leader="dot" w:pos="8381"/>
        </w:tabs>
        <w:rPr>
          <w:rFonts w:eastAsiaTheme="minorEastAsia" w:cstheme="minorBidi"/>
          <w:noProof/>
          <w:kern w:val="2"/>
          <w:sz w:val="21"/>
          <w:szCs w:val="24"/>
        </w:rPr>
      </w:pPr>
      <w:hyperlink w:anchor="_Toc516188732" w:history="1">
        <w:r w:rsidRPr="00F359D6">
          <w:rPr>
            <w:rStyle w:val="afe"/>
            <w:rFonts w:ascii="Times New Roman" w:hAnsi="Times New Roman"/>
            <w:noProof/>
          </w:rPr>
          <w:t>A.1</w:t>
        </w:r>
        <w:r>
          <w:rPr>
            <w:rFonts w:eastAsiaTheme="minorEastAsia" w:cstheme="minorBidi"/>
            <w:noProof/>
            <w:kern w:val="2"/>
            <w:sz w:val="21"/>
            <w:szCs w:val="24"/>
          </w:rPr>
          <w:tab/>
        </w:r>
        <w:r w:rsidRPr="00F359D6">
          <w:rPr>
            <w:rStyle w:val="afe"/>
            <w:rFonts w:ascii="Times New Roman" w:hAnsi="Times New Roman"/>
            <w:noProof/>
          </w:rPr>
          <w:t>介绍</w:t>
        </w:r>
        <w:r>
          <w:rPr>
            <w:noProof/>
            <w:webHidden/>
          </w:rPr>
          <w:tab/>
        </w:r>
        <w:r>
          <w:rPr>
            <w:noProof/>
            <w:webHidden/>
          </w:rPr>
          <w:fldChar w:fldCharType="begin"/>
        </w:r>
        <w:r>
          <w:rPr>
            <w:noProof/>
            <w:webHidden/>
          </w:rPr>
          <w:instrText xml:space="preserve"> PAGEREF _Toc516188732 \h </w:instrText>
        </w:r>
        <w:r>
          <w:rPr>
            <w:noProof/>
            <w:webHidden/>
          </w:rPr>
        </w:r>
        <w:r>
          <w:rPr>
            <w:noProof/>
            <w:webHidden/>
          </w:rPr>
          <w:fldChar w:fldCharType="separate"/>
        </w:r>
        <w:r>
          <w:rPr>
            <w:noProof/>
            <w:webHidden/>
          </w:rPr>
          <w:t>27</w:t>
        </w:r>
        <w:r>
          <w:rPr>
            <w:noProof/>
            <w:webHidden/>
          </w:rPr>
          <w:fldChar w:fldCharType="end"/>
        </w:r>
      </w:hyperlink>
    </w:p>
    <w:p w14:paraId="13A0206D" w14:textId="396579FE" w:rsidR="00B57D9D" w:rsidRDefault="00B57D9D">
      <w:pPr>
        <w:pStyle w:val="21"/>
        <w:tabs>
          <w:tab w:val="left" w:pos="1050"/>
          <w:tab w:val="right" w:leader="dot" w:pos="8381"/>
        </w:tabs>
        <w:rPr>
          <w:rFonts w:eastAsiaTheme="minorEastAsia" w:cstheme="minorBidi"/>
          <w:noProof/>
          <w:kern w:val="2"/>
          <w:sz w:val="21"/>
          <w:szCs w:val="24"/>
        </w:rPr>
      </w:pPr>
      <w:hyperlink w:anchor="_Toc516188733" w:history="1">
        <w:r w:rsidRPr="00F359D6">
          <w:rPr>
            <w:rStyle w:val="afe"/>
            <w:rFonts w:ascii="Times New Roman" w:hAnsi="Times New Roman"/>
            <w:noProof/>
          </w:rPr>
          <w:t>A.2</w:t>
        </w:r>
        <w:r>
          <w:rPr>
            <w:rFonts w:eastAsiaTheme="minorEastAsia" w:cstheme="minorBidi"/>
            <w:noProof/>
            <w:kern w:val="2"/>
            <w:sz w:val="21"/>
            <w:szCs w:val="24"/>
          </w:rPr>
          <w:tab/>
        </w:r>
        <w:r w:rsidRPr="00F359D6">
          <w:rPr>
            <w:rStyle w:val="afe"/>
            <w:rFonts w:ascii="Times New Roman" w:hAnsi="Times New Roman"/>
            <w:noProof/>
          </w:rPr>
          <w:t>含有深度关联度量模型的</w:t>
        </w:r>
        <w:r w:rsidRPr="00F359D6">
          <w:rPr>
            <w:rStyle w:val="afe"/>
            <w:rFonts w:ascii="Times New Roman" w:hAnsi="Times New Roman"/>
            <w:noProof/>
          </w:rPr>
          <w:t>SORT</w:t>
        </w:r>
        <w:r>
          <w:rPr>
            <w:noProof/>
            <w:webHidden/>
          </w:rPr>
          <w:tab/>
        </w:r>
        <w:r>
          <w:rPr>
            <w:noProof/>
            <w:webHidden/>
          </w:rPr>
          <w:fldChar w:fldCharType="begin"/>
        </w:r>
        <w:r>
          <w:rPr>
            <w:noProof/>
            <w:webHidden/>
          </w:rPr>
          <w:instrText xml:space="preserve"> PAGEREF _Toc516188733 \h </w:instrText>
        </w:r>
        <w:r>
          <w:rPr>
            <w:noProof/>
            <w:webHidden/>
          </w:rPr>
        </w:r>
        <w:r>
          <w:rPr>
            <w:noProof/>
            <w:webHidden/>
          </w:rPr>
          <w:fldChar w:fldCharType="separate"/>
        </w:r>
        <w:r>
          <w:rPr>
            <w:noProof/>
            <w:webHidden/>
          </w:rPr>
          <w:t>28</w:t>
        </w:r>
        <w:r>
          <w:rPr>
            <w:noProof/>
            <w:webHidden/>
          </w:rPr>
          <w:fldChar w:fldCharType="end"/>
        </w:r>
      </w:hyperlink>
    </w:p>
    <w:p w14:paraId="0108B0AF" w14:textId="217F241E" w:rsidR="00B57D9D" w:rsidRDefault="00B57D9D">
      <w:pPr>
        <w:pStyle w:val="31"/>
        <w:tabs>
          <w:tab w:val="left" w:pos="1260"/>
          <w:tab w:val="right" w:leader="dot" w:pos="8381"/>
        </w:tabs>
        <w:rPr>
          <w:rFonts w:eastAsiaTheme="minorEastAsia" w:cstheme="minorBidi"/>
          <w:noProof/>
          <w:kern w:val="2"/>
          <w:sz w:val="21"/>
          <w:szCs w:val="24"/>
        </w:rPr>
      </w:pPr>
      <w:hyperlink w:anchor="_Toc516188734" w:history="1">
        <w:r w:rsidRPr="00F359D6">
          <w:rPr>
            <w:rStyle w:val="afe"/>
            <w:rFonts w:ascii="Times New Roman" w:hAnsi="Times New Roman"/>
            <w:noProof/>
          </w:rPr>
          <w:t>A.2.1.</w:t>
        </w:r>
        <w:r>
          <w:rPr>
            <w:rFonts w:eastAsiaTheme="minorEastAsia" w:cstheme="minorBidi"/>
            <w:noProof/>
            <w:kern w:val="2"/>
            <w:sz w:val="21"/>
            <w:szCs w:val="24"/>
          </w:rPr>
          <w:tab/>
        </w:r>
        <w:r w:rsidRPr="00F359D6">
          <w:rPr>
            <w:rStyle w:val="afe"/>
            <w:rFonts w:ascii="Times New Roman" w:hAnsi="Times New Roman"/>
            <w:noProof/>
          </w:rPr>
          <w:t>轨迹处理和状态估计</w:t>
        </w:r>
        <w:r>
          <w:rPr>
            <w:noProof/>
            <w:webHidden/>
          </w:rPr>
          <w:tab/>
        </w:r>
        <w:r>
          <w:rPr>
            <w:noProof/>
            <w:webHidden/>
          </w:rPr>
          <w:fldChar w:fldCharType="begin"/>
        </w:r>
        <w:r>
          <w:rPr>
            <w:noProof/>
            <w:webHidden/>
          </w:rPr>
          <w:instrText xml:space="preserve"> PAGEREF _Toc516188734 \h </w:instrText>
        </w:r>
        <w:r>
          <w:rPr>
            <w:noProof/>
            <w:webHidden/>
          </w:rPr>
        </w:r>
        <w:r>
          <w:rPr>
            <w:noProof/>
            <w:webHidden/>
          </w:rPr>
          <w:fldChar w:fldCharType="separate"/>
        </w:r>
        <w:r>
          <w:rPr>
            <w:noProof/>
            <w:webHidden/>
          </w:rPr>
          <w:t>28</w:t>
        </w:r>
        <w:r>
          <w:rPr>
            <w:noProof/>
            <w:webHidden/>
          </w:rPr>
          <w:fldChar w:fldCharType="end"/>
        </w:r>
      </w:hyperlink>
    </w:p>
    <w:p w14:paraId="456ED273" w14:textId="030CFEDB" w:rsidR="00B57D9D" w:rsidRDefault="00B57D9D">
      <w:pPr>
        <w:pStyle w:val="31"/>
        <w:tabs>
          <w:tab w:val="left" w:pos="1260"/>
          <w:tab w:val="right" w:leader="dot" w:pos="8381"/>
        </w:tabs>
        <w:rPr>
          <w:rFonts w:eastAsiaTheme="minorEastAsia" w:cstheme="minorBidi"/>
          <w:noProof/>
          <w:kern w:val="2"/>
          <w:sz w:val="21"/>
          <w:szCs w:val="24"/>
        </w:rPr>
      </w:pPr>
      <w:hyperlink w:anchor="_Toc516188735" w:history="1">
        <w:r w:rsidRPr="00F359D6">
          <w:rPr>
            <w:rStyle w:val="afe"/>
            <w:rFonts w:ascii="Times New Roman" w:hAnsi="Times New Roman"/>
            <w:noProof/>
          </w:rPr>
          <w:t>A.2.2.</w:t>
        </w:r>
        <w:r>
          <w:rPr>
            <w:rFonts w:eastAsiaTheme="minorEastAsia" w:cstheme="minorBidi"/>
            <w:noProof/>
            <w:kern w:val="2"/>
            <w:sz w:val="21"/>
            <w:szCs w:val="24"/>
          </w:rPr>
          <w:tab/>
        </w:r>
        <w:r w:rsidRPr="00F359D6">
          <w:rPr>
            <w:rStyle w:val="afe"/>
            <w:rFonts w:ascii="Times New Roman" w:hAnsi="Times New Roman"/>
            <w:noProof/>
          </w:rPr>
          <w:t>关联问题</w:t>
        </w:r>
        <w:r>
          <w:rPr>
            <w:noProof/>
            <w:webHidden/>
          </w:rPr>
          <w:tab/>
        </w:r>
        <w:r>
          <w:rPr>
            <w:noProof/>
            <w:webHidden/>
          </w:rPr>
          <w:fldChar w:fldCharType="begin"/>
        </w:r>
        <w:r>
          <w:rPr>
            <w:noProof/>
            <w:webHidden/>
          </w:rPr>
          <w:instrText xml:space="preserve"> PAGEREF _Toc516188735 \h </w:instrText>
        </w:r>
        <w:r>
          <w:rPr>
            <w:noProof/>
            <w:webHidden/>
          </w:rPr>
        </w:r>
        <w:r>
          <w:rPr>
            <w:noProof/>
            <w:webHidden/>
          </w:rPr>
          <w:fldChar w:fldCharType="separate"/>
        </w:r>
        <w:r>
          <w:rPr>
            <w:noProof/>
            <w:webHidden/>
          </w:rPr>
          <w:t>29</w:t>
        </w:r>
        <w:r>
          <w:rPr>
            <w:noProof/>
            <w:webHidden/>
          </w:rPr>
          <w:fldChar w:fldCharType="end"/>
        </w:r>
      </w:hyperlink>
    </w:p>
    <w:p w14:paraId="478C4FB2" w14:textId="5AF56FE7" w:rsidR="00B57D9D" w:rsidRDefault="00B57D9D">
      <w:pPr>
        <w:pStyle w:val="31"/>
        <w:tabs>
          <w:tab w:val="left" w:pos="1260"/>
          <w:tab w:val="right" w:leader="dot" w:pos="8381"/>
        </w:tabs>
        <w:rPr>
          <w:rFonts w:eastAsiaTheme="minorEastAsia" w:cstheme="minorBidi"/>
          <w:noProof/>
          <w:kern w:val="2"/>
          <w:sz w:val="21"/>
          <w:szCs w:val="24"/>
        </w:rPr>
      </w:pPr>
      <w:hyperlink w:anchor="_Toc516188736" w:history="1">
        <w:r w:rsidRPr="00F359D6">
          <w:rPr>
            <w:rStyle w:val="afe"/>
            <w:noProof/>
          </w:rPr>
          <w:t>A.2.3.</w:t>
        </w:r>
        <w:r>
          <w:rPr>
            <w:rFonts w:eastAsiaTheme="minorEastAsia" w:cstheme="minorBidi"/>
            <w:noProof/>
            <w:kern w:val="2"/>
            <w:sz w:val="21"/>
            <w:szCs w:val="24"/>
          </w:rPr>
          <w:tab/>
        </w:r>
        <w:r w:rsidRPr="00F359D6">
          <w:rPr>
            <w:rStyle w:val="afe"/>
            <w:noProof/>
          </w:rPr>
          <w:t>级联匹配</w:t>
        </w:r>
        <w:r>
          <w:rPr>
            <w:noProof/>
            <w:webHidden/>
          </w:rPr>
          <w:tab/>
        </w:r>
        <w:r>
          <w:rPr>
            <w:noProof/>
            <w:webHidden/>
          </w:rPr>
          <w:fldChar w:fldCharType="begin"/>
        </w:r>
        <w:r>
          <w:rPr>
            <w:noProof/>
            <w:webHidden/>
          </w:rPr>
          <w:instrText xml:space="preserve"> PAGEREF _Toc516188736 \h </w:instrText>
        </w:r>
        <w:r>
          <w:rPr>
            <w:noProof/>
            <w:webHidden/>
          </w:rPr>
        </w:r>
        <w:r>
          <w:rPr>
            <w:noProof/>
            <w:webHidden/>
          </w:rPr>
          <w:fldChar w:fldCharType="separate"/>
        </w:r>
        <w:r>
          <w:rPr>
            <w:noProof/>
            <w:webHidden/>
          </w:rPr>
          <w:t>30</w:t>
        </w:r>
        <w:r>
          <w:rPr>
            <w:noProof/>
            <w:webHidden/>
          </w:rPr>
          <w:fldChar w:fldCharType="end"/>
        </w:r>
      </w:hyperlink>
    </w:p>
    <w:p w14:paraId="6CDA390D" w14:textId="5522BCF9" w:rsidR="00B57D9D" w:rsidRDefault="00B57D9D">
      <w:pPr>
        <w:pStyle w:val="31"/>
        <w:tabs>
          <w:tab w:val="left" w:pos="1260"/>
          <w:tab w:val="right" w:leader="dot" w:pos="8381"/>
        </w:tabs>
        <w:rPr>
          <w:rFonts w:eastAsiaTheme="minorEastAsia" w:cstheme="minorBidi"/>
          <w:noProof/>
          <w:kern w:val="2"/>
          <w:sz w:val="21"/>
          <w:szCs w:val="24"/>
        </w:rPr>
      </w:pPr>
      <w:hyperlink w:anchor="_Toc516188737" w:history="1">
        <w:r w:rsidRPr="00F359D6">
          <w:rPr>
            <w:rStyle w:val="afe"/>
            <w:noProof/>
          </w:rPr>
          <w:t>A.2.4.</w:t>
        </w:r>
        <w:r>
          <w:rPr>
            <w:rFonts w:eastAsiaTheme="minorEastAsia" w:cstheme="minorBidi"/>
            <w:noProof/>
            <w:kern w:val="2"/>
            <w:sz w:val="21"/>
            <w:szCs w:val="24"/>
          </w:rPr>
          <w:tab/>
        </w:r>
        <w:r w:rsidRPr="00F359D6">
          <w:rPr>
            <w:rStyle w:val="afe"/>
            <w:noProof/>
          </w:rPr>
          <w:t>深度外貌特征描述子</w:t>
        </w:r>
        <w:r>
          <w:rPr>
            <w:noProof/>
            <w:webHidden/>
          </w:rPr>
          <w:tab/>
        </w:r>
        <w:r>
          <w:rPr>
            <w:noProof/>
            <w:webHidden/>
          </w:rPr>
          <w:fldChar w:fldCharType="begin"/>
        </w:r>
        <w:r>
          <w:rPr>
            <w:noProof/>
            <w:webHidden/>
          </w:rPr>
          <w:instrText xml:space="preserve"> PAGEREF _Toc516188737 \h </w:instrText>
        </w:r>
        <w:r>
          <w:rPr>
            <w:noProof/>
            <w:webHidden/>
          </w:rPr>
        </w:r>
        <w:r>
          <w:rPr>
            <w:noProof/>
            <w:webHidden/>
          </w:rPr>
          <w:fldChar w:fldCharType="separate"/>
        </w:r>
        <w:r>
          <w:rPr>
            <w:noProof/>
            <w:webHidden/>
          </w:rPr>
          <w:t>31</w:t>
        </w:r>
        <w:r>
          <w:rPr>
            <w:noProof/>
            <w:webHidden/>
          </w:rPr>
          <w:fldChar w:fldCharType="end"/>
        </w:r>
      </w:hyperlink>
    </w:p>
    <w:p w14:paraId="0ACB9C51" w14:textId="48F99F9F" w:rsidR="00B57D9D" w:rsidRDefault="00B57D9D">
      <w:pPr>
        <w:pStyle w:val="21"/>
        <w:tabs>
          <w:tab w:val="left" w:pos="1050"/>
          <w:tab w:val="right" w:leader="dot" w:pos="8381"/>
        </w:tabs>
        <w:rPr>
          <w:rFonts w:eastAsiaTheme="minorEastAsia" w:cstheme="minorBidi"/>
          <w:noProof/>
          <w:kern w:val="2"/>
          <w:sz w:val="21"/>
          <w:szCs w:val="24"/>
        </w:rPr>
      </w:pPr>
      <w:hyperlink w:anchor="_Toc516188738" w:history="1">
        <w:r w:rsidRPr="00F359D6">
          <w:rPr>
            <w:rStyle w:val="afe"/>
            <w:rFonts w:ascii="Times New Roman" w:hAnsi="Times New Roman"/>
            <w:noProof/>
          </w:rPr>
          <w:t>A.3</w:t>
        </w:r>
        <w:r>
          <w:rPr>
            <w:rFonts w:eastAsiaTheme="minorEastAsia" w:cstheme="minorBidi"/>
            <w:noProof/>
            <w:kern w:val="2"/>
            <w:sz w:val="21"/>
            <w:szCs w:val="24"/>
          </w:rPr>
          <w:tab/>
        </w:r>
        <w:r w:rsidRPr="00F359D6">
          <w:rPr>
            <w:rStyle w:val="afe"/>
            <w:rFonts w:ascii="Times New Roman" w:hAnsi="Times New Roman"/>
            <w:noProof/>
          </w:rPr>
          <w:t>实验</w:t>
        </w:r>
        <w:r>
          <w:rPr>
            <w:noProof/>
            <w:webHidden/>
          </w:rPr>
          <w:tab/>
        </w:r>
        <w:r>
          <w:rPr>
            <w:noProof/>
            <w:webHidden/>
          </w:rPr>
          <w:fldChar w:fldCharType="begin"/>
        </w:r>
        <w:r>
          <w:rPr>
            <w:noProof/>
            <w:webHidden/>
          </w:rPr>
          <w:instrText xml:space="preserve"> PAGEREF _Toc516188738 \h </w:instrText>
        </w:r>
        <w:r>
          <w:rPr>
            <w:noProof/>
            <w:webHidden/>
          </w:rPr>
        </w:r>
        <w:r>
          <w:rPr>
            <w:noProof/>
            <w:webHidden/>
          </w:rPr>
          <w:fldChar w:fldCharType="separate"/>
        </w:r>
        <w:r>
          <w:rPr>
            <w:noProof/>
            <w:webHidden/>
          </w:rPr>
          <w:t>32</w:t>
        </w:r>
        <w:r>
          <w:rPr>
            <w:noProof/>
            <w:webHidden/>
          </w:rPr>
          <w:fldChar w:fldCharType="end"/>
        </w:r>
      </w:hyperlink>
    </w:p>
    <w:p w14:paraId="403874D1" w14:textId="67ECBD42" w:rsidR="00B57D9D" w:rsidRDefault="00B57D9D">
      <w:pPr>
        <w:pStyle w:val="21"/>
        <w:tabs>
          <w:tab w:val="left" w:pos="1050"/>
          <w:tab w:val="right" w:leader="dot" w:pos="8381"/>
        </w:tabs>
        <w:rPr>
          <w:rFonts w:eastAsiaTheme="minorEastAsia" w:cstheme="minorBidi"/>
          <w:noProof/>
          <w:kern w:val="2"/>
          <w:sz w:val="21"/>
          <w:szCs w:val="24"/>
        </w:rPr>
      </w:pPr>
      <w:hyperlink w:anchor="_Toc516188739" w:history="1">
        <w:r w:rsidRPr="00F359D6">
          <w:rPr>
            <w:rStyle w:val="afe"/>
            <w:rFonts w:ascii="Times New Roman" w:hAnsi="Times New Roman"/>
            <w:noProof/>
          </w:rPr>
          <w:t>A.4</w:t>
        </w:r>
        <w:r>
          <w:rPr>
            <w:rFonts w:eastAsiaTheme="minorEastAsia" w:cstheme="minorBidi"/>
            <w:noProof/>
            <w:kern w:val="2"/>
            <w:sz w:val="21"/>
            <w:szCs w:val="24"/>
          </w:rPr>
          <w:tab/>
        </w:r>
        <w:r w:rsidRPr="00F359D6">
          <w:rPr>
            <w:rStyle w:val="afe"/>
            <w:rFonts w:ascii="Times New Roman" w:hAnsi="Times New Roman"/>
            <w:noProof/>
          </w:rPr>
          <w:t>结论</w:t>
        </w:r>
        <w:r>
          <w:rPr>
            <w:noProof/>
            <w:webHidden/>
          </w:rPr>
          <w:tab/>
        </w:r>
        <w:r>
          <w:rPr>
            <w:noProof/>
            <w:webHidden/>
          </w:rPr>
          <w:fldChar w:fldCharType="begin"/>
        </w:r>
        <w:r>
          <w:rPr>
            <w:noProof/>
            <w:webHidden/>
          </w:rPr>
          <w:instrText xml:space="preserve"> PAGEREF _Toc516188739 \h </w:instrText>
        </w:r>
        <w:r>
          <w:rPr>
            <w:noProof/>
            <w:webHidden/>
          </w:rPr>
        </w:r>
        <w:r>
          <w:rPr>
            <w:noProof/>
            <w:webHidden/>
          </w:rPr>
          <w:fldChar w:fldCharType="separate"/>
        </w:r>
        <w:r>
          <w:rPr>
            <w:noProof/>
            <w:webHidden/>
          </w:rPr>
          <w:t>33</w:t>
        </w:r>
        <w:r>
          <w:rPr>
            <w:noProof/>
            <w:webHidden/>
          </w:rPr>
          <w:fldChar w:fldCharType="end"/>
        </w:r>
      </w:hyperlink>
    </w:p>
    <w:p w14:paraId="2B78ADC6" w14:textId="00EB96A4" w:rsidR="0066656A" w:rsidRPr="00366F6F" w:rsidRDefault="009E50CA" w:rsidP="0066656A">
      <w:pPr>
        <w:pStyle w:val="ae"/>
        <w:ind w:firstLineChars="83" w:firstLine="199"/>
        <w:rPr>
          <w:rFonts w:eastAsia="Arial Unicode MS" w:cs="Times New Roman"/>
        </w:rPr>
        <w:sectPr w:rsidR="0066656A" w:rsidRPr="00366F6F" w:rsidSect="000A1D08">
          <w:pgSz w:w="11906" w:h="16838" w:code="9"/>
          <w:pgMar w:top="2155" w:right="1701" w:bottom="1814" w:left="1701" w:header="851" w:footer="992" w:gutter="113"/>
          <w:pgNumType w:fmt="upperRoman"/>
          <w:cols w:space="425"/>
          <w:docGrid w:type="lines" w:linePitch="312"/>
        </w:sectPr>
      </w:pPr>
      <w:r w:rsidRPr="00366F6F">
        <w:rPr>
          <w:rFonts w:eastAsia="Arial Unicode MS" w:cs="Times New Roman"/>
        </w:rPr>
        <w:fldChar w:fldCharType="end"/>
      </w:r>
    </w:p>
    <w:p w14:paraId="4FAF4465" w14:textId="77777777" w:rsidR="00EC089D" w:rsidRPr="00366F6F" w:rsidRDefault="00EC089D" w:rsidP="00AF206E">
      <w:pPr>
        <w:pStyle w:val="ab"/>
        <w:rPr>
          <w:rFonts w:ascii="Times New Roman" w:hAnsi="Times New Roman"/>
        </w:rPr>
      </w:pPr>
      <w:r w:rsidRPr="00366F6F">
        <w:rPr>
          <w:rFonts w:ascii="Times New Roman" w:hAnsi="Times New Roman" w:hint="eastAsia"/>
        </w:rPr>
        <w:lastRenderedPageBreak/>
        <w:t>主要</w:t>
      </w:r>
      <w:r w:rsidRPr="00366F6F">
        <w:rPr>
          <w:rFonts w:ascii="Times New Roman" w:hAnsi="Times New Roman"/>
        </w:rPr>
        <w:t>符号对照表</w:t>
      </w:r>
    </w:p>
    <w:p w14:paraId="11DFAAC4" w14:textId="77777777" w:rsidR="00E76FC5" w:rsidRPr="00366F6F" w:rsidRDefault="00C86D66" w:rsidP="003804CA">
      <w:pPr>
        <w:pStyle w:val="afa"/>
        <w:rPr>
          <w:rFonts w:ascii="Times New Roman" w:hAnsi="Times New Roman"/>
        </w:rPr>
      </w:pPr>
      <w:r w:rsidRPr="00366F6F">
        <w:rPr>
          <w:rFonts w:ascii="Times New Roman" w:hAnsi="Times New Roman" w:hint="eastAsia"/>
        </w:rPr>
        <w:t>CNN</w:t>
      </w:r>
      <w:r w:rsidR="003804CA" w:rsidRPr="00366F6F">
        <w:rPr>
          <w:rFonts w:ascii="Times New Roman" w:hAnsi="Times New Roman"/>
        </w:rPr>
        <w:tab/>
      </w:r>
      <w:r w:rsidR="003804CA" w:rsidRPr="00366F6F">
        <w:rPr>
          <w:rFonts w:ascii="Times New Roman" w:hAnsi="Times New Roman"/>
        </w:rPr>
        <w:tab/>
      </w:r>
      <w:r w:rsidRPr="00366F6F">
        <w:rPr>
          <w:rFonts w:ascii="Times New Roman" w:hAnsi="Times New Roman" w:hint="eastAsia"/>
        </w:rPr>
        <w:t>卷积神经网络</w:t>
      </w:r>
      <w:r w:rsidR="003804CA" w:rsidRPr="00366F6F">
        <w:rPr>
          <w:rFonts w:ascii="Times New Roman" w:hAnsi="Times New Roman"/>
        </w:rPr>
        <w:t>（</w:t>
      </w:r>
      <w:r w:rsidRPr="00366F6F">
        <w:rPr>
          <w:rFonts w:ascii="Times New Roman" w:hAnsi="Times New Roman" w:hint="eastAsia"/>
        </w:rPr>
        <w:t>Convo</w:t>
      </w:r>
      <w:r w:rsidRPr="00366F6F">
        <w:rPr>
          <w:rFonts w:ascii="Times New Roman" w:hAnsi="Times New Roman"/>
        </w:rPr>
        <w:t>lutional Neural Networks</w:t>
      </w:r>
      <w:r w:rsidR="003804CA" w:rsidRPr="00366F6F">
        <w:rPr>
          <w:rFonts w:ascii="Times New Roman" w:hAnsi="Times New Roman"/>
        </w:rPr>
        <w:t>）</w:t>
      </w:r>
    </w:p>
    <w:p w14:paraId="4CA6CD09" w14:textId="77777777" w:rsidR="003804CA" w:rsidRPr="00366F6F" w:rsidRDefault="00C86D66" w:rsidP="003804CA">
      <w:pPr>
        <w:pStyle w:val="afa"/>
        <w:rPr>
          <w:rFonts w:ascii="Times New Roman" w:hAnsi="Times New Roman"/>
        </w:rPr>
      </w:pPr>
      <w:r w:rsidRPr="00366F6F">
        <w:rPr>
          <w:rFonts w:ascii="Times New Roman" w:hAnsi="Times New Roman"/>
        </w:rPr>
        <w:t>MOT</w:t>
      </w:r>
      <w:r w:rsidR="003804CA" w:rsidRPr="00366F6F">
        <w:rPr>
          <w:rFonts w:ascii="Times New Roman" w:hAnsi="Times New Roman" w:hint="eastAsia"/>
        </w:rPr>
        <w:tab/>
      </w:r>
      <w:r w:rsidR="003804CA" w:rsidRPr="00366F6F">
        <w:rPr>
          <w:rFonts w:ascii="Times New Roman" w:hAnsi="Times New Roman" w:hint="eastAsia"/>
        </w:rPr>
        <w:tab/>
      </w:r>
      <w:r w:rsidRPr="00366F6F">
        <w:rPr>
          <w:rFonts w:ascii="Times New Roman" w:hAnsi="Times New Roman" w:hint="eastAsia"/>
        </w:rPr>
        <w:t>多目标追踪</w:t>
      </w:r>
      <w:r w:rsidR="003804CA" w:rsidRPr="00366F6F">
        <w:rPr>
          <w:rFonts w:ascii="Times New Roman" w:hAnsi="Times New Roman"/>
        </w:rPr>
        <w:t>（</w:t>
      </w:r>
      <w:r w:rsidRPr="00366F6F">
        <w:rPr>
          <w:rFonts w:ascii="Times New Roman" w:hAnsi="Times New Roman"/>
        </w:rPr>
        <w:t>Multi Object Tracking</w:t>
      </w:r>
      <w:r w:rsidR="003804CA" w:rsidRPr="00366F6F">
        <w:rPr>
          <w:rFonts w:ascii="Times New Roman" w:hAnsi="Times New Roman"/>
        </w:rPr>
        <w:t>）</w:t>
      </w:r>
    </w:p>
    <w:p w14:paraId="3614B613" w14:textId="77777777" w:rsidR="00C86D66" w:rsidRPr="00366F6F" w:rsidRDefault="001C2099" w:rsidP="00C86D66">
      <w:pPr>
        <w:rPr>
          <w:rFonts w:ascii="Times New Roman" w:hAnsi="Times New Roman" w:hint="eastAsia"/>
        </w:rPr>
      </w:pPr>
      <w:r w:rsidRPr="00366F6F">
        <w:rPr>
          <w:rFonts w:ascii="Times New Roman" w:hAnsi="Times New Roman" w:hint="eastAsia"/>
        </w:rPr>
        <w:t>DPM</w:t>
      </w:r>
      <w:r w:rsidRPr="00366F6F">
        <w:rPr>
          <w:rFonts w:ascii="Times New Roman" w:hAnsi="Times New Roman"/>
        </w:rPr>
        <w:tab/>
      </w:r>
      <w:r w:rsidRPr="00366F6F">
        <w:rPr>
          <w:rFonts w:ascii="Times New Roman" w:hAnsi="Times New Roman"/>
        </w:rPr>
        <w:tab/>
      </w:r>
      <w:r w:rsidR="00E56D78" w:rsidRPr="00366F6F">
        <w:rPr>
          <w:rFonts w:ascii="Times New Roman" w:hAnsi="Times New Roman" w:hint="eastAsia"/>
        </w:rPr>
        <w:t>可变性部件模型（</w:t>
      </w:r>
      <w:r w:rsidR="00E56D78" w:rsidRPr="00366F6F">
        <w:rPr>
          <w:rFonts w:ascii="Times New Roman" w:hAnsi="Times New Roman" w:hint="eastAsia"/>
        </w:rPr>
        <w:t>Deformable Part Model</w:t>
      </w:r>
      <w:r w:rsidR="00E56D78" w:rsidRPr="00366F6F">
        <w:rPr>
          <w:rFonts w:ascii="Times New Roman" w:hAnsi="Times New Roman" w:hint="eastAsia"/>
        </w:rPr>
        <w:t>）</w:t>
      </w:r>
    </w:p>
    <w:p w14:paraId="5399CEA4" w14:textId="77777777" w:rsidR="00C86D66" w:rsidRPr="00366F6F" w:rsidRDefault="00E56D78" w:rsidP="00C86D66">
      <w:pPr>
        <w:rPr>
          <w:rFonts w:ascii="Times New Roman" w:hAnsi="Times New Roman"/>
        </w:rPr>
      </w:pPr>
      <w:r w:rsidRPr="00366F6F">
        <w:rPr>
          <w:rFonts w:ascii="Times New Roman" w:hAnsi="Times New Roman" w:hint="eastAsia"/>
        </w:rPr>
        <w:t>FRCNN</w:t>
      </w:r>
      <w:r w:rsidRPr="00366F6F">
        <w:rPr>
          <w:rFonts w:ascii="Times New Roman" w:hAnsi="Times New Roman" w:hint="eastAsia"/>
        </w:rPr>
        <w:tab/>
      </w:r>
      <w:r w:rsidRPr="00366F6F">
        <w:rPr>
          <w:rFonts w:ascii="Times New Roman" w:hAnsi="Times New Roman" w:hint="eastAsia"/>
        </w:rPr>
        <w:tab/>
      </w:r>
      <w:r w:rsidRPr="00366F6F">
        <w:rPr>
          <w:rFonts w:ascii="Times New Roman" w:hAnsi="Times New Roman" w:hint="eastAsia"/>
        </w:rPr>
        <w:t>快速区域卷积神经网络（</w:t>
      </w:r>
      <w:r w:rsidRPr="00366F6F">
        <w:rPr>
          <w:rFonts w:ascii="Times New Roman" w:hAnsi="Times New Roman" w:hint="eastAsia"/>
        </w:rPr>
        <w:t>Fast Region of CNN features</w:t>
      </w:r>
      <w:r w:rsidRPr="00366F6F">
        <w:rPr>
          <w:rFonts w:ascii="Times New Roman" w:hAnsi="Times New Roman" w:hint="eastAsia"/>
        </w:rPr>
        <w:t>）</w:t>
      </w:r>
    </w:p>
    <w:p w14:paraId="4E995E51" w14:textId="77777777" w:rsidR="00C86D66" w:rsidRPr="00366F6F" w:rsidRDefault="00E56D78" w:rsidP="00C86D66">
      <w:pPr>
        <w:rPr>
          <w:rFonts w:ascii="Times New Roman" w:hAnsi="Times New Roman"/>
        </w:rPr>
      </w:pPr>
      <w:r w:rsidRPr="00366F6F">
        <w:rPr>
          <w:rFonts w:ascii="Times New Roman" w:hAnsi="Times New Roman" w:hint="eastAsia"/>
        </w:rPr>
        <w:t>SDP</w:t>
      </w:r>
      <w:r w:rsidRPr="00366F6F">
        <w:rPr>
          <w:rFonts w:ascii="Times New Roman" w:hAnsi="Times New Roman" w:hint="eastAsia"/>
        </w:rPr>
        <w:tab/>
      </w:r>
      <w:r w:rsidRPr="00366F6F">
        <w:rPr>
          <w:rFonts w:ascii="Times New Roman" w:hAnsi="Times New Roman"/>
        </w:rPr>
        <w:tab/>
      </w:r>
      <w:r w:rsidRPr="00366F6F">
        <w:rPr>
          <w:rFonts w:ascii="Times New Roman" w:hAnsi="Times New Roman" w:hint="eastAsia"/>
        </w:rPr>
        <w:t>尺度依赖池化（</w:t>
      </w:r>
      <w:r w:rsidRPr="00366F6F">
        <w:rPr>
          <w:rFonts w:ascii="Times New Roman" w:hAnsi="Times New Roman" w:hint="eastAsia"/>
        </w:rPr>
        <w:t>Scale</w:t>
      </w:r>
      <w:r w:rsidR="00376D1F" w:rsidRPr="00366F6F">
        <w:rPr>
          <w:rFonts w:ascii="Times New Roman" w:hAnsi="Times New Roman"/>
        </w:rPr>
        <w:t>-dependent Pooling</w:t>
      </w:r>
      <w:r w:rsidRPr="00366F6F">
        <w:rPr>
          <w:rFonts w:ascii="Times New Roman" w:hAnsi="Times New Roman" w:hint="eastAsia"/>
        </w:rPr>
        <w:t>）</w:t>
      </w:r>
    </w:p>
    <w:p w14:paraId="6CC4231D" w14:textId="77777777" w:rsidR="00C86D66" w:rsidRPr="00366F6F" w:rsidRDefault="00225D3E" w:rsidP="00C86D66">
      <w:pPr>
        <w:rPr>
          <w:rFonts w:ascii="Times New Roman" w:hAnsi="Times New Roman" w:hint="eastAsia"/>
        </w:rPr>
      </w:pPr>
      <w:r w:rsidRPr="00366F6F">
        <w:rPr>
          <w:rFonts w:ascii="Times New Roman" w:hAnsi="Times New Roman" w:hint="eastAsia"/>
        </w:rPr>
        <w:t>Tracklet</w:t>
      </w:r>
      <w:r w:rsidRPr="00366F6F">
        <w:rPr>
          <w:rFonts w:ascii="Times New Roman" w:hAnsi="Times New Roman"/>
        </w:rPr>
        <w:tab/>
      </w:r>
      <w:r w:rsidRPr="00366F6F">
        <w:rPr>
          <w:rFonts w:ascii="Times New Roman" w:hAnsi="Times New Roman"/>
        </w:rPr>
        <w:tab/>
      </w:r>
      <w:r w:rsidRPr="00366F6F">
        <w:rPr>
          <w:rFonts w:ascii="Times New Roman" w:hAnsi="Times New Roman" w:hint="eastAsia"/>
        </w:rPr>
        <w:t>指一个目标的一段轨迹</w:t>
      </w:r>
    </w:p>
    <w:p w14:paraId="3B83F9A2" w14:textId="77777777" w:rsidR="00C86D66" w:rsidRPr="00366F6F" w:rsidRDefault="00225D3E" w:rsidP="00C86D66">
      <w:pPr>
        <w:rPr>
          <w:rFonts w:ascii="Times New Roman" w:hAnsi="Times New Roman" w:hint="eastAsia"/>
        </w:rPr>
      </w:pPr>
      <w:r w:rsidRPr="00366F6F">
        <w:rPr>
          <w:rFonts w:ascii="Times New Roman" w:hAnsi="Times New Roman" w:hint="eastAsia"/>
        </w:rPr>
        <w:t>Track</w:t>
      </w:r>
      <w:r w:rsidRPr="00366F6F">
        <w:rPr>
          <w:rFonts w:ascii="Times New Roman" w:hAnsi="Times New Roman"/>
        </w:rPr>
        <w:tab/>
      </w:r>
      <w:r w:rsidRPr="00366F6F">
        <w:rPr>
          <w:rFonts w:ascii="Times New Roman" w:hAnsi="Times New Roman"/>
        </w:rPr>
        <w:tab/>
      </w:r>
      <w:r w:rsidRPr="00366F6F">
        <w:rPr>
          <w:rFonts w:ascii="Times New Roman" w:hAnsi="Times New Roman" w:hint="eastAsia"/>
        </w:rPr>
        <w:t>指轨迹上在其中某一帧的状态</w:t>
      </w:r>
    </w:p>
    <w:p w14:paraId="510C9D7B" w14:textId="77777777" w:rsidR="00C86D66" w:rsidRPr="00366F6F" w:rsidRDefault="00C86D66" w:rsidP="00C86D66">
      <w:pPr>
        <w:rPr>
          <w:rFonts w:ascii="Times New Roman" w:hAnsi="Times New Roman"/>
        </w:rPr>
      </w:pPr>
    </w:p>
    <w:p w14:paraId="6C026B85" w14:textId="77777777" w:rsidR="00C86D66" w:rsidRPr="00366F6F" w:rsidRDefault="00C86D66" w:rsidP="00C86D66">
      <w:pPr>
        <w:rPr>
          <w:rFonts w:ascii="Times New Roman" w:hAnsi="Times New Roman"/>
        </w:rPr>
      </w:pPr>
    </w:p>
    <w:p w14:paraId="33E3C67A" w14:textId="77777777" w:rsidR="00C86D66" w:rsidRPr="00366F6F" w:rsidRDefault="00C86D66" w:rsidP="00C86D66">
      <w:pPr>
        <w:rPr>
          <w:rFonts w:ascii="Times New Roman" w:hAnsi="Times New Roman"/>
        </w:rPr>
      </w:pPr>
    </w:p>
    <w:p w14:paraId="44420538" w14:textId="77777777" w:rsidR="00C86D66" w:rsidRPr="00366F6F" w:rsidRDefault="00C86D66" w:rsidP="00C86D66">
      <w:pPr>
        <w:rPr>
          <w:rFonts w:ascii="Times New Roman" w:hAnsi="Times New Roman"/>
        </w:rPr>
      </w:pPr>
    </w:p>
    <w:p w14:paraId="33CF1973" w14:textId="77777777" w:rsidR="00C86D66" w:rsidRPr="00366F6F" w:rsidRDefault="00C86D66" w:rsidP="00C86D66">
      <w:pPr>
        <w:rPr>
          <w:rFonts w:ascii="Times New Roman" w:hAnsi="Times New Roman"/>
        </w:rPr>
      </w:pPr>
    </w:p>
    <w:p w14:paraId="2B101E08" w14:textId="77777777" w:rsidR="00C86D66" w:rsidRPr="00366F6F" w:rsidRDefault="00C86D66" w:rsidP="00C86D66">
      <w:pPr>
        <w:rPr>
          <w:rFonts w:ascii="Times New Roman" w:hAnsi="Times New Roman"/>
        </w:rPr>
      </w:pPr>
    </w:p>
    <w:p w14:paraId="245CD6CD" w14:textId="77777777" w:rsidR="00C86D66" w:rsidRPr="00366F6F" w:rsidRDefault="00C86D66" w:rsidP="00C86D66">
      <w:pPr>
        <w:rPr>
          <w:rFonts w:ascii="Times New Roman" w:hAnsi="Times New Roman"/>
        </w:rPr>
      </w:pPr>
    </w:p>
    <w:p w14:paraId="18A92B4D" w14:textId="77777777" w:rsidR="00C86D66" w:rsidRPr="00366F6F" w:rsidRDefault="00C86D66" w:rsidP="00C86D66">
      <w:pPr>
        <w:rPr>
          <w:rFonts w:ascii="Times New Roman" w:hAnsi="Times New Roman"/>
        </w:rPr>
      </w:pPr>
    </w:p>
    <w:p w14:paraId="2CEEDE9F" w14:textId="77777777" w:rsidR="00C86D66" w:rsidRPr="00366F6F" w:rsidRDefault="00C86D66" w:rsidP="00C86D66">
      <w:pPr>
        <w:rPr>
          <w:rFonts w:ascii="Times New Roman" w:hAnsi="Times New Roman"/>
        </w:rPr>
      </w:pPr>
    </w:p>
    <w:p w14:paraId="62DF55B2" w14:textId="77777777" w:rsidR="00C86D66" w:rsidRPr="00366F6F" w:rsidRDefault="00C86D66" w:rsidP="00C86D66">
      <w:pPr>
        <w:rPr>
          <w:rFonts w:ascii="Times New Roman" w:hAnsi="Times New Roman"/>
        </w:rPr>
      </w:pPr>
    </w:p>
    <w:p w14:paraId="2CE788FF" w14:textId="77777777" w:rsidR="00C86D66" w:rsidRPr="00366F6F" w:rsidRDefault="00C86D66" w:rsidP="00C86D66">
      <w:pPr>
        <w:rPr>
          <w:rFonts w:ascii="Times New Roman" w:hAnsi="Times New Roman"/>
        </w:rPr>
      </w:pPr>
    </w:p>
    <w:p w14:paraId="497F77BA" w14:textId="77777777" w:rsidR="00C86D66" w:rsidRPr="00366F6F" w:rsidRDefault="00C86D66" w:rsidP="00C86D66">
      <w:pPr>
        <w:rPr>
          <w:rFonts w:ascii="Times New Roman" w:hAnsi="Times New Roman"/>
        </w:rPr>
      </w:pPr>
    </w:p>
    <w:p w14:paraId="3A20F349" w14:textId="77777777" w:rsidR="00C86D66" w:rsidRPr="00366F6F" w:rsidRDefault="00C86D66" w:rsidP="00C86D66">
      <w:pPr>
        <w:rPr>
          <w:rFonts w:ascii="Times New Roman" w:hAnsi="Times New Roman"/>
        </w:rPr>
      </w:pPr>
    </w:p>
    <w:p w14:paraId="1D2213C2" w14:textId="77777777" w:rsidR="00C86D66" w:rsidRPr="00366F6F" w:rsidRDefault="00C86D66" w:rsidP="00C86D66">
      <w:pPr>
        <w:rPr>
          <w:rFonts w:ascii="Times New Roman" w:hAnsi="Times New Roman"/>
        </w:rPr>
      </w:pPr>
    </w:p>
    <w:p w14:paraId="3F5CC3F5" w14:textId="77777777" w:rsidR="00C86D66" w:rsidRPr="00366F6F" w:rsidRDefault="00C86D66" w:rsidP="00C86D66">
      <w:pPr>
        <w:rPr>
          <w:rFonts w:ascii="Times New Roman" w:hAnsi="Times New Roman"/>
        </w:rPr>
      </w:pPr>
    </w:p>
    <w:p w14:paraId="64D6569C" w14:textId="77777777" w:rsidR="00C86D66" w:rsidRPr="00366F6F" w:rsidRDefault="00C86D66" w:rsidP="00C86D66">
      <w:pPr>
        <w:rPr>
          <w:rFonts w:ascii="Times New Roman" w:hAnsi="Times New Roman"/>
        </w:rPr>
      </w:pPr>
    </w:p>
    <w:p w14:paraId="0DC578E4" w14:textId="77777777" w:rsidR="00C86D66" w:rsidRPr="00366F6F" w:rsidRDefault="00C86D66" w:rsidP="00C86D66">
      <w:pPr>
        <w:rPr>
          <w:rFonts w:ascii="Times New Roman" w:hAnsi="Times New Roman"/>
        </w:rPr>
      </w:pPr>
    </w:p>
    <w:p w14:paraId="6BBB6A9D" w14:textId="77777777" w:rsidR="00C86D66" w:rsidRPr="00366F6F" w:rsidRDefault="00C86D66" w:rsidP="00C86D66">
      <w:pPr>
        <w:rPr>
          <w:rFonts w:ascii="Times New Roman" w:hAnsi="Times New Roman"/>
        </w:rPr>
      </w:pPr>
    </w:p>
    <w:p w14:paraId="0FF5F430" w14:textId="77777777" w:rsidR="00C86D66" w:rsidRPr="00366F6F" w:rsidRDefault="00C86D66" w:rsidP="00C86D66">
      <w:pPr>
        <w:rPr>
          <w:rFonts w:ascii="Times New Roman" w:hAnsi="Times New Roman" w:hint="eastAsia"/>
        </w:rPr>
      </w:pPr>
    </w:p>
    <w:p w14:paraId="69A57F52" w14:textId="77777777" w:rsidR="0001472B" w:rsidRPr="00366F6F" w:rsidRDefault="002F2C9F" w:rsidP="0035264D">
      <w:pPr>
        <w:pStyle w:val="1"/>
        <w:rPr>
          <w:rFonts w:ascii="Times New Roman" w:hAnsi="Times New Roman"/>
        </w:rPr>
      </w:pPr>
      <w:bookmarkStart w:id="0" w:name="_Toc516188702"/>
      <w:r w:rsidRPr="00366F6F">
        <w:rPr>
          <w:rFonts w:ascii="Times New Roman" w:hAnsi="Times New Roman" w:hint="eastAsia"/>
        </w:rPr>
        <w:lastRenderedPageBreak/>
        <w:t>引言</w:t>
      </w:r>
      <w:bookmarkEnd w:id="0"/>
    </w:p>
    <w:p w14:paraId="0D125B3D" w14:textId="77777777" w:rsidR="0001472B" w:rsidRPr="00366F6F" w:rsidRDefault="00B041B2" w:rsidP="00B041B2">
      <w:pPr>
        <w:pStyle w:val="2"/>
        <w:rPr>
          <w:rFonts w:ascii="Times New Roman" w:hAnsi="Times New Roman"/>
        </w:rPr>
      </w:pPr>
      <w:bookmarkStart w:id="1" w:name="_Toc516188703"/>
      <w:r w:rsidRPr="00366F6F">
        <w:rPr>
          <w:rFonts w:ascii="Times New Roman" w:hAnsi="Times New Roman" w:hint="eastAsia"/>
        </w:rPr>
        <w:t>课题背景</w:t>
      </w:r>
      <w:r w:rsidRPr="00366F6F">
        <w:rPr>
          <w:rFonts w:ascii="Times New Roman" w:hAnsi="Times New Roman"/>
        </w:rPr>
        <w:t>、目的</w:t>
      </w:r>
      <w:r w:rsidRPr="00366F6F">
        <w:rPr>
          <w:rFonts w:ascii="Times New Roman" w:hAnsi="Times New Roman" w:hint="eastAsia"/>
        </w:rPr>
        <w:t>与</w:t>
      </w:r>
      <w:r w:rsidRPr="00366F6F">
        <w:rPr>
          <w:rFonts w:ascii="Times New Roman" w:hAnsi="Times New Roman"/>
        </w:rPr>
        <w:t>意义</w:t>
      </w:r>
      <w:bookmarkEnd w:id="1"/>
    </w:p>
    <w:p w14:paraId="1442DC99" w14:textId="77777777" w:rsidR="00F14972" w:rsidRPr="00366F6F" w:rsidRDefault="00D609D7" w:rsidP="00F14972">
      <w:pPr>
        <w:rPr>
          <w:rFonts w:ascii="Times New Roman" w:hAnsi="Times New Roman" w:hint="eastAsia"/>
        </w:rPr>
      </w:pPr>
      <w:r w:rsidRPr="00366F6F">
        <w:rPr>
          <w:rFonts w:ascii="Times New Roman" w:hAnsi="Times New Roman" w:hint="eastAsia"/>
        </w:rPr>
        <w:t>多目标追踪</w:t>
      </w:r>
      <w:r w:rsidR="00F14972" w:rsidRPr="00366F6F">
        <w:rPr>
          <w:rFonts w:ascii="Times New Roman" w:hAnsi="Times New Roman" w:hint="eastAsia"/>
        </w:rPr>
        <w:t>是计算机视觉的一个重要分支，其在实际生活中有重要的应用，包括安防，数据分析，监控等应用场景。随着深度学习近些年来的快速发展，计算机视觉领域已经有了显著的进步，并且在许多领域，类似于图像的识别、检索、分类等方面拥有了接近乃至超越人类水平的准确率。但是不同于在静态图像上的问题，在动态视频中计算机视觉系统一直难以达到人眼的识别正确率。多目标追踪系统是追踪系统中的一类，其主要目的是在一段视频之中检测出动态的目标物体（如行人，车辆，动物，轮船等），并且追踪其运动的轨迹，给每个物体赋予一个正确的</w:t>
      </w:r>
      <w:r w:rsidR="00F14972" w:rsidRPr="00366F6F">
        <w:rPr>
          <w:rFonts w:ascii="Times New Roman" w:hAnsi="Times New Roman" w:hint="eastAsia"/>
        </w:rPr>
        <w:t>ID</w:t>
      </w:r>
      <w:r w:rsidR="00F14972" w:rsidRPr="00366F6F">
        <w:rPr>
          <w:rFonts w:ascii="Times New Roman" w:hAnsi="Times New Roman" w:hint="eastAsia"/>
        </w:rPr>
        <w:t>，并在理想情况下，在整个视频周期之内，对每个物体只赋予唯一的一个</w:t>
      </w:r>
      <w:r w:rsidR="00F14972" w:rsidRPr="00366F6F">
        <w:rPr>
          <w:rFonts w:ascii="Times New Roman" w:hAnsi="Times New Roman" w:hint="eastAsia"/>
        </w:rPr>
        <w:t>ID</w:t>
      </w:r>
      <w:r w:rsidR="00F14972" w:rsidRPr="00366F6F">
        <w:rPr>
          <w:rFonts w:ascii="Times New Roman" w:hAnsi="Times New Roman" w:hint="eastAsia"/>
        </w:rPr>
        <w:t>。目前主流的方法是基于神经网络首先进行目标检测，随后对检测到的目标进行帧间的相互匹配的</w:t>
      </w:r>
      <w:r w:rsidR="00F14972" w:rsidRPr="00366F6F">
        <w:rPr>
          <w:rFonts w:ascii="Times New Roman" w:hAnsi="Times New Roman" w:hint="eastAsia"/>
        </w:rPr>
        <w:t>Tracking</w:t>
      </w:r>
      <w:r w:rsidR="00F14972" w:rsidRPr="00366F6F">
        <w:rPr>
          <w:rFonts w:ascii="Times New Roman" w:hAnsi="Times New Roman"/>
        </w:rPr>
        <w:t xml:space="preserve"> </w:t>
      </w:r>
      <w:r w:rsidR="00F14972" w:rsidRPr="00366F6F">
        <w:rPr>
          <w:rFonts w:ascii="Times New Roman" w:hAnsi="Times New Roman" w:hint="eastAsia"/>
        </w:rPr>
        <w:t>By</w:t>
      </w:r>
      <w:r w:rsidR="00F14972" w:rsidRPr="00366F6F">
        <w:rPr>
          <w:rFonts w:ascii="Times New Roman" w:hAnsi="Times New Roman"/>
        </w:rPr>
        <w:t xml:space="preserve"> </w:t>
      </w:r>
      <w:r w:rsidR="00F14972" w:rsidRPr="00366F6F">
        <w:rPr>
          <w:rFonts w:ascii="Times New Roman" w:hAnsi="Times New Roman" w:hint="eastAsia"/>
        </w:rPr>
        <w:t>Detection</w:t>
      </w:r>
      <w:r w:rsidR="00F14972" w:rsidRPr="00366F6F">
        <w:rPr>
          <w:rFonts w:ascii="Times New Roman" w:hAnsi="Times New Roman"/>
        </w:rPr>
        <w:t xml:space="preserve"> </w:t>
      </w:r>
      <w:r w:rsidR="00F14972" w:rsidRPr="00366F6F">
        <w:rPr>
          <w:rFonts w:ascii="Times New Roman" w:hAnsi="Times New Roman" w:hint="eastAsia"/>
        </w:rPr>
        <w:t>方法。</w:t>
      </w:r>
      <w:r w:rsidR="00075DF3" w:rsidRPr="00366F6F">
        <w:rPr>
          <w:rFonts w:ascii="Times New Roman" w:hAnsi="Times New Roman" w:hint="eastAsia"/>
        </w:rPr>
        <w:t>这种方法有如下两个关键步骤：</w:t>
      </w:r>
    </w:p>
    <w:p w14:paraId="64159E37" w14:textId="77777777" w:rsidR="00075DF3" w:rsidRPr="00366F6F" w:rsidRDefault="00075DF3" w:rsidP="00075DF3">
      <w:pPr>
        <w:pStyle w:val="aa"/>
        <w:numPr>
          <w:ilvl w:val="0"/>
          <w:numId w:val="24"/>
        </w:numPr>
        <w:ind w:firstLineChars="0"/>
        <w:rPr>
          <w:rFonts w:ascii="Times New Roman" w:hAnsi="Times New Roman" w:hint="eastAsia"/>
        </w:rPr>
      </w:pPr>
      <w:r w:rsidRPr="00366F6F">
        <w:rPr>
          <w:rFonts w:ascii="Times New Roman" w:hAnsi="Times New Roman" w:hint="eastAsia"/>
        </w:rPr>
        <w:t>使用神经网络模型（如</w:t>
      </w:r>
      <w:r w:rsidRPr="00366F6F">
        <w:rPr>
          <w:rFonts w:ascii="Times New Roman" w:hAnsi="Times New Roman" w:hint="eastAsia"/>
        </w:rPr>
        <w:t>CNN</w:t>
      </w:r>
      <w:r w:rsidRPr="00366F6F">
        <w:rPr>
          <w:rFonts w:ascii="Times New Roman" w:hAnsi="Times New Roman" w:hint="eastAsia"/>
        </w:rPr>
        <w:t>等）侦测出各个帧上的目标物体，并给出目标物体的物体边界框。</w:t>
      </w:r>
    </w:p>
    <w:p w14:paraId="2C638C82" w14:textId="77777777" w:rsidR="00075DF3" w:rsidRPr="00366F6F" w:rsidRDefault="00075DF3" w:rsidP="00075DF3">
      <w:pPr>
        <w:pStyle w:val="aa"/>
        <w:numPr>
          <w:ilvl w:val="0"/>
          <w:numId w:val="24"/>
        </w:numPr>
        <w:ind w:firstLineChars="0"/>
        <w:rPr>
          <w:rFonts w:ascii="Times New Roman" w:hAnsi="Times New Roman" w:hint="eastAsia"/>
        </w:rPr>
      </w:pPr>
      <w:r w:rsidRPr="00366F6F">
        <w:rPr>
          <w:rFonts w:ascii="Times New Roman" w:hAnsi="Times New Roman" w:hint="eastAsia"/>
        </w:rPr>
        <w:t>对</w:t>
      </w:r>
      <w:r w:rsidRPr="00366F6F">
        <w:rPr>
          <w:rFonts w:ascii="Times New Roman" w:hAnsi="Times New Roman" w:hint="eastAsia"/>
        </w:rPr>
        <w:t>1</w:t>
      </w:r>
      <w:r w:rsidRPr="00366F6F">
        <w:rPr>
          <w:rFonts w:ascii="Times New Roman" w:hAnsi="Times New Roman" w:hint="eastAsia"/>
        </w:rPr>
        <w:t>中给出的物体边界框，采用匹配算法进行帧间匹配，给匹配上的物体赋予相同的</w:t>
      </w:r>
      <w:r w:rsidRPr="00366F6F">
        <w:rPr>
          <w:rFonts w:ascii="Times New Roman" w:hAnsi="Times New Roman" w:hint="eastAsia"/>
        </w:rPr>
        <w:t>ID</w:t>
      </w:r>
      <w:r w:rsidRPr="00366F6F">
        <w:rPr>
          <w:rFonts w:ascii="Times New Roman" w:hAnsi="Times New Roman" w:hint="eastAsia"/>
        </w:rPr>
        <w:t>。</w:t>
      </w:r>
    </w:p>
    <w:p w14:paraId="0212199E" w14:textId="77777777" w:rsidR="00075DF3" w:rsidRPr="00366F6F" w:rsidRDefault="00075DF3" w:rsidP="00075DF3">
      <w:pPr>
        <w:rPr>
          <w:rFonts w:ascii="Times New Roman" w:hAnsi="Times New Roman" w:hint="eastAsia"/>
        </w:rPr>
      </w:pPr>
      <w:r w:rsidRPr="00366F6F">
        <w:rPr>
          <w:rFonts w:ascii="Times New Roman" w:hAnsi="Times New Roman" w:hint="eastAsia"/>
        </w:rPr>
        <w:t>在这两步中都存在着限制性能瓶颈的因素。我们采用</w:t>
      </w:r>
      <w:r w:rsidRPr="00366F6F">
        <w:rPr>
          <w:rFonts w:ascii="Times New Roman" w:hAnsi="Times New Roman" w:hint="eastAsia"/>
        </w:rPr>
        <w:t>Tracking</w:t>
      </w:r>
      <w:r w:rsidRPr="00366F6F">
        <w:rPr>
          <w:rFonts w:ascii="Times New Roman" w:hAnsi="Times New Roman"/>
        </w:rPr>
        <w:t xml:space="preserve"> </w:t>
      </w:r>
      <w:r w:rsidRPr="00366F6F">
        <w:rPr>
          <w:rFonts w:ascii="Times New Roman" w:hAnsi="Times New Roman" w:hint="eastAsia"/>
        </w:rPr>
        <w:t>By</w:t>
      </w:r>
      <w:r w:rsidRPr="00366F6F">
        <w:rPr>
          <w:rFonts w:ascii="Times New Roman" w:hAnsi="Times New Roman"/>
        </w:rPr>
        <w:t xml:space="preserve"> </w:t>
      </w:r>
      <w:r w:rsidRPr="00366F6F">
        <w:rPr>
          <w:rFonts w:ascii="Times New Roman" w:hAnsi="Times New Roman" w:hint="eastAsia"/>
        </w:rPr>
        <w:t>Detection</w:t>
      </w:r>
      <w:r w:rsidRPr="00366F6F">
        <w:rPr>
          <w:rFonts w:ascii="Times New Roman" w:hAnsi="Times New Roman" w:hint="eastAsia"/>
        </w:rPr>
        <w:t>的方法，是因为当前神经网络对图像的识别定位已经达到了较高的精度。但是这一般针对的是简单场景下的情况。在复杂的场景下，如目标之间相互遮挡，或者是目标挤在一个狭小的区域之内，或是由于光线等因素目标的全貌</w:t>
      </w:r>
      <w:r w:rsidR="00A9728E" w:rsidRPr="00366F6F">
        <w:rPr>
          <w:rFonts w:ascii="Times New Roman" w:hAnsi="Times New Roman" w:hint="eastAsia"/>
        </w:rPr>
        <w:t>无法清晰识别之时，神经网络给出的检测结果与定位结果都会有一定的误差，并且这种误差也难以在</w:t>
      </w:r>
      <w:r w:rsidR="00A9728E" w:rsidRPr="00366F6F">
        <w:rPr>
          <w:rFonts w:ascii="Times New Roman" w:hAnsi="Times New Roman" w:hint="eastAsia"/>
        </w:rPr>
        <w:t>2</w:t>
      </w:r>
      <w:r w:rsidR="00A9728E" w:rsidRPr="00366F6F">
        <w:rPr>
          <w:rFonts w:ascii="Times New Roman" w:hAnsi="Times New Roman" w:hint="eastAsia"/>
        </w:rPr>
        <w:t>中消除。</w:t>
      </w:r>
    </w:p>
    <w:p w14:paraId="0B6D7355" w14:textId="77777777" w:rsidR="00A9728E" w:rsidRPr="00366F6F" w:rsidRDefault="00A9728E" w:rsidP="00075DF3">
      <w:pPr>
        <w:rPr>
          <w:rFonts w:ascii="Times New Roman" w:hAnsi="Times New Roman"/>
        </w:rPr>
      </w:pPr>
      <w:r w:rsidRPr="00366F6F">
        <w:rPr>
          <w:rFonts w:ascii="Times New Roman" w:hAnsi="Times New Roman" w:hint="eastAsia"/>
        </w:rPr>
        <w:t>在第二步中，由于</w:t>
      </w:r>
      <w:r w:rsidRPr="00366F6F">
        <w:rPr>
          <w:rFonts w:ascii="Times New Roman" w:hAnsi="Times New Roman" w:hint="eastAsia"/>
        </w:rPr>
        <w:t>1</w:t>
      </w:r>
      <w:r w:rsidRPr="00366F6F">
        <w:rPr>
          <w:rFonts w:ascii="Times New Roman" w:hAnsi="Times New Roman" w:hint="eastAsia"/>
        </w:rPr>
        <w:t>给出的结果可能是不准确不充分的，算法就需要在考虑可能误差的情况下将不同帧之间的物体边界框进行匹配。当前的多目标追踪系统一般对相邻帧的匹配结果较好，因此当物体被遮挡而</w:t>
      </w:r>
      <w:r w:rsidRPr="00366F6F">
        <w:rPr>
          <w:rFonts w:ascii="Times New Roman" w:hAnsi="Times New Roman"/>
        </w:rPr>
        <w:t>1</w:t>
      </w:r>
      <w:r w:rsidRPr="00366F6F">
        <w:rPr>
          <w:rFonts w:ascii="Times New Roman" w:hAnsi="Times New Roman" w:hint="eastAsia"/>
        </w:rPr>
        <w:t>中给出的连续的检测框中断时，系统往往会出现误差。</w:t>
      </w:r>
    </w:p>
    <w:p w14:paraId="00EE2873" w14:textId="77777777" w:rsidR="006B00DD" w:rsidRPr="00366F6F" w:rsidRDefault="006B00DD" w:rsidP="00075DF3">
      <w:pPr>
        <w:rPr>
          <w:rFonts w:ascii="Times New Roman" w:hAnsi="Times New Roman" w:hint="eastAsia"/>
        </w:rPr>
      </w:pPr>
      <w:r w:rsidRPr="00366F6F">
        <w:rPr>
          <w:rFonts w:ascii="Times New Roman" w:hAnsi="Times New Roman" w:hint="eastAsia"/>
        </w:rPr>
        <w:t>为了让系统达到可用的性能，我们不能够允许其处理速度过于缓慢。对于一个可用的追踪系统来说，我们追求的目标最好是达到实时处理的速度。这就要求我们使用一种快速有效的算法完整侦测和匹配。匈牙利算法是一种基于代价函数计算两组目标之间相互匹配最优结果的算法，对于一个代价矩阵，经过匈牙利算法计算之后，每行每列最多有一个非零项。将该非零项所处的行和列代表的对象互相匹配起来，就会得到一个在当前代价矩阵下的最优匹配解。匈牙利算法拥有较快的速度，因此对于我们实现实时的目标追踪系统是一个很好的方法。</w:t>
      </w:r>
    </w:p>
    <w:p w14:paraId="4B928076" w14:textId="77777777" w:rsidR="006B00DD" w:rsidRPr="00366F6F" w:rsidRDefault="006B00DD" w:rsidP="00075DF3">
      <w:pPr>
        <w:rPr>
          <w:rFonts w:ascii="Times New Roman" w:hAnsi="Times New Roman" w:hint="eastAsia"/>
        </w:rPr>
      </w:pPr>
      <w:r w:rsidRPr="00366F6F">
        <w:rPr>
          <w:rFonts w:ascii="Times New Roman" w:hAnsi="Times New Roman" w:hint="eastAsia"/>
        </w:rPr>
        <w:lastRenderedPageBreak/>
        <w:t>在当前的研究进展之中，多目标追踪系统无法达到理想效果的一个主要原因就是来自于物体之间的遮挡。遮挡导致的物体侦测框丢失，或者是定位不准确，都会显著影响性能。因此，若能够对物体遮挡进行有效的处理或改进，可以显著增强目标追踪系统在实际中的可用性。因此，本文调查研究了多种多目标追踪系统，</w:t>
      </w:r>
      <w:r w:rsidR="00F45547" w:rsidRPr="00366F6F">
        <w:rPr>
          <w:rFonts w:ascii="Times New Roman" w:hAnsi="Times New Roman" w:hint="eastAsia"/>
        </w:rPr>
        <w:t>并基于一种实时的多目标追踪系统</w:t>
      </w:r>
      <w:r w:rsidR="00F45547" w:rsidRPr="00366F6F">
        <w:rPr>
          <w:rFonts w:ascii="Times New Roman" w:hAnsi="Times New Roman" w:hint="eastAsia"/>
        </w:rPr>
        <w:t>SORT</w:t>
      </w:r>
      <w:r w:rsidR="00F45547" w:rsidRPr="00366F6F">
        <w:rPr>
          <w:rFonts w:ascii="Times New Roman" w:hAnsi="Times New Roman"/>
        </w:rPr>
        <w:t>(Simple Online Realtime Tracking)</w:t>
      </w:r>
      <w:r w:rsidR="00F45547" w:rsidRPr="00366F6F">
        <w:rPr>
          <w:rFonts w:ascii="Times New Roman" w:hAnsi="Times New Roman" w:hint="eastAsia"/>
        </w:rPr>
        <w:t>进行改进，力争在保证系统处理实时性的情况下解决在物体遮挡时遇到的部分问题。</w:t>
      </w:r>
    </w:p>
    <w:p w14:paraId="4E56FE65" w14:textId="77777777" w:rsidR="00B041B2" w:rsidRPr="00366F6F" w:rsidRDefault="00B041B2" w:rsidP="00B041B2">
      <w:pPr>
        <w:pStyle w:val="2"/>
        <w:rPr>
          <w:rFonts w:ascii="Times New Roman" w:hAnsi="Times New Roman"/>
        </w:rPr>
      </w:pPr>
      <w:bookmarkStart w:id="2" w:name="_Toc516188704"/>
      <w:r w:rsidRPr="00366F6F">
        <w:rPr>
          <w:rFonts w:ascii="Times New Roman" w:hAnsi="Times New Roman" w:hint="eastAsia"/>
        </w:rPr>
        <w:t>主要</w:t>
      </w:r>
      <w:r w:rsidRPr="00366F6F">
        <w:rPr>
          <w:rFonts w:ascii="Times New Roman" w:hAnsi="Times New Roman"/>
        </w:rPr>
        <w:t>工作</w:t>
      </w:r>
      <w:bookmarkEnd w:id="2"/>
    </w:p>
    <w:p w14:paraId="7A6A4AB2" w14:textId="77777777" w:rsidR="008B69A2" w:rsidRPr="00366F6F" w:rsidRDefault="005A2AE0" w:rsidP="008B69A2">
      <w:pPr>
        <w:rPr>
          <w:rFonts w:ascii="Times New Roman" w:hAnsi="Times New Roman" w:hint="eastAsia"/>
        </w:rPr>
      </w:pPr>
      <w:r w:rsidRPr="00366F6F">
        <w:rPr>
          <w:rFonts w:ascii="Times New Roman" w:hAnsi="Times New Roman" w:hint="eastAsia"/>
        </w:rPr>
        <w:t>本文</w:t>
      </w:r>
      <w:r w:rsidRPr="00366F6F">
        <w:rPr>
          <w:rFonts w:ascii="Times New Roman" w:hAnsi="Times New Roman"/>
        </w:rPr>
        <w:t>的主要工作是</w:t>
      </w:r>
      <w:r w:rsidR="009747D9" w:rsidRPr="00366F6F">
        <w:rPr>
          <w:rFonts w:ascii="Times New Roman" w:hAnsi="Times New Roman" w:hint="eastAsia"/>
        </w:rPr>
        <w:t>调查研究当前的多目标追踪技术，找到一种合适的实时处理方法，并研究其中在目标遮挡之间出现的问题，解决遮挡中出现的一些</w:t>
      </w:r>
      <w:r w:rsidR="009747D9" w:rsidRPr="00366F6F">
        <w:rPr>
          <w:rFonts w:ascii="Times New Roman" w:hAnsi="Times New Roman" w:hint="eastAsia"/>
        </w:rPr>
        <w:t>re-id</w:t>
      </w:r>
      <w:r w:rsidR="009747D9" w:rsidRPr="00366F6F">
        <w:rPr>
          <w:rFonts w:ascii="Times New Roman" w:hAnsi="Times New Roman" w:hint="eastAsia"/>
        </w:rPr>
        <w:t>错误以及丢失跟踪目标的问题</w:t>
      </w:r>
    </w:p>
    <w:p w14:paraId="5AC07EFB" w14:textId="77777777" w:rsidR="00C85803" w:rsidRPr="00366F6F" w:rsidRDefault="009747D9" w:rsidP="0035264D">
      <w:pPr>
        <w:pStyle w:val="3"/>
        <w:rPr>
          <w:rFonts w:ascii="Times New Roman" w:hAnsi="Times New Roman"/>
        </w:rPr>
      </w:pPr>
      <w:bookmarkStart w:id="3" w:name="_Toc516188705"/>
      <w:r w:rsidRPr="00366F6F">
        <w:rPr>
          <w:rFonts w:ascii="Times New Roman" w:hAnsi="Times New Roman" w:hint="eastAsia"/>
        </w:rPr>
        <w:t>技术调研</w:t>
      </w:r>
      <w:bookmarkEnd w:id="3"/>
    </w:p>
    <w:p w14:paraId="25D447D0" w14:textId="77777777" w:rsidR="00252D6F" w:rsidRPr="00366F6F" w:rsidRDefault="009747D9" w:rsidP="004C6877">
      <w:pPr>
        <w:rPr>
          <w:rFonts w:ascii="Times New Roman" w:hAnsi="Times New Roman" w:hint="eastAsia"/>
        </w:rPr>
      </w:pPr>
      <w:r w:rsidRPr="00366F6F">
        <w:rPr>
          <w:rFonts w:ascii="Times New Roman" w:hAnsi="Times New Roman" w:hint="eastAsia"/>
        </w:rPr>
        <w:t>目前前言的多目标追踪比赛是</w:t>
      </w:r>
      <w:r w:rsidRPr="00366F6F">
        <w:rPr>
          <w:rFonts w:ascii="Times New Roman" w:hAnsi="Times New Roman" w:hint="eastAsia"/>
        </w:rPr>
        <w:t>MOT</w:t>
      </w:r>
      <w:r w:rsidRPr="00366F6F">
        <w:rPr>
          <w:rFonts w:ascii="Times New Roman" w:hAnsi="Times New Roman"/>
        </w:rPr>
        <w:t>Challenge</w:t>
      </w:r>
      <w:r w:rsidRPr="00366F6F">
        <w:rPr>
          <w:rFonts w:ascii="Times New Roman" w:hAnsi="Times New Roman" w:hint="eastAsia"/>
          <w:vertAlign w:val="superscript"/>
        </w:rPr>
        <w:t>[1]</w:t>
      </w:r>
      <w:r w:rsidRPr="00366F6F">
        <w:rPr>
          <w:rFonts w:ascii="Times New Roman" w:hAnsi="Times New Roman"/>
        </w:rPr>
        <w:t xml:space="preserve"> </w:t>
      </w:r>
      <w:r w:rsidRPr="00366F6F">
        <w:rPr>
          <w:rFonts w:ascii="Times New Roman" w:hAnsi="Times New Roman" w:hint="eastAsia"/>
        </w:rPr>
        <w:t>竞赛，其中提交的竞赛结果包含多个当前最前言的多目标追踪处理技术。其中</w:t>
      </w:r>
      <w:r w:rsidR="002E34BB" w:rsidRPr="00366F6F">
        <w:rPr>
          <w:rFonts w:ascii="Times New Roman" w:hAnsi="Times New Roman" w:hint="eastAsia"/>
        </w:rPr>
        <w:t>，在目前有开放论文或开源代码的项目之中，如下几个在综合表现上有较好的性能，如德国马克思普朗克研究所的</w:t>
      </w:r>
      <w:r w:rsidR="002E34BB" w:rsidRPr="00366F6F">
        <w:rPr>
          <w:rFonts w:ascii="Times New Roman" w:hAnsi="Times New Roman" w:hint="eastAsia"/>
        </w:rPr>
        <w:t>Siyu</w:t>
      </w:r>
      <w:r w:rsidR="002E34BB" w:rsidRPr="00366F6F">
        <w:rPr>
          <w:rFonts w:ascii="Times New Roman" w:hAnsi="Times New Roman"/>
        </w:rPr>
        <w:t xml:space="preserve"> </w:t>
      </w:r>
      <w:r w:rsidR="002E34BB" w:rsidRPr="00366F6F">
        <w:rPr>
          <w:rFonts w:ascii="Times New Roman" w:hAnsi="Times New Roman" w:hint="eastAsia"/>
        </w:rPr>
        <w:t>Tang</w:t>
      </w:r>
      <w:r w:rsidR="002E34BB" w:rsidRPr="00366F6F">
        <w:rPr>
          <w:rFonts w:ascii="Times New Roman" w:hAnsi="Times New Roman" w:hint="eastAsia"/>
        </w:rPr>
        <w:t>提出的基于图分割算法的匹配方法</w:t>
      </w:r>
      <w:r w:rsidR="007A6579" w:rsidRPr="00366F6F">
        <w:rPr>
          <w:rFonts w:ascii="Times New Roman" w:hAnsi="Times New Roman" w:hint="eastAsia"/>
          <w:vertAlign w:val="superscript"/>
        </w:rPr>
        <w:t>[2]</w:t>
      </w:r>
      <w:r w:rsidR="007A6579" w:rsidRPr="00366F6F">
        <w:rPr>
          <w:rFonts w:ascii="Times New Roman" w:hAnsi="Times New Roman"/>
        </w:rPr>
        <w:t>，</w:t>
      </w:r>
      <w:r w:rsidR="007A6579" w:rsidRPr="00366F6F">
        <w:rPr>
          <w:rFonts w:ascii="Times New Roman" w:hAnsi="Times New Roman" w:hint="eastAsia"/>
        </w:rPr>
        <w:t>还有</w:t>
      </w:r>
      <w:r w:rsidR="00EF02A9" w:rsidRPr="00366F6F">
        <w:rPr>
          <w:rFonts w:ascii="Times New Roman" w:hAnsi="Times New Roman" w:hint="eastAsia"/>
        </w:rPr>
        <w:t>科布伦茨</w:t>
      </w:r>
      <w:r w:rsidR="00EF02A9" w:rsidRPr="00366F6F">
        <w:rPr>
          <w:rFonts w:ascii="Times New Roman" w:hAnsi="Times New Roman" w:hint="eastAsia"/>
        </w:rPr>
        <w:t>-</w:t>
      </w:r>
      <w:r w:rsidR="00EF02A9" w:rsidRPr="00366F6F">
        <w:rPr>
          <w:rFonts w:ascii="Times New Roman" w:hAnsi="Times New Roman" w:hint="eastAsia"/>
        </w:rPr>
        <w:t>兰道大学的</w:t>
      </w:r>
      <w:r w:rsidR="00C57180" w:rsidRPr="00366F6F">
        <w:rPr>
          <w:rFonts w:ascii="Times New Roman" w:hAnsi="Times New Roman" w:hint="eastAsia"/>
        </w:rPr>
        <w:t>Nicolai Wojke</w:t>
      </w:r>
      <w:r w:rsidR="00C57180" w:rsidRPr="00366F6F">
        <w:rPr>
          <w:rFonts w:ascii="Times New Roman" w:hAnsi="Times New Roman" w:hint="eastAsia"/>
        </w:rPr>
        <w:t>提出的一种基于匈牙利算法的实时追踪系统</w:t>
      </w:r>
      <w:r w:rsidR="00C57180" w:rsidRPr="00366F6F">
        <w:rPr>
          <w:rFonts w:ascii="Times New Roman" w:hAnsi="Times New Roman" w:hint="eastAsia"/>
          <w:vertAlign w:val="superscript"/>
        </w:rPr>
        <w:t>[3]</w:t>
      </w:r>
      <w:r w:rsidR="00C57180" w:rsidRPr="00366F6F">
        <w:rPr>
          <w:rFonts w:ascii="Times New Roman" w:hAnsi="Times New Roman" w:hint="eastAsia"/>
        </w:rPr>
        <w:t>，</w:t>
      </w:r>
      <w:r w:rsidR="00B26424" w:rsidRPr="00366F6F">
        <w:rPr>
          <w:rFonts w:ascii="Times New Roman" w:hAnsi="Times New Roman" w:hint="eastAsia"/>
        </w:rPr>
        <w:t>以及斯坦福大学的</w:t>
      </w:r>
      <w:r w:rsidR="00B26424" w:rsidRPr="00366F6F">
        <w:rPr>
          <w:rFonts w:ascii="Times New Roman" w:hAnsi="Times New Roman" w:hint="eastAsia"/>
        </w:rPr>
        <w:t>Silvio Savarese</w:t>
      </w:r>
      <w:r w:rsidR="00B26424" w:rsidRPr="00366F6F">
        <w:rPr>
          <w:rFonts w:ascii="Times New Roman" w:hAnsi="Times New Roman" w:hint="eastAsia"/>
        </w:rPr>
        <w:t>等人提出的一种基于</w:t>
      </w:r>
      <w:r w:rsidR="00B26424" w:rsidRPr="00366F6F">
        <w:rPr>
          <w:rFonts w:ascii="Times New Roman" w:hAnsi="Times New Roman" w:hint="eastAsia"/>
        </w:rPr>
        <w:t>RNN</w:t>
      </w:r>
      <w:r w:rsidR="00B26424" w:rsidRPr="00366F6F">
        <w:rPr>
          <w:rFonts w:ascii="Times New Roman" w:hAnsi="Times New Roman" w:hint="eastAsia"/>
        </w:rPr>
        <w:t>的匹配追踪系统</w:t>
      </w:r>
      <w:r w:rsidR="00B26424" w:rsidRPr="00366F6F">
        <w:rPr>
          <w:rFonts w:ascii="Times New Roman" w:hAnsi="Times New Roman" w:hint="eastAsia"/>
          <w:vertAlign w:val="superscript"/>
        </w:rPr>
        <w:t>[4]</w:t>
      </w:r>
      <w:r w:rsidR="00E50677" w:rsidRPr="00366F6F">
        <w:rPr>
          <w:rFonts w:ascii="Times New Roman" w:hAnsi="Times New Roman" w:hint="eastAsia"/>
        </w:rPr>
        <w:t>。最终发现，</w:t>
      </w:r>
      <w:r w:rsidR="00E50677" w:rsidRPr="00366F6F">
        <w:rPr>
          <w:rFonts w:ascii="Times New Roman" w:hAnsi="Times New Roman" w:hint="eastAsia"/>
        </w:rPr>
        <w:t>SORT</w:t>
      </w:r>
      <w:r w:rsidR="00E50677" w:rsidRPr="00366F6F">
        <w:rPr>
          <w:rFonts w:ascii="Times New Roman" w:hAnsi="Times New Roman" w:hint="eastAsia"/>
        </w:rPr>
        <w:t>系统在实时场景下效果较好，方法易于实现，鲁棒性也较高，因此决定以</w:t>
      </w:r>
      <w:r w:rsidR="00E50677" w:rsidRPr="00366F6F">
        <w:rPr>
          <w:rFonts w:ascii="Times New Roman" w:hAnsi="Times New Roman" w:hint="eastAsia"/>
        </w:rPr>
        <w:t>SORT</w:t>
      </w:r>
      <w:r w:rsidR="00E50677" w:rsidRPr="00366F6F">
        <w:rPr>
          <w:rFonts w:ascii="Times New Roman" w:hAnsi="Times New Roman" w:hint="eastAsia"/>
        </w:rPr>
        <w:t>为基础研究改进实时多目标追踪系统在复杂场景下的效果。</w:t>
      </w:r>
    </w:p>
    <w:p w14:paraId="5BD3CE3A" w14:textId="77777777" w:rsidR="00F5003A" w:rsidRPr="00366F6F" w:rsidRDefault="00FE016A" w:rsidP="002B6641">
      <w:pPr>
        <w:pStyle w:val="3"/>
        <w:rPr>
          <w:rFonts w:ascii="Times New Roman" w:hAnsi="Times New Roman"/>
        </w:rPr>
      </w:pPr>
      <w:bookmarkStart w:id="4" w:name="_Toc516188706"/>
      <w:r w:rsidRPr="00366F6F">
        <w:rPr>
          <w:rFonts w:ascii="Times New Roman" w:hAnsi="Times New Roman" w:hint="eastAsia"/>
        </w:rPr>
        <w:t>算法优化</w:t>
      </w:r>
      <w:bookmarkEnd w:id="4"/>
    </w:p>
    <w:p w14:paraId="679B74D7" w14:textId="77777777" w:rsidR="001F4B80" w:rsidRPr="00366F6F" w:rsidRDefault="00FE016A" w:rsidP="002B25F6">
      <w:pPr>
        <w:rPr>
          <w:rFonts w:ascii="Times New Roman" w:hAnsi="Times New Roman" w:hint="eastAsia"/>
        </w:rPr>
      </w:pPr>
      <w:r w:rsidRPr="00366F6F">
        <w:rPr>
          <w:rFonts w:ascii="Times New Roman" w:hAnsi="Times New Roman" w:hint="eastAsia"/>
        </w:rPr>
        <w:t>对于一个多目标追踪系统，在帧间匹配之中，代价函数是其核心问题。如何找到一个更好的描述场景的代价函数很大程度上会影响最终系统的性能。对于多目标追踪问题，我们可以自然的想到，位置信息和目标的特征信息应该是主要决定我们进行判断的标的。因此，对于该目标追踪系统，我们将位置信息与目标特征信息进行整合，得到匹配的代价函数。同时，我们也将对特征信息与特征向量进行改进，争取在最终的系统中得到更好的实验效果。</w:t>
      </w:r>
    </w:p>
    <w:p w14:paraId="51DE39EA" w14:textId="77777777" w:rsidR="00B041B2" w:rsidRPr="00366F6F" w:rsidRDefault="00B041B2" w:rsidP="00B041B2">
      <w:pPr>
        <w:pStyle w:val="2"/>
        <w:rPr>
          <w:rFonts w:ascii="Times New Roman" w:hAnsi="Times New Roman"/>
        </w:rPr>
      </w:pPr>
      <w:bookmarkStart w:id="5" w:name="_Toc516188707"/>
      <w:r w:rsidRPr="00366F6F">
        <w:rPr>
          <w:rFonts w:ascii="Times New Roman" w:hAnsi="Times New Roman" w:hint="eastAsia"/>
        </w:rPr>
        <w:t>论文</w:t>
      </w:r>
      <w:r w:rsidRPr="00366F6F">
        <w:rPr>
          <w:rFonts w:ascii="Times New Roman" w:hAnsi="Times New Roman"/>
        </w:rPr>
        <w:t>的组织与安排</w:t>
      </w:r>
      <w:bookmarkEnd w:id="5"/>
    </w:p>
    <w:p w14:paraId="5560AFBB" w14:textId="77777777" w:rsidR="002B25F6" w:rsidRPr="00366F6F" w:rsidRDefault="005609CD" w:rsidP="002B25F6">
      <w:pPr>
        <w:rPr>
          <w:rFonts w:ascii="Times New Roman" w:hAnsi="Times New Roman"/>
        </w:rPr>
      </w:pPr>
      <w:r w:rsidRPr="00366F6F">
        <w:rPr>
          <w:rFonts w:ascii="Times New Roman" w:hAnsi="Times New Roman" w:hint="eastAsia"/>
        </w:rPr>
        <w:t>本文</w:t>
      </w:r>
      <w:r w:rsidRPr="00366F6F">
        <w:rPr>
          <w:rFonts w:ascii="Times New Roman" w:hAnsi="Times New Roman"/>
        </w:rPr>
        <w:t>的其</w:t>
      </w:r>
      <w:r w:rsidRPr="00366F6F">
        <w:rPr>
          <w:rFonts w:ascii="Times New Roman" w:hAnsi="Times New Roman" w:hint="eastAsia"/>
        </w:rPr>
        <w:t>它</w:t>
      </w:r>
      <w:r w:rsidRPr="00366F6F">
        <w:rPr>
          <w:rFonts w:ascii="Times New Roman" w:hAnsi="Times New Roman"/>
        </w:rPr>
        <w:t>章节安排如下：</w:t>
      </w:r>
    </w:p>
    <w:p w14:paraId="79427E15" w14:textId="11A58D36" w:rsidR="005609CD" w:rsidRPr="00366F6F" w:rsidRDefault="00B57D9D" w:rsidP="002B25F6">
      <w:pPr>
        <w:rPr>
          <w:rFonts w:ascii="Times New Roman" w:hAnsi="Times New Roman" w:hint="eastAsia"/>
        </w:rPr>
      </w:pPr>
      <w:r>
        <w:rPr>
          <w:rFonts w:ascii="Times New Roman" w:hAnsi="Times New Roman" w:hint="eastAsia"/>
        </w:rPr>
        <w:t>第二章介绍了多目标对象追踪问题需要使用的技术、方法的基本情况，和部分当前研究进展</w:t>
      </w:r>
    </w:p>
    <w:p w14:paraId="03952C25" w14:textId="0CCB275D" w:rsidR="00A71595" w:rsidRPr="00A71595" w:rsidRDefault="00D93AED" w:rsidP="002B25F6">
      <w:pPr>
        <w:rPr>
          <w:rFonts w:ascii="Times New Roman" w:hAnsi="Times New Roman" w:hint="eastAsia"/>
        </w:rPr>
      </w:pPr>
      <w:r w:rsidRPr="00366F6F">
        <w:rPr>
          <w:rFonts w:ascii="Times New Roman" w:hAnsi="Times New Roman" w:hint="eastAsia"/>
        </w:rPr>
        <w:t>第三章</w:t>
      </w:r>
      <w:r w:rsidR="00A71595">
        <w:rPr>
          <w:rFonts w:ascii="Times New Roman" w:hAnsi="Times New Roman" w:hint="eastAsia"/>
        </w:rPr>
        <w:t>本文中使用的算法的主要流程架构，与针对关联问题的改进</w:t>
      </w:r>
      <w:r w:rsidRPr="00366F6F">
        <w:rPr>
          <w:rFonts w:ascii="Times New Roman" w:hAnsi="Times New Roman" w:hint="eastAsia"/>
        </w:rPr>
        <w:t>。</w:t>
      </w:r>
    </w:p>
    <w:p w14:paraId="24FF4DE7" w14:textId="58BD7D2C" w:rsidR="004112F2" w:rsidRPr="00366F6F" w:rsidRDefault="004112F2" w:rsidP="002B25F6">
      <w:pPr>
        <w:rPr>
          <w:rFonts w:ascii="Times New Roman" w:hAnsi="Times New Roman"/>
        </w:rPr>
      </w:pPr>
      <w:r w:rsidRPr="00366F6F">
        <w:rPr>
          <w:rFonts w:ascii="Times New Roman" w:hAnsi="Times New Roman" w:hint="eastAsia"/>
        </w:rPr>
        <w:lastRenderedPageBreak/>
        <w:t>第四章</w:t>
      </w:r>
      <w:r w:rsidR="00A71595">
        <w:rPr>
          <w:rFonts w:ascii="Times New Roman" w:hAnsi="Times New Roman" w:hint="eastAsia"/>
        </w:rPr>
        <w:t>介绍了实验整体方法，实验数据与实验结果分析。</w:t>
      </w:r>
    </w:p>
    <w:p w14:paraId="7EA71EF4" w14:textId="73C0BB38" w:rsidR="00F84FB1" w:rsidRPr="00366F6F" w:rsidRDefault="007561D1" w:rsidP="00F84FB1">
      <w:pPr>
        <w:rPr>
          <w:rFonts w:ascii="Times New Roman" w:hAnsi="Times New Roman" w:hint="eastAsia"/>
        </w:rPr>
      </w:pPr>
      <w:r w:rsidRPr="00366F6F">
        <w:rPr>
          <w:rFonts w:ascii="Times New Roman" w:hAnsi="Times New Roman" w:hint="eastAsia"/>
        </w:rPr>
        <w:t>第五章</w:t>
      </w:r>
      <w:r w:rsidR="00A71595">
        <w:rPr>
          <w:rFonts w:ascii="Times New Roman" w:hAnsi="Times New Roman" w:hint="eastAsia"/>
        </w:rPr>
        <w:t>对所做的工作进行了总结与展望。</w:t>
      </w:r>
      <w:bookmarkStart w:id="6" w:name="_GoBack"/>
      <w:bookmarkEnd w:id="6"/>
    </w:p>
    <w:p w14:paraId="6C5B6575" w14:textId="77777777" w:rsidR="0066656A" w:rsidRPr="00366F6F" w:rsidRDefault="0066656A" w:rsidP="00F84FB1">
      <w:pPr>
        <w:rPr>
          <w:rFonts w:ascii="Times New Roman" w:hAnsi="Times New Roman"/>
        </w:rPr>
        <w:sectPr w:rsidR="0066656A" w:rsidRPr="00366F6F" w:rsidSect="001F6103">
          <w:footerReference w:type="default" r:id="rId10"/>
          <w:pgSz w:w="11906" w:h="16838" w:code="9"/>
          <w:pgMar w:top="2155" w:right="1701" w:bottom="1814" w:left="1701" w:header="851" w:footer="992" w:gutter="113"/>
          <w:pgNumType w:start="1"/>
          <w:cols w:space="425"/>
          <w:docGrid w:type="lines" w:linePitch="326"/>
        </w:sectPr>
      </w:pPr>
    </w:p>
    <w:p w14:paraId="09502C39" w14:textId="77777777" w:rsidR="00B041B2" w:rsidRPr="00366F6F" w:rsidRDefault="00B834B6" w:rsidP="00DD3E99">
      <w:pPr>
        <w:pStyle w:val="1"/>
        <w:rPr>
          <w:rFonts w:ascii="Times New Roman" w:hAnsi="Times New Roman"/>
        </w:rPr>
      </w:pPr>
      <w:r w:rsidRPr="00366F6F">
        <w:rPr>
          <w:rFonts w:ascii="Times New Roman" w:hAnsi="Times New Roman" w:hint="eastAsia"/>
        </w:rPr>
        <w:lastRenderedPageBreak/>
        <w:t xml:space="preserve"> </w:t>
      </w:r>
      <w:bookmarkStart w:id="7" w:name="_Ref389392645"/>
      <w:bookmarkStart w:id="8" w:name="_Toc516188708"/>
      <w:r w:rsidR="00B041B2" w:rsidRPr="00366F6F">
        <w:rPr>
          <w:rFonts w:ascii="Times New Roman" w:hAnsi="Times New Roman" w:hint="eastAsia"/>
        </w:rPr>
        <w:t>相关工作</w:t>
      </w:r>
      <w:r w:rsidR="00924D33" w:rsidRPr="00366F6F">
        <w:rPr>
          <w:rFonts w:ascii="Times New Roman" w:hAnsi="Times New Roman" w:hint="eastAsia"/>
        </w:rPr>
        <w:t>与</w:t>
      </w:r>
      <w:r w:rsidR="00924D33" w:rsidRPr="00366F6F">
        <w:rPr>
          <w:rFonts w:ascii="Times New Roman" w:hAnsi="Times New Roman"/>
        </w:rPr>
        <w:t>预备知识</w:t>
      </w:r>
      <w:bookmarkEnd w:id="7"/>
      <w:bookmarkEnd w:id="8"/>
    </w:p>
    <w:p w14:paraId="63BD3DC7" w14:textId="77777777" w:rsidR="005F263A" w:rsidRPr="00366F6F" w:rsidRDefault="00700F61" w:rsidP="008E00C5">
      <w:pPr>
        <w:ind w:firstLine="420"/>
        <w:rPr>
          <w:rFonts w:ascii="Times New Roman" w:hAnsi="Times New Roman"/>
        </w:rPr>
      </w:pPr>
      <w:r w:rsidRPr="00366F6F">
        <w:rPr>
          <w:rFonts w:ascii="Times New Roman" w:hAnsi="Times New Roman" w:hint="eastAsia"/>
        </w:rPr>
        <w:t>与</w:t>
      </w:r>
      <w:r w:rsidR="00351B6E" w:rsidRPr="00366F6F">
        <w:rPr>
          <w:rFonts w:ascii="Times New Roman" w:hAnsi="Times New Roman"/>
        </w:rPr>
        <w:t>本文研究内容相关的工作主要包括</w:t>
      </w:r>
      <w:r w:rsidR="00351B6E" w:rsidRPr="00366F6F">
        <w:rPr>
          <w:rFonts w:ascii="Times New Roman" w:hAnsi="Times New Roman" w:hint="eastAsia"/>
        </w:rPr>
        <w:t>两</w:t>
      </w:r>
      <w:r w:rsidRPr="00366F6F">
        <w:rPr>
          <w:rFonts w:ascii="Times New Roman" w:hAnsi="Times New Roman"/>
        </w:rPr>
        <w:t>个</w:t>
      </w:r>
      <w:r w:rsidRPr="00366F6F">
        <w:rPr>
          <w:rFonts w:ascii="Times New Roman" w:hAnsi="Times New Roman" w:hint="eastAsia"/>
        </w:rPr>
        <w:t>方面：</w:t>
      </w:r>
      <w:r w:rsidR="00AA4A7F" w:rsidRPr="00366F6F">
        <w:rPr>
          <w:rFonts w:ascii="Times New Roman" w:hAnsi="Times New Roman" w:hint="eastAsia"/>
        </w:rPr>
        <w:t>神经网络检测子和匹配算法</w:t>
      </w:r>
      <w:r w:rsidRPr="00366F6F">
        <w:rPr>
          <w:rFonts w:ascii="Times New Roman" w:hAnsi="Times New Roman"/>
        </w:rPr>
        <w:t>。</w:t>
      </w:r>
      <w:r w:rsidR="005F263A" w:rsidRPr="00366F6F">
        <w:rPr>
          <w:rFonts w:ascii="Times New Roman" w:hAnsi="Times New Roman" w:hint="eastAsia"/>
        </w:rPr>
        <w:t>我们将对这</w:t>
      </w:r>
      <w:r w:rsidR="00AA4A7F" w:rsidRPr="00366F6F">
        <w:rPr>
          <w:rFonts w:ascii="Times New Roman" w:hAnsi="Times New Roman" w:hint="eastAsia"/>
        </w:rPr>
        <w:t>两</w:t>
      </w:r>
      <w:r w:rsidR="005F263A" w:rsidRPr="00366F6F">
        <w:rPr>
          <w:rFonts w:ascii="Times New Roman" w:hAnsi="Times New Roman" w:hint="eastAsia"/>
        </w:rPr>
        <w:t>个</w:t>
      </w:r>
      <w:r w:rsidR="005F263A" w:rsidRPr="00366F6F">
        <w:rPr>
          <w:rFonts w:ascii="Times New Roman" w:hAnsi="Times New Roman"/>
        </w:rPr>
        <w:t>领域中的相关工作和一些本文中用到的预备知识进行介绍。</w:t>
      </w:r>
    </w:p>
    <w:p w14:paraId="6DF7E889" w14:textId="77777777" w:rsidR="00D6449A" w:rsidRPr="00366F6F" w:rsidRDefault="00AA4A7F" w:rsidP="00D6449A">
      <w:pPr>
        <w:pStyle w:val="2"/>
        <w:rPr>
          <w:rFonts w:ascii="Times New Roman" w:hAnsi="Times New Roman"/>
        </w:rPr>
      </w:pPr>
      <w:bookmarkStart w:id="9" w:name="_Toc516188709"/>
      <w:r w:rsidRPr="00366F6F">
        <w:rPr>
          <w:rFonts w:ascii="Times New Roman" w:hAnsi="Times New Roman" w:hint="eastAsia"/>
        </w:rPr>
        <w:t>神经网络</w:t>
      </w:r>
      <w:bookmarkEnd w:id="9"/>
    </w:p>
    <w:p w14:paraId="5AA0C987" w14:textId="77777777" w:rsidR="001A3913" w:rsidRPr="00366F6F" w:rsidRDefault="00AA4A7F" w:rsidP="008E00C5">
      <w:pPr>
        <w:ind w:firstLine="420"/>
        <w:rPr>
          <w:rFonts w:ascii="Times New Roman" w:hAnsi="Times New Roman" w:hint="eastAsia"/>
        </w:rPr>
      </w:pPr>
      <w:r w:rsidRPr="00366F6F">
        <w:rPr>
          <w:rFonts w:ascii="Times New Roman" w:hAnsi="Times New Roman" w:hint="eastAsia"/>
        </w:rPr>
        <w:t>在多目标追踪问题之中，特别是</w:t>
      </w:r>
      <w:r w:rsidRPr="00366F6F">
        <w:rPr>
          <w:rFonts w:ascii="Times New Roman" w:hAnsi="Times New Roman" w:hint="eastAsia"/>
        </w:rPr>
        <w:t>Tracking</w:t>
      </w:r>
      <w:r w:rsidRPr="00366F6F">
        <w:rPr>
          <w:rFonts w:ascii="Times New Roman" w:hAnsi="Times New Roman"/>
        </w:rPr>
        <w:t xml:space="preserve"> </w:t>
      </w:r>
      <w:r w:rsidRPr="00366F6F">
        <w:rPr>
          <w:rFonts w:ascii="Times New Roman" w:hAnsi="Times New Roman" w:hint="eastAsia"/>
        </w:rPr>
        <w:t>By</w:t>
      </w:r>
      <w:r w:rsidRPr="00366F6F">
        <w:rPr>
          <w:rFonts w:ascii="Times New Roman" w:hAnsi="Times New Roman"/>
        </w:rPr>
        <w:t xml:space="preserve"> </w:t>
      </w:r>
      <w:r w:rsidRPr="00366F6F">
        <w:rPr>
          <w:rFonts w:ascii="Times New Roman" w:hAnsi="Times New Roman" w:hint="eastAsia"/>
        </w:rPr>
        <w:t>Detection</w:t>
      </w:r>
      <w:r w:rsidRPr="00366F6F">
        <w:rPr>
          <w:rFonts w:ascii="Times New Roman" w:hAnsi="Times New Roman" w:hint="eastAsia"/>
        </w:rPr>
        <w:t>问题中，神经网络一般是用于在检测部分给出一个合适的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。一般情况下，都会使用卷积神经网络</w:t>
      </w:r>
      <w:r w:rsidRPr="00366F6F">
        <w:rPr>
          <w:rFonts w:ascii="Times New Roman" w:hAnsi="Times New Roman" w:hint="eastAsia"/>
        </w:rPr>
        <w:t>(Convolutional Neural Networks)</w:t>
      </w:r>
      <w:r w:rsidRPr="00366F6F">
        <w:rPr>
          <w:rFonts w:ascii="Times New Roman" w:hAnsi="Times New Roman" w:hint="eastAsia"/>
        </w:rPr>
        <w:t>。</w:t>
      </w:r>
    </w:p>
    <w:p w14:paraId="65602053" w14:textId="77777777" w:rsidR="00AA4A7F" w:rsidRPr="00366F6F" w:rsidRDefault="00AA4A7F" w:rsidP="001A3913">
      <w:pPr>
        <w:rPr>
          <w:rFonts w:ascii="Times New Roman" w:hAnsi="Times New Roman"/>
        </w:rPr>
      </w:pPr>
      <w:r w:rsidRPr="00366F6F">
        <w:rPr>
          <w:rFonts w:ascii="Times New Roman" w:hAnsi="Times New Roman" w:hint="eastAsia"/>
        </w:rPr>
        <w:t>卷积神经网络是神经网络的一种，区别于全连接网络，卷积神经网络层之间采用卷积的方式进行连接，这样下一层的每一个神经元只与前一层的一个特定区域的神经元相关联，这样可以识别出更多的局部特征。</w:t>
      </w:r>
    </w:p>
    <w:p w14:paraId="3FE9798E" w14:textId="77777777" w:rsidR="00D9168B" w:rsidRDefault="00AA4A7F" w:rsidP="00D9168B">
      <w:pPr>
        <w:keepNext/>
        <w:autoSpaceDE w:val="0"/>
        <w:autoSpaceDN w:val="0"/>
        <w:adjustRightInd w:val="0"/>
        <w:spacing w:before="160" w:after="160"/>
      </w:pPr>
      <w:r w:rsidRPr="00366F6F">
        <w:rPr>
          <w:rFonts w:ascii="Times New Roman" w:hAnsi="Times New Roman" w:cs="Helvetica Neue"/>
          <w:noProof/>
          <w:color w:val="353535"/>
        </w:rPr>
        <w:drawing>
          <wp:inline distT="0" distB="0" distL="0" distR="0">
            <wp:extent cx="5238583" cy="184599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9573" cy="1863966"/>
                    </a:xfrm>
                    <a:prstGeom prst="rect">
                      <a:avLst/>
                    </a:prstGeom>
                    <a:noFill/>
                    <a:ln>
                      <a:noFill/>
                    </a:ln>
                  </pic:spPr>
                </pic:pic>
              </a:graphicData>
            </a:graphic>
          </wp:inline>
        </w:drawing>
      </w:r>
    </w:p>
    <w:p w14:paraId="1350DF3B" w14:textId="1441B252" w:rsidR="001B7977" w:rsidRDefault="00D9168B" w:rsidP="00D9168B">
      <w:pPr>
        <w:pStyle w:val="af8"/>
        <w:jc w:val="center"/>
      </w:pPr>
      <w:bookmarkStart w:id="10" w:name="_Toc516187823"/>
      <w:r>
        <w:t>图</w:t>
      </w:r>
      <w:r>
        <w:t xml:space="preserve"> </w:t>
      </w:r>
      <w:r w:rsidR="00EB56BF">
        <w:fldChar w:fldCharType="begin"/>
      </w:r>
      <w:r w:rsidR="00EB56BF">
        <w:instrText xml:space="preserve"> STYLEREF 1 \s </w:instrText>
      </w:r>
      <w:r w:rsidR="00EB56BF">
        <w:fldChar w:fldCharType="separate"/>
      </w:r>
      <w:r w:rsidR="00EB56BF">
        <w:rPr>
          <w:noProof/>
        </w:rPr>
        <w:t>2</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1</w:t>
      </w:r>
      <w:r w:rsidR="00EB56BF">
        <w:fldChar w:fldCharType="end"/>
      </w:r>
      <w:r>
        <w:t xml:space="preserve"> </w:t>
      </w:r>
      <w:r w:rsidR="007144ED">
        <w:t xml:space="preserve"> </w:t>
      </w:r>
      <w:r>
        <w:rPr>
          <w:rFonts w:hint="eastAsia"/>
        </w:rPr>
        <w:t>CNN</w:t>
      </w:r>
      <w:r>
        <w:rPr>
          <w:rFonts w:hint="eastAsia"/>
        </w:rPr>
        <w:t>与全连接网络结构图</w:t>
      </w:r>
      <w:bookmarkEnd w:id="10"/>
    </w:p>
    <w:p w14:paraId="14A362A9" w14:textId="77777777" w:rsidR="00D9168B" w:rsidRPr="00D9168B" w:rsidRDefault="00D9168B" w:rsidP="00D9168B">
      <w:pPr>
        <w:rPr>
          <w:rFonts w:hint="eastAsia"/>
        </w:rPr>
      </w:pPr>
    </w:p>
    <w:p w14:paraId="6E2F3E73" w14:textId="77777777" w:rsidR="00816B21" w:rsidRPr="00366F6F" w:rsidRDefault="0028137A" w:rsidP="008E00C5">
      <w:pPr>
        <w:ind w:firstLine="420"/>
        <w:rPr>
          <w:rFonts w:ascii="Times New Roman" w:hAnsi="Times New Roman" w:hint="eastAsia"/>
        </w:rPr>
      </w:pPr>
      <w:r w:rsidRPr="00366F6F">
        <w:rPr>
          <w:rFonts w:ascii="Times New Roman" w:hAnsi="Times New Roman" w:hint="eastAsia"/>
        </w:rPr>
        <w:t>如图</w:t>
      </w:r>
      <w:r w:rsidRPr="00366F6F">
        <w:rPr>
          <w:rFonts w:ascii="Times New Roman" w:hAnsi="Times New Roman" w:hint="eastAsia"/>
        </w:rPr>
        <w:t>2.1.1</w:t>
      </w:r>
      <w:r w:rsidRPr="00366F6F">
        <w:rPr>
          <w:rFonts w:ascii="Times New Roman" w:hAnsi="Times New Roman" w:hint="eastAsia"/>
        </w:rPr>
        <w:t>所示，一个典型的神经网络一般至少由三层组成，输入层，输出层，和隐藏层。左边是一个典型的全连接网络，而右边则是一个卷积神经网络。卷积神经网络的每一层的深度，由想要抽取的特征数量决定，而其高度和宽度则由前一层的大小和卷积核大小共同决定。理论上，一个足够深的卷积神经网络可以模拟任意形式的函数。对于一个卷积层，其中每一个神经元的值等于</w:t>
      </w:r>
      <w:r w:rsidR="00805ED9" w:rsidRPr="00366F6F">
        <w:rPr>
          <w:rFonts w:ascii="Times New Roman" w:hAnsi="Times New Roman"/>
        </w:rPr>
        <w:t xml:space="preserve"> </w:t>
      </w:r>
      <m:oMath>
        <m:nary>
          <m:naryPr>
            <m:chr m:val="∑"/>
            <m:limLoc m:val="undOvr"/>
            <m:supHide m:val="1"/>
            <m:ctrlPr>
              <w:rPr>
                <w:rFonts w:ascii="Cambria Math" w:eastAsiaTheme="minorEastAsia" w:hAnsi="Cambria Math" w:cstheme="minorBidi"/>
                <w:kern w:val="2"/>
                <w:szCs w:val="21"/>
              </w:rPr>
            </m:ctrlPr>
          </m:naryPr>
          <m:sub>
            <m:r>
              <w:rPr>
                <w:rFonts w:ascii="Cambria Math" w:hAnsi="Cambria Math"/>
              </w:rPr>
              <m:t>i</m:t>
            </m:r>
          </m:sub>
          <m:sup/>
          <m:e>
            <m:sSub>
              <m:sSubPr>
                <m:ctrlPr>
                  <w:rPr>
                    <w:rFonts w:ascii="Cambria Math" w:eastAsiaTheme="minorEastAsia" w:hAnsi="Cambria Math" w:cstheme="minorBidi"/>
                    <w:i/>
                    <w:kern w:val="2"/>
                    <w:szCs w:val="21"/>
                  </w:rPr>
                </m:ctrlPr>
              </m:sSubPr>
              <m:e>
                <m:r>
                  <w:rPr>
                    <w:rFonts w:ascii="Cambria Math" w:hAnsi="Cambria Math"/>
                  </w:rPr>
                  <m:t>w</m:t>
                </m:r>
              </m:e>
              <m:sub>
                <m:r>
                  <w:rPr>
                    <w:rFonts w:ascii="Cambria Math" w:hAnsi="Cambria Math"/>
                  </w:rPr>
                  <m:t>i</m:t>
                </m:r>
              </m:sub>
            </m:sSub>
            <m:sSub>
              <m:sSubPr>
                <m:ctrlPr>
                  <w:rPr>
                    <w:rFonts w:ascii="Cambria Math" w:eastAsiaTheme="minorEastAsia" w:hAnsi="Cambria Math" w:cstheme="minorBidi"/>
                    <w:i/>
                    <w:kern w:val="2"/>
                    <w:szCs w:val="21"/>
                  </w:rPr>
                </m:ctrlPr>
              </m:sSubPr>
              <m:e>
                <m:r>
                  <w:rPr>
                    <w:rFonts w:ascii="Cambria Math" w:hAnsi="Cambria Math"/>
                  </w:rPr>
                  <m:t>x</m:t>
                </m:r>
              </m:e>
              <m:sub>
                <m:r>
                  <w:rPr>
                    <w:rFonts w:ascii="Cambria Math" w:hAnsi="Cambria Math"/>
                  </w:rPr>
                  <m:t>i</m:t>
                </m:r>
              </m:sub>
            </m:sSub>
            <m:r>
              <w:rPr>
                <w:rFonts w:ascii="Cambria Math" w:hAnsi="Cambria Math"/>
              </w:rPr>
              <m:t>+b</m:t>
            </m:r>
          </m:e>
        </m:nary>
      </m:oMath>
      <w:r w:rsidR="00805ED9" w:rsidRPr="00366F6F">
        <w:rPr>
          <w:rFonts w:ascii="Times New Roman" w:hAnsi="Times New Roman" w:hint="eastAsia"/>
        </w:rPr>
        <w:t>，</w:t>
      </w:r>
      <w:r w:rsidR="00805ED9" w:rsidRPr="00366F6F">
        <w:rPr>
          <w:rFonts w:ascii="Times New Roman" w:hAnsi="Times New Roman" w:hint="eastAsia"/>
        </w:rPr>
        <w:t xml:space="preserve"> </w:t>
      </w:r>
      <w:r w:rsidR="00805ED9" w:rsidRPr="00366F6F">
        <w:rPr>
          <w:rFonts w:ascii="Times New Roman" w:hAnsi="Times New Roman" w:hint="eastAsia"/>
        </w:rPr>
        <w:t>其中</w:t>
      </w:r>
      <m:oMath>
        <m:sSub>
          <m:sSubPr>
            <m:ctrlPr>
              <w:rPr>
                <w:rFonts w:ascii="Cambria Math" w:eastAsiaTheme="minorEastAsia" w:hAnsi="Cambria Math" w:cstheme="minorBidi"/>
                <w:kern w:val="2"/>
                <w:szCs w:val="21"/>
              </w:rPr>
            </m:ctrlPr>
          </m:sSubPr>
          <m:e>
            <m:r>
              <w:rPr>
                <w:rFonts w:ascii="Cambria Math" w:hAnsi="Cambria Math"/>
              </w:rPr>
              <m:t>w</m:t>
            </m:r>
          </m:e>
          <m:sub>
            <m:r>
              <w:rPr>
                <w:rFonts w:ascii="Cambria Math" w:hAnsi="Cambria Math"/>
              </w:rPr>
              <m:t>i</m:t>
            </m:r>
          </m:sub>
        </m:sSub>
      </m:oMath>
      <w:r w:rsidR="00805ED9" w:rsidRPr="00366F6F">
        <w:rPr>
          <w:rFonts w:ascii="Times New Roman" w:hAnsi="Times New Roman" w:hint="eastAsia"/>
        </w:rPr>
        <w:t>为权重，</w:t>
      </w:r>
      <m:oMath>
        <m:sSub>
          <m:sSubPr>
            <m:ctrlPr>
              <w:rPr>
                <w:rFonts w:ascii="Cambria Math" w:eastAsiaTheme="minorEastAsia" w:hAnsi="Cambria Math" w:cstheme="minorBidi"/>
                <w:kern w:val="2"/>
                <w:szCs w:val="21"/>
              </w:rPr>
            </m:ctrlPr>
          </m:sSubPr>
          <m:e>
            <m:r>
              <w:rPr>
                <w:rFonts w:ascii="Cambria Math" w:hAnsi="Cambria Math" w:hint="eastAsia"/>
              </w:rPr>
              <m:t>x</m:t>
            </m:r>
          </m:e>
          <m:sub>
            <m:r>
              <w:rPr>
                <w:rFonts w:ascii="Cambria Math" w:hAnsi="Cambria Math"/>
              </w:rPr>
              <m:t>i</m:t>
            </m:r>
          </m:sub>
        </m:sSub>
      </m:oMath>
      <w:r w:rsidR="00805ED9" w:rsidRPr="00366F6F">
        <w:rPr>
          <w:rFonts w:ascii="Times New Roman" w:hAnsi="Times New Roman" w:hint="eastAsia"/>
        </w:rPr>
        <w:t>为对应的前一层的神经元，</w:t>
      </w:r>
      <w:r w:rsidR="00805ED9" w:rsidRPr="00366F6F">
        <w:rPr>
          <w:rFonts w:ascii="Times New Roman" w:hAnsi="Times New Roman" w:hint="eastAsia"/>
        </w:rPr>
        <w:t>b</w:t>
      </w:r>
      <w:r w:rsidR="00805ED9" w:rsidRPr="00366F6F">
        <w:rPr>
          <w:rFonts w:ascii="Times New Roman" w:hAnsi="Times New Roman" w:hint="eastAsia"/>
        </w:rPr>
        <w:t>为</w:t>
      </w:r>
      <w:r w:rsidR="00805ED9" w:rsidRPr="00366F6F">
        <w:rPr>
          <w:rFonts w:ascii="Times New Roman" w:hAnsi="Times New Roman" w:hint="eastAsia"/>
        </w:rPr>
        <w:t>bias</w:t>
      </w:r>
      <w:r w:rsidR="00805ED9" w:rsidRPr="00366F6F">
        <w:rPr>
          <w:rFonts w:ascii="Times New Roman" w:hAnsi="Times New Roman" w:hint="eastAsia"/>
        </w:rPr>
        <w:t>。</w:t>
      </w:r>
    </w:p>
    <w:p w14:paraId="257BB7F1" w14:textId="77777777" w:rsidR="00805ED9" w:rsidRPr="00366F6F" w:rsidRDefault="00805ED9" w:rsidP="00805ED9">
      <w:pPr>
        <w:rPr>
          <w:rFonts w:ascii="Times New Roman" w:hAnsi="Times New Roman" w:hint="eastAsia"/>
        </w:rPr>
      </w:pPr>
    </w:p>
    <w:p w14:paraId="164C5D43" w14:textId="77777777" w:rsidR="00237447" w:rsidRPr="00366F6F" w:rsidRDefault="00F5503F" w:rsidP="00B041B2">
      <w:pPr>
        <w:pStyle w:val="2"/>
        <w:rPr>
          <w:rFonts w:ascii="Times New Roman" w:hAnsi="Times New Roman"/>
        </w:rPr>
      </w:pPr>
      <w:bookmarkStart w:id="11" w:name="_Toc516188710"/>
      <w:r w:rsidRPr="00366F6F">
        <w:rPr>
          <w:rFonts w:ascii="Times New Roman" w:hAnsi="Times New Roman" w:hint="eastAsia"/>
        </w:rPr>
        <w:lastRenderedPageBreak/>
        <w:t>匹配算法</w:t>
      </w:r>
      <w:bookmarkEnd w:id="11"/>
    </w:p>
    <w:p w14:paraId="0AA29C79" w14:textId="77777777" w:rsidR="00DD74AB" w:rsidRPr="00366F6F" w:rsidRDefault="00F5503F" w:rsidP="008E00C5">
      <w:pPr>
        <w:ind w:firstLine="420"/>
        <w:rPr>
          <w:rFonts w:ascii="Times New Roman" w:hAnsi="Times New Roman" w:hint="eastAsia"/>
        </w:rPr>
      </w:pPr>
      <w:r w:rsidRPr="00366F6F">
        <w:rPr>
          <w:rFonts w:ascii="Times New Roman" w:hAnsi="Times New Roman" w:hint="eastAsia"/>
        </w:rPr>
        <w:t>在多目标追踪的研究之中，区别于神经网络的检测子是近些年来得益于深度学习的发展才快速进步的，匹配问题</w:t>
      </w:r>
      <w:r w:rsidR="004A1DAE" w:rsidRPr="00366F6F">
        <w:rPr>
          <w:rFonts w:ascii="Times New Roman" w:hAnsi="Times New Roman" w:hint="eastAsia"/>
        </w:rPr>
        <w:t>则</w:t>
      </w:r>
      <w:r w:rsidRPr="00366F6F">
        <w:rPr>
          <w:rFonts w:ascii="Times New Roman" w:hAnsi="Times New Roman" w:hint="eastAsia"/>
        </w:rPr>
        <w:t>是一个更加古老的问题。</w:t>
      </w:r>
      <w:r w:rsidR="008E00C5" w:rsidRPr="00366F6F">
        <w:rPr>
          <w:rFonts w:ascii="Times New Roman" w:hAnsi="Times New Roman" w:hint="eastAsia"/>
        </w:rPr>
        <w:t>匹配问题有许多不同的解决思路，但其主要都是通过定义一个代价矩阵，并通过求解出对给定代价矩阵的最优分配解来实现的。</w:t>
      </w:r>
    </w:p>
    <w:p w14:paraId="1B598C3A" w14:textId="77777777" w:rsidR="008E00C5" w:rsidRPr="00366F6F" w:rsidRDefault="008E00C5" w:rsidP="00E96FAC">
      <w:pPr>
        <w:ind w:firstLine="420"/>
        <w:rPr>
          <w:rFonts w:ascii="Times New Roman" w:hAnsi="Times New Roman"/>
        </w:rPr>
      </w:pPr>
      <w:r w:rsidRPr="00366F6F">
        <w:rPr>
          <w:rFonts w:ascii="Times New Roman" w:hAnsi="Times New Roman" w:hint="eastAsia"/>
        </w:rPr>
        <w:t>一个典型的代价矩阵得到的方式是</w:t>
      </w:r>
      <w:r w:rsidRPr="00366F6F">
        <w:rPr>
          <w:rFonts w:ascii="Times New Roman" w:hAnsi="Times New Roman" w:hint="eastAsia"/>
        </w:rPr>
        <w:t>IOU</w:t>
      </w:r>
      <w:r w:rsidRPr="00366F6F">
        <w:rPr>
          <w:rFonts w:ascii="Times New Roman" w:hAnsi="Times New Roman"/>
        </w:rPr>
        <w:t xml:space="preserve"> </w:t>
      </w:r>
      <w:r w:rsidRPr="00366F6F">
        <w:rPr>
          <w:rFonts w:ascii="Times New Roman" w:hAnsi="Times New Roman" w:hint="eastAsia"/>
        </w:rPr>
        <w:t>Matching</w:t>
      </w:r>
      <w:r w:rsidRPr="00366F6F">
        <w:rPr>
          <w:rFonts w:ascii="Times New Roman" w:hAnsi="Times New Roman" w:hint="eastAsia"/>
        </w:rPr>
        <w:t>。</w:t>
      </w:r>
      <w:r w:rsidRPr="00366F6F">
        <w:rPr>
          <w:rFonts w:ascii="Times New Roman" w:hAnsi="Times New Roman" w:hint="eastAsia"/>
        </w:rPr>
        <w:t>IOU</w:t>
      </w:r>
      <w:r w:rsidRPr="00366F6F">
        <w:rPr>
          <w:rFonts w:ascii="Times New Roman" w:hAnsi="Times New Roman" w:hint="eastAsia"/>
        </w:rPr>
        <w:t>指的是</w:t>
      </w:r>
      <w:r w:rsidRPr="00366F6F">
        <w:rPr>
          <w:rFonts w:ascii="Times New Roman" w:hAnsi="Times New Roman" w:hint="eastAsia"/>
        </w:rPr>
        <w:t>Intersection Over Union</w:t>
      </w:r>
      <w:r w:rsidRPr="00366F6F">
        <w:rPr>
          <w:rFonts w:ascii="Times New Roman" w:hAnsi="Times New Roman" w:hint="eastAsia"/>
        </w:rPr>
        <w:t>，是一种度量两个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之间重合程度的标准。其定义如下：</w:t>
      </w:r>
    </w:p>
    <w:p w14:paraId="38A25CA1" w14:textId="77777777" w:rsidR="00D9168B" w:rsidRDefault="008E00C5" w:rsidP="00D9168B">
      <w:pPr>
        <w:keepNext/>
      </w:pPr>
      <w:r w:rsidRPr="00366F6F">
        <w:rPr>
          <w:rFonts w:ascii="Times New Roman" w:hAnsi="Times New Roman"/>
        </w:rPr>
        <w:fldChar w:fldCharType="begin"/>
      </w:r>
      <w:r w:rsidRPr="00366F6F">
        <w:rPr>
          <w:rFonts w:ascii="Times New Roman" w:hAnsi="Times New Roman"/>
        </w:rPr>
        <w:instrText xml:space="preserve"> INCLUDEPICTURE "https://www.pyimagesearch.com/wp-content/uploads/2016/09/iou_equation.png" \* MERGEFORMATINET </w:instrText>
      </w:r>
      <w:r w:rsidRPr="00366F6F">
        <w:rPr>
          <w:rFonts w:ascii="Times New Roman" w:hAnsi="Times New Roman"/>
        </w:rPr>
        <w:fldChar w:fldCharType="separate"/>
      </w:r>
      <w:r w:rsidRPr="00366F6F">
        <w:rPr>
          <w:rFonts w:ascii="Times New Roman" w:hAnsi="Times New Roman"/>
          <w:noProof/>
        </w:rPr>
        <w:drawing>
          <wp:inline distT="0" distB="0" distL="0" distR="0">
            <wp:extent cx="5114622" cy="3991058"/>
            <wp:effectExtent l="0" t="0" r="3810" b="0"/>
            <wp:docPr id="56" name="图片 56"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9284" cy="3994696"/>
                    </a:xfrm>
                    <a:prstGeom prst="rect">
                      <a:avLst/>
                    </a:prstGeom>
                    <a:noFill/>
                    <a:ln>
                      <a:noFill/>
                    </a:ln>
                  </pic:spPr>
                </pic:pic>
              </a:graphicData>
            </a:graphic>
          </wp:inline>
        </w:drawing>
      </w:r>
      <w:r w:rsidRPr="00366F6F">
        <w:rPr>
          <w:rFonts w:ascii="Times New Roman" w:hAnsi="Times New Roman"/>
        </w:rPr>
        <w:fldChar w:fldCharType="end"/>
      </w:r>
    </w:p>
    <w:p w14:paraId="55653E5F" w14:textId="2F811366" w:rsidR="008E00C5" w:rsidRDefault="00D9168B" w:rsidP="00D9168B">
      <w:pPr>
        <w:pStyle w:val="af8"/>
        <w:jc w:val="center"/>
        <w:rPr>
          <w:rFonts w:ascii="Times New Roman" w:hAnsi="Times New Roman"/>
        </w:rPr>
      </w:pPr>
      <w:bookmarkStart w:id="12" w:name="_Toc516187824"/>
      <w:r>
        <w:t>图</w:t>
      </w:r>
      <w:r>
        <w:t xml:space="preserve"> </w:t>
      </w:r>
      <w:r w:rsidR="00EB56BF">
        <w:fldChar w:fldCharType="begin"/>
      </w:r>
      <w:r w:rsidR="00EB56BF">
        <w:instrText xml:space="preserve"> STYLEREF 1 \s </w:instrText>
      </w:r>
      <w:r w:rsidR="00EB56BF">
        <w:fldChar w:fldCharType="separate"/>
      </w:r>
      <w:r w:rsidR="00EB56BF">
        <w:rPr>
          <w:noProof/>
        </w:rPr>
        <w:t>2</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2</w:t>
      </w:r>
      <w:r w:rsidR="00EB56BF">
        <w:fldChar w:fldCharType="end"/>
      </w:r>
      <w:r>
        <w:t xml:space="preserve">  </w:t>
      </w:r>
      <w:r>
        <w:rPr>
          <w:rFonts w:hint="eastAsia"/>
        </w:rPr>
        <w:t>IOU</w:t>
      </w:r>
      <w:r>
        <w:rPr>
          <w:rFonts w:hint="eastAsia"/>
        </w:rPr>
        <w:t>示意图</w:t>
      </w:r>
      <w:bookmarkEnd w:id="12"/>
    </w:p>
    <w:p w14:paraId="2090A716" w14:textId="644E8731" w:rsidR="001B7977" w:rsidRDefault="001B7977" w:rsidP="001B7977">
      <w:pPr>
        <w:jc w:val="center"/>
        <w:rPr>
          <w:rFonts w:ascii="Times New Roman" w:hAnsi="Times New Roman" w:hint="eastAsia"/>
          <w:sz w:val="21"/>
        </w:rPr>
      </w:pPr>
    </w:p>
    <w:p w14:paraId="2816B049" w14:textId="77777777" w:rsidR="008E00C5" w:rsidRPr="00366F6F" w:rsidRDefault="00E96FAC" w:rsidP="008E00C5">
      <w:pPr>
        <w:rPr>
          <w:rFonts w:ascii="Times New Roman" w:hAnsi="Times New Roman" w:hint="eastAsia"/>
        </w:rPr>
      </w:pPr>
      <w:r w:rsidRPr="00366F6F">
        <w:rPr>
          <w:rFonts w:ascii="Times New Roman" w:hAnsi="Times New Roman"/>
        </w:rPr>
        <w:tab/>
      </w:r>
      <w:r w:rsidRPr="00366F6F">
        <w:rPr>
          <w:rFonts w:ascii="Times New Roman" w:hAnsi="Times New Roman" w:hint="eastAsia"/>
        </w:rPr>
        <w:t>这种方式的一个直观思想是认为对于当前的摄像设备，速度一般都是</w:t>
      </w:r>
      <w:r w:rsidRPr="00366F6F">
        <w:rPr>
          <w:rFonts w:ascii="Times New Roman" w:hAnsi="Times New Roman" w:hint="eastAsia"/>
        </w:rPr>
        <w:t>30fps</w:t>
      </w:r>
      <w:r w:rsidRPr="00366F6F">
        <w:rPr>
          <w:rFonts w:ascii="Times New Roman" w:hAnsi="Times New Roman" w:hint="eastAsia"/>
        </w:rPr>
        <w:t>以上，在一帧的时间之内，目标物体的移动距离不可能太远，因此，若两帧间有目标的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拥有高重合度，则可以认为这很有可能是一个物体。</w:t>
      </w:r>
    </w:p>
    <w:p w14:paraId="097597F8" w14:textId="77777777" w:rsidR="008E00C5" w:rsidRPr="00366F6F" w:rsidRDefault="00E96FAC" w:rsidP="004674AC">
      <w:pPr>
        <w:rPr>
          <w:rFonts w:ascii="Times New Roman" w:hAnsi="Times New Roman"/>
        </w:rPr>
      </w:pPr>
      <w:r w:rsidRPr="00366F6F">
        <w:rPr>
          <w:rFonts w:ascii="Times New Roman" w:hAnsi="Times New Roman"/>
        </w:rPr>
        <w:tab/>
      </w:r>
      <w:r w:rsidRPr="00366F6F">
        <w:rPr>
          <w:rFonts w:ascii="Times New Roman" w:hAnsi="Times New Roman" w:hint="eastAsia"/>
        </w:rPr>
        <w:t>另一种常见的方式是对</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之内的目标进行特征抽取进行匹配。这也是一种符合直觉的方法，因为对于人眼而言，我们在跟踪物体是其实也是潜在的先将物体识别出来在于之前的记忆进行联系的。</w:t>
      </w:r>
    </w:p>
    <w:p w14:paraId="290D95A5" w14:textId="77777777" w:rsidR="00AE2426" w:rsidRDefault="00E96FAC" w:rsidP="00AE2426">
      <w:pPr>
        <w:keepNext/>
        <w:jc w:val="center"/>
      </w:pPr>
      <w:r w:rsidRPr="00366F6F">
        <w:rPr>
          <w:rFonts w:ascii="Times New Roman" w:hAnsi="Times New Roman"/>
        </w:rPr>
        <w:lastRenderedPageBreak/>
        <w:fldChar w:fldCharType="begin"/>
      </w:r>
      <w:r w:rsidRPr="00366F6F">
        <w:rPr>
          <w:rFonts w:ascii="Times New Roman" w:hAnsi="Times New Roman"/>
        </w:rPr>
        <w:instrText xml:space="preserve"> INCLUDEPICTURE "/var/folders/dw/pp1s_y4d06lbj1c5kq1km3k00000gn/T/com.microsoft.Word/WebArchiveCopyPasteTempFiles/page1image1770912" \* MERGEFORMATINET </w:instrText>
      </w:r>
      <w:r w:rsidRPr="00366F6F">
        <w:rPr>
          <w:rFonts w:ascii="Times New Roman" w:hAnsi="Times New Roman"/>
        </w:rPr>
        <w:fldChar w:fldCharType="separate"/>
      </w:r>
      <w:r w:rsidRPr="00366F6F">
        <w:rPr>
          <w:rFonts w:ascii="Times New Roman" w:hAnsi="Times New Roman"/>
          <w:noProof/>
        </w:rPr>
        <w:drawing>
          <wp:inline distT="0" distB="0" distL="0" distR="0">
            <wp:extent cx="3084830" cy="1803400"/>
            <wp:effectExtent l="0" t="0" r="1270" b="0"/>
            <wp:docPr id="57" name="图片 57" descr="page1image17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image17709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830" cy="1803400"/>
                    </a:xfrm>
                    <a:prstGeom prst="rect">
                      <a:avLst/>
                    </a:prstGeom>
                    <a:noFill/>
                    <a:ln>
                      <a:noFill/>
                    </a:ln>
                  </pic:spPr>
                </pic:pic>
              </a:graphicData>
            </a:graphic>
          </wp:inline>
        </w:drawing>
      </w:r>
      <w:r w:rsidRPr="00366F6F">
        <w:rPr>
          <w:rFonts w:ascii="Times New Roman" w:hAnsi="Times New Roman"/>
        </w:rPr>
        <w:fldChar w:fldCharType="end"/>
      </w:r>
    </w:p>
    <w:p w14:paraId="679F3807" w14:textId="01B10520" w:rsidR="001B7977" w:rsidRDefault="00AE2426" w:rsidP="00AE2426">
      <w:pPr>
        <w:pStyle w:val="af8"/>
        <w:jc w:val="center"/>
        <w:rPr>
          <w:rFonts w:ascii="Times New Roman" w:hAnsi="Times New Roman" w:hint="eastAsia"/>
        </w:rPr>
      </w:pPr>
      <w:bookmarkStart w:id="13" w:name="_Toc516187825"/>
      <w:r>
        <w:t>图</w:t>
      </w:r>
      <w:r>
        <w:t xml:space="preserve"> </w:t>
      </w:r>
      <w:r w:rsidR="00EB56BF">
        <w:fldChar w:fldCharType="begin"/>
      </w:r>
      <w:r w:rsidR="00EB56BF">
        <w:instrText xml:space="preserve"> STYLEREF 1 \s </w:instrText>
      </w:r>
      <w:r w:rsidR="00EB56BF">
        <w:fldChar w:fldCharType="separate"/>
      </w:r>
      <w:r w:rsidR="00EB56BF">
        <w:rPr>
          <w:noProof/>
        </w:rPr>
        <w:t>2</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3</w:t>
      </w:r>
      <w:r w:rsidR="00EB56BF">
        <w:fldChar w:fldCharType="end"/>
      </w:r>
      <w:r>
        <w:t xml:space="preserve">  </w:t>
      </w:r>
      <w:r>
        <w:rPr>
          <w:rFonts w:hint="eastAsia"/>
        </w:rPr>
        <w:t>常见场景示意</w:t>
      </w:r>
      <w:bookmarkEnd w:id="13"/>
    </w:p>
    <w:p w14:paraId="0FB172AC" w14:textId="77777777" w:rsidR="001B7977" w:rsidRPr="00366F6F" w:rsidRDefault="001B7977" w:rsidP="00E96FAC">
      <w:pPr>
        <w:jc w:val="center"/>
        <w:rPr>
          <w:rFonts w:ascii="Times New Roman" w:hAnsi="Times New Roman"/>
        </w:rPr>
      </w:pPr>
    </w:p>
    <w:p w14:paraId="4C3DEF4B" w14:textId="77777777" w:rsidR="00E96FAC" w:rsidRPr="00366F6F" w:rsidRDefault="00E96FAC" w:rsidP="004674AC">
      <w:pPr>
        <w:rPr>
          <w:rFonts w:ascii="Times New Roman" w:hAnsi="Times New Roman"/>
        </w:rPr>
      </w:pPr>
      <w:r w:rsidRPr="00366F6F">
        <w:rPr>
          <w:rFonts w:ascii="Times New Roman" w:hAnsi="Times New Roman"/>
        </w:rPr>
        <w:tab/>
      </w:r>
      <w:r w:rsidRPr="00366F6F">
        <w:rPr>
          <w:rFonts w:ascii="Times New Roman" w:hAnsi="Times New Roman" w:hint="eastAsia"/>
        </w:rPr>
        <w:t>如对于上图所示的实例，在两帧不同的画面中，有不少行人被框选出，通过训练一个小型的神经网络，提取出</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中的特征，在特征上进行匹配，就将问题转化成了一个近似于</w:t>
      </w:r>
      <w:r w:rsidRPr="00366F6F">
        <w:rPr>
          <w:rFonts w:ascii="Times New Roman" w:hAnsi="Times New Roman" w:hint="eastAsia"/>
        </w:rPr>
        <w:t>Classification</w:t>
      </w:r>
      <w:r w:rsidRPr="00366F6F">
        <w:rPr>
          <w:rFonts w:ascii="Times New Roman" w:hAnsi="Times New Roman" w:hint="eastAsia"/>
        </w:rPr>
        <w:t>的问题。利用对于</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之内的目标提取出的</w:t>
      </w:r>
      <w:r w:rsidRPr="00366F6F">
        <w:rPr>
          <w:rFonts w:ascii="Times New Roman" w:hAnsi="Times New Roman" w:hint="eastAsia"/>
        </w:rPr>
        <w:t>Features</w:t>
      </w:r>
      <w:r w:rsidRPr="00366F6F">
        <w:rPr>
          <w:rFonts w:ascii="Times New Roman" w:hAnsi="Times New Roman"/>
        </w:rPr>
        <w:t xml:space="preserve"> </w:t>
      </w:r>
      <w:r w:rsidRPr="00366F6F">
        <w:rPr>
          <w:rFonts w:ascii="Times New Roman" w:hAnsi="Times New Roman" w:hint="eastAsia"/>
        </w:rPr>
        <w:t>向量进行处理，计算帧间不同</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之间的距离</w:t>
      </w:r>
      <w:r w:rsidR="001B5CB0" w:rsidRPr="00366F6F">
        <w:rPr>
          <w:rFonts w:ascii="Times New Roman" w:hAnsi="Times New Roman" w:hint="eastAsia"/>
        </w:rPr>
        <w:t>作为</w:t>
      </w:r>
      <w:r w:rsidR="001B5CB0" w:rsidRPr="00366F6F">
        <w:rPr>
          <w:rFonts w:ascii="Times New Roman" w:hAnsi="Times New Roman" w:hint="eastAsia"/>
        </w:rPr>
        <w:t>Cost</w:t>
      </w:r>
      <w:r w:rsidR="001B5CB0" w:rsidRPr="00366F6F">
        <w:rPr>
          <w:rFonts w:ascii="Times New Roman" w:hAnsi="Times New Roman" w:hint="eastAsia"/>
        </w:rPr>
        <w:t>，就可以得到这种方式定义的代价矩阵，再计算出最优解即可。</w:t>
      </w:r>
    </w:p>
    <w:p w14:paraId="7F11F279" w14:textId="77777777" w:rsidR="00C86D66" w:rsidRPr="00366F6F" w:rsidRDefault="00C86D66" w:rsidP="004674AC">
      <w:pPr>
        <w:rPr>
          <w:rFonts w:ascii="Times New Roman" w:hAnsi="Times New Roman"/>
        </w:rPr>
      </w:pPr>
      <w:r w:rsidRPr="00366F6F">
        <w:rPr>
          <w:rFonts w:ascii="Times New Roman" w:hAnsi="Times New Roman"/>
        </w:rPr>
        <w:tab/>
      </w:r>
      <w:r w:rsidRPr="00366F6F">
        <w:rPr>
          <w:rFonts w:ascii="Times New Roman" w:hAnsi="Times New Roman" w:hint="eastAsia"/>
        </w:rPr>
        <w:t>对于解除给定代价矩阵的最优解问题，常见的方法是使用匈牙利算法</w:t>
      </w:r>
      <w:r w:rsidRPr="00366F6F">
        <w:rPr>
          <w:rFonts w:ascii="Times New Roman" w:hAnsi="Times New Roman" w:hint="eastAsia"/>
          <w:vertAlign w:val="superscript"/>
        </w:rPr>
        <w:t>[5]</w:t>
      </w:r>
      <w:r w:rsidRPr="00366F6F">
        <w:rPr>
          <w:rFonts w:ascii="Times New Roman" w:hAnsi="Times New Roman" w:hint="eastAsia"/>
        </w:rPr>
        <w:t>，这是一种能够在</w:t>
      </w:r>
      <w:r w:rsidRPr="00366F6F">
        <w:rPr>
          <w:rFonts w:ascii="Times New Roman" w:hAnsi="Times New Roman" w:cs="Times New Roman"/>
        </w:rPr>
        <w:t>O(n</w:t>
      </w:r>
      <w:r w:rsidRPr="00366F6F">
        <w:rPr>
          <w:rFonts w:ascii="Times New Roman" w:hAnsi="Times New Roman" w:cs="Times New Roman"/>
          <w:vertAlign w:val="superscript"/>
        </w:rPr>
        <w:t>3</w:t>
      </w:r>
      <w:r w:rsidRPr="00366F6F">
        <w:rPr>
          <w:rFonts w:ascii="Times New Roman" w:hAnsi="Times New Roman" w:cs="Times New Roman"/>
        </w:rPr>
        <w:t>)</w:t>
      </w:r>
      <w:r w:rsidRPr="00366F6F">
        <w:rPr>
          <w:rFonts w:ascii="Times New Roman" w:hAnsi="Times New Roman" w:hint="eastAsia"/>
        </w:rPr>
        <w:t>时间之内</w:t>
      </w:r>
      <w:r w:rsidR="00D8060E" w:rsidRPr="00366F6F">
        <w:rPr>
          <w:rFonts w:ascii="Times New Roman" w:hAnsi="Times New Roman" w:hint="eastAsia"/>
        </w:rPr>
        <w:t>得到指派问题最优解的快速算法，也是多目标追踪里常见的算法之一。</w:t>
      </w:r>
    </w:p>
    <w:p w14:paraId="6E90112D" w14:textId="77777777" w:rsidR="00D8060E" w:rsidRPr="00366F6F" w:rsidRDefault="00D8060E" w:rsidP="004674AC">
      <w:pPr>
        <w:rPr>
          <w:rFonts w:ascii="Times New Roman" w:hAnsi="Times New Roman"/>
        </w:rPr>
      </w:pPr>
    </w:p>
    <w:p w14:paraId="27EFEA0E" w14:textId="77777777" w:rsidR="00D8060E" w:rsidRPr="00366F6F" w:rsidRDefault="00D8060E" w:rsidP="004674AC">
      <w:pPr>
        <w:rPr>
          <w:rFonts w:ascii="Times New Roman" w:hAnsi="Times New Roman"/>
        </w:rPr>
      </w:pPr>
    </w:p>
    <w:p w14:paraId="39F2D48E" w14:textId="77777777" w:rsidR="00D8060E" w:rsidRPr="00366F6F" w:rsidRDefault="00D8060E" w:rsidP="004674AC">
      <w:pPr>
        <w:rPr>
          <w:rFonts w:ascii="Times New Roman" w:hAnsi="Times New Roman"/>
        </w:rPr>
      </w:pPr>
    </w:p>
    <w:p w14:paraId="33D131A4" w14:textId="77777777" w:rsidR="00D8060E" w:rsidRPr="00366F6F" w:rsidRDefault="00D8060E" w:rsidP="004674AC">
      <w:pPr>
        <w:rPr>
          <w:rFonts w:ascii="Times New Roman" w:hAnsi="Times New Roman"/>
        </w:rPr>
      </w:pPr>
    </w:p>
    <w:p w14:paraId="7B6A2330" w14:textId="77777777" w:rsidR="00D8060E" w:rsidRPr="00366F6F" w:rsidRDefault="00D8060E" w:rsidP="004674AC">
      <w:pPr>
        <w:rPr>
          <w:rFonts w:ascii="Times New Roman" w:hAnsi="Times New Roman"/>
        </w:rPr>
      </w:pPr>
    </w:p>
    <w:p w14:paraId="31D4D4A3" w14:textId="77777777" w:rsidR="00D8060E" w:rsidRPr="00366F6F" w:rsidRDefault="00D8060E" w:rsidP="004674AC">
      <w:pPr>
        <w:rPr>
          <w:rFonts w:ascii="Times New Roman" w:hAnsi="Times New Roman"/>
        </w:rPr>
      </w:pPr>
    </w:p>
    <w:p w14:paraId="4CEE2FC8" w14:textId="77777777" w:rsidR="00D8060E" w:rsidRPr="00366F6F" w:rsidRDefault="00D8060E" w:rsidP="004674AC">
      <w:pPr>
        <w:rPr>
          <w:rFonts w:ascii="Times New Roman" w:hAnsi="Times New Roman"/>
        </w:rPr>
      </w:pPr>
    </w:p>
    <w:p w14:paraId="68ABD8D5" w14:textId="77777777" w:rsidR="00D8060E" w:rsidRPr="00366F6F" w:rsidRDefault="00D8060E" w:rsidP="004674AC">
      <w:pPr>
        <w:rPr>
          <w:rFonts w:ascii="Times New Roman" w:hAnsi="Times New Roman"/>
        </w:rPr>
      </w:pPr>
    </w:p>
    <w:p w14:paraId="23AA40AB" w14:textId="77777777" w:rsidR="00D8060E" w:rsidRPr="00366F6F" w:rsidRDefault="00D8060E" w:rsidP="004674AC">
      <w:pPr>
        <w:rPr>
          <w:rFonts w:ascii="Times New Roman" w:hAnsi="Times New Roman"/>
        </w:rPr>
      </w:pPr>
    </w:p>
    <w:p w14:paraId="557F9911" w14:textId="77777777" w:rsidR="00D8060E" w:rsidRPr="00366F6F" w:rsidRDefault="00D8060E" w:rsidP="004674AC">
      <w:pPr>
        <w:rPr>
          <w:rFonts w:ascii="Times New Roman" w:hAnsi="Times New Roman"/>
        </w:rPr>
      </w:pPr>
    </w:p>
    <w:p w14:paraId="1B1FFCD1" w14:textId="77777777" w:rsidR="00D8060E" w:rsidRPr="00366F6F" w:rsidRDefault="00D8060E" w:rsidP="004674AC">
      <w:pPr>
        <w:rPr>
          <w:rFonts w:ascii="Times New Roman" w:hAnsi="Times New Roman"/>
        </w:rPr>
      </w:pPr>
    </w:p>
    <w:p w14:paraId="35329706" w14:textId="77777777" w:rsidR="00D8060E" w:rsidRPr="00366F6F" w:rsidRDefault="00D8060E" w:rsidP="004674AC">
      <w:pPr>
        <w:rPr>
          <w:rFonts w:ascii="Times New Roman" w:hAnsi="Times New Roman"/>
        </w:rPr>
      </w:pPr>
    </w:p>
    <w:p w14:paraId="70D88463" w14:textId="77777777" w:rsidR="00D8060E" w:rsidRPr="00366F6F" w:rsidRDefault="00D8060E" w:rsidP="004674AC">
      <w:pPr>
        <w:rPr>
          <w:rFonts w:ascii="Times New Roman" w:hAnsi="Times New Roman"/>
        </w:rPr>
      </w:pPr>
    </w:p>
    <w:p w14:paraId="3D5BC78C" w14:textId="77777777" w:rsidR="00D8060E" w:rsidRPr="00366F6F" w:rsidRDefault="00D8060E" w:rsidP="004674AC">
      <w:pPr>
        <w:rPr>
          <w:rFonts w:ascii="Times New Roman" w:hAnsi="Times New Roman"/>
        </w:rPr>
      </w:pPr>
    </w:p>
    <w:p w14:paraId="050309D3" w14:textId="77777777" w:rsidR="00D8060E" w:rsidRPr="00366F6F" w:rsidRDefault="00D8060E" w:rsidP="004674AC">
      <w:pPr>
        <w:rPr>
          <w:rFonts w:ascii="Times New Roman" w:hAnsi="Times New Roman"/>
        </w:rPr>
      </w:pPr>
    </w:p>
    <w:p w14:paraId="609C8D76" w14:textId="77777777" w:rsidR="00D8060E" w:rsidRPr="00366F6F" w:rsidRDefault="00D8060E" w:rsidP="004674AC">
      <w:pPr>
        <w:rPr>
          <w:rFonts w:ascii="Times New Roman" w:hAnsi="Times New Roman"/>
        </w:rPr>
      </w:pPr>
    </w:p>
    <w:p w14:paraId="70EBCF57" w14:textId="77777777" w:rsidR="00D8060E" w:rsidRPr="00366F6F" w:rsidRDefault="00D8060E" w:rsidP="004674AC">
      <w:pPr>
        <w:rPr>
          <w:rFonts w:ascii="Times New Roman" w:hAnsi="Times New Roman" w:hint="eastAsia"/>
        </w:rPr>
      </w:pPr>
    </w:p>
    <w:p w14:paraId="217E36E4" w14:textId="416DA750" w:rsidR="00B041B2" w:rsidRPr="00366F6F" w:rsidRDefault="00B041B2" w:rsidP="00D5785D">
      <w:pPr>
        <w:pStyle w:val="1"/>
        <w:rPr>
          <w:rFonts w:ascii="Times New Roman" w:hAnsi="Times New Roman"/>
        </w:rPr>
      </w:pPr>
      <w:bookmarkStart w:id="14" w:name="_Ref389292807"/>
      <w:bookmarkStart w:id="15" w:name="_Toc516188711"/>
      <w:r w:rsidRPr="00366F6F">
        <w:rPr>
          <w:rFonts w:ascii="Times New Roman" w:hAnsi="Times New Roman" w:hint="eastAsia"/>
        </w:rPr>
        <w:lastRenderedPageBreak/>
        <w:t>基于</w:t>
      </w:r>
      <w:bookmarkEnd w:id="14"/>
      <w:r w:rsidR="009238F2" w:rsidRPr="00366F6F">
        <w:rPr>
          <w:rFonts w:ascii="Times New Roman" w:hAnsi="Times New Roman" w:hint="eastAsia"/>
        </w:rPr>
        <w:t>深度特征的追踪算法</w:t>
      </w:r>
      <w:bookmarkEnd w:id="15"/>
      <w:r w:rsidR="00B57D9D">
        <w:rPr>
          <w:rFonts w:ascii="Times New Roman" w:hAnsi="Times New Roman" w:hint="eastAsia"/>
        </w:rPr>
        <w:t>与关联问题处理</w:t>
      </w:r>
    </w:p>
    <w:p w14:paraId="020C8D18" w14:textId="77777777" w:rsidR="00793A64" w:rsidRPr="00366F6F" w:rsidRDefault="009238F2" w:rsidP="009238F2">
      <w:pPr>
        <w:rPr>
          <w:rFonts w:ascii="Times New Roman" w:hAnsi="Times New Roman"/>
        </w:rPr>
      </w:pPr>
      <w:r w:rsidRPr="00366F6F">
        <w:rPr>
          <w:rFonts w:ascii="Times New Roman" w:hAnsi="Times New Roman" w:hint="eastAsia"/>
        </w:rPr>
        <w:t>算法的整体流程是这样的。首先我们通过检测算法得到每一帧上目标的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，包括其位置，长宽信息，置信度等。随后，针对每一帧给出的目标结果，对</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内的目标用一个深度模型进行特征抽取。对每一个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我们都会得到一个表示其特征信息的</w:t>
      </w:r>
      <w:r w:rsidRPr="00366F6F">
        <w:rPr>
          <w:rFonts w:ascii="Times New Roman" w:hAnsi="Times New Roman" w:hint="eastAsia"/>
        </w:rPr>
        <w:t>128</w:t>
      </w:r>
      <w:r w:rsidRPr="00366F6F">
        <w:rPr>
          <w:rFonts w:ascii="Times New Roman" w:hAnsi="Times New Roman" w:hint="eastAsia"/>
        </w:rPr>
        <w:t>维向量。同时，我们可以用卡尔曼滤波算法计算出每个物体在下一帧之中的可能位置，通过马哈拉诺比斯距离描述物体实际的位置和我们估计位置之间的距离。同时用余弦距离描绘不同帧之间的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内目标的特征差别。将两个距离整合，用于描绘不同帧之间每两个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之间的</w:t>
      </w:r>
      <w:r w:rsidRPr="00366F6F">
        <w:rPr>
          <w:rFonts w:ascii="Times New Roman" w:hAnsi="Times New Roman" w:hint="eastAsia"/>
        </w:rPr>
        <w:t>Cost</w:t>
      </w:r>
      <w:r w:rsidRPr="00366F6F">
        <w:rPr>
          <w:rFonts w:ascii="Times New Roman" w:hAnsi="Times New Roman" w:hint="eastAsia"/>
        </w:rPr>
        <w:t>，最后通过匈牙利算法解出给定代价矩阵的最优解，得到结果。下面，本文将更详细的阐述算法思路。</w:t>
      </w:r>
    </w:p>
    <w:p w14:paraId="368D710A" w14:textId="77777777" w:rsidR="003F63D8" w:rsidRPr="00366F6F" w:rsidRDefault="001C2099" w:rsidP="003F63D8">
      <w:pPr>
        <w:pStyle w:val="2"/>
        <w:rPr>
          <w:rFonts w:ascii="Times New Roman" w:hAnsi="Times New Roman"/>
        </w:rPr>
      </w:pPr>
      <w:bookmarkStart w:id="16" w:name="_Toc516188712"/>
      <w:r w:rsidRPr="00366F6F">
        <w:rPr>
          <w:rFonts w:ascii="Times New Roman" w:hAnsi="Times New Roman" w:hint="eastAsia"/>
        </w:rPr>
        <w:t>目标检测</w:t>
      </w:r>
      <w:bookmarkEnd w:id="16"/>
    </w:p>
    <w:p w14:paraId="6B3663A0" w14:textId="77777777" w:rsidR="00593DAE" w:rsidRPr="00366F6F" w:rsidRDefault="001C2099" w:rsidP="008F2171">
      <w:pPr>
        <w:rPr>
          <w:rFonts w:ascii="Times New Roman" w:hAnsi="Times New Roman" w:hint="eastAsia"/>
        </w:rPr>
      </w:pPr>
      <w:r w:rsidRPr="00366F6F">
        <w:rPr>
          <w:rFonts w:ascii="Times New Roman" w:hAnsi="Times New Roman" w:hint="eastAsia"/>
        </w:rPr>
        <w:t>本文使用的检测数据来自于</w:t>
      </w:r>
      <w:r w:rsidRPr="00366F6F">
        <w:rPr>
          <w:rFonts w:ascii="Times New Roman" w:hAnsi="Times New Roman" w:hint="eastAsia"/>
        </w:rPr>
        <w:t>MOT</w:t>
      </w:r>
      <w:r w:rsidRPr="00366F6F">
        <w:rPr>
          <w:rFonts w:ascii="Times New Roman" w:hAnsi="Times New Roman"/>
        </w:rPr>
        <w:t xml:space="preserve"> </w:t>
      </w:r>
      <w:r w:rsidRPr="00366F6F">
        <w:rPr>
          <w:rFonts w:ascii="Times New Roman" w:hAnsi="Times New Roman" w:hint="eastAsia"/>
        </w:rPr>
        <w:t>Challenge</w:t>
      </w:r>
      <w:r w:rsidRPr="00366F6F">
        <w:rPr>
          <w:rFonts w:ascii="Times New Roman" w:hAnsi="Times New Roman" w:hint="eastAsia"/>
        </w:rPr>
        <w:t>之中，在该</w:t>
      </w:r>
      <w:r w:rsidRPr="00366F6F">
        <w:rPr>
          <w:rFonts w:ascii="Times New Roman" w:hAnsi="Times New Roman" w:hint="eastAsia"/>
        </w:rPr>
        <w:t>benchmark</w:t>
      </w:r>
      <w:r w:rsidRPr="00366F6F">
        <w:rPr>
          <w:rFonts w:ascii="Times New Roman" w:hAnsi="Times New Roman" w:hint="eastAsia"/>
        </w:rPr>
        <w:t>中，作者使用</w:t>
      </w:r>
      <w:r w:rsidRPr="00366F6F">
        <w:rPr>
          <w:rFonts w:ascii="Times New Roman" w:hAnsi="Times New Roman" w:hint="eastAsia"/>
        </w:rPr>
        <w:t>SDP</w:t>
      </w:r>
      <w:r w:rsidRPr="00366F6F">
        <w:rPr>
          <w:rFonts w:ascii="Times New Roman" w:hAnsi="Times New Roman" w:hint="eastAsia"/>
        </w:rPr>
        <w:t>，</w:t>
      </w:r>
      <w:r w:rsidRPr="00366F6F">
        <w:rPr>
          <w:rFonts w:ascii="Times New Roman" w:hAnsi="Times New Roman" w:hint="eastAsia"/>
        </w:rPr>
        <w:t>FRCNN</w:t>
      </w:r>
      <w:r w:rsidRPr="00366F6F">
        <w:rPr>
          <w:rFonts w:ascii="Times New Roman" w:hAnsi="Times New Roman" w:hint="eastAsia"/>
        </w:rPr>
        <w:t>，</w:t>
      </w:r>
      <w:r w:rsidRPr="00366F6F">
        <w:rPr>
          <w:rFonts w:ascii="Times New Roman" w:hAnsi="Times New Roman" w:hint="eastAsia"/>
        </w:rPr>
        <w:t>DPM</w:t>
      </w:r>
      <w:r w:rsidRPr="00366F6F">
        <w:rPr>
          <w:rFonts w:ascii="Times New Roman" w:hAnsi="Times New Roman" w:hint="eastAsia"/>
        </w:rPr>
        <w:t>三种检测方法给出了三个精度各异的检测结果。</w:t>
      </w:r>
    </w:p>
    <w:p w14:paraId="2098DD8C" w14:textId="5B6E15CB" w:rsidR="0027752A" w:rsidRPr="00366F6F" w:rsidRDefault="00376D1F" w:rsidP="0027752A">
      <w:pPr>
        <w:pStyle w:val="2"/>
        <w:rPr>
          <w:rFonts w:ascii="Times New Roman" w:hAnsi="Times New Roman" w:hint="eastAsia"/>
        </w:rPr>
      </w:pPr>
      <w:bookmarkStart w:id="17" w:name="_Ref389398055"/>
      <w:bookmarkStart w:id="18" w:name="_Toc516188713"/>
      <w:r w:rsidRPr="00366F6F">
        <w:rPr>
          <w:rFonts w:ascii="Times New Roman" w:hAnsi="Times New Roman" w:hint="eastAsia"/>
        </w:rPr>
        <w:t>状态预测</w:t>
      </w:r>
      <w:bookmarkEnd w:id="18"/>
    </w:p>
    <w:p w14:paraId="23781768" w14:textId="77777777" w:rsidR="0066656A" w:rsidRPr="00366F6F" w:rsidRDefault="00376D1F" w:rsidP="00DF0E30">
      <w:pPr>
        <w:rPr>
          <w:rFonts w:ascii="Times New Roman" w:hAnsi="Times New Roman" w:hint="eastAsia"/>
        </w:rPr>
      </w:pPr>
      <w:r w:rsidRPr="00366F6F">
        <w:rPr>
          <w:rFonts w:ascii="Times New Roman" w:hAnsi="Times New Roman" w:hint="eastAsia"/>
        </w:rPr>
        <w:t>对于</w:t>
      </w:r>
      <w:r w:rsidRPr="00366F6F">
        <w:rPr>
          <w:rFonts w:ascii="Times New Roman" w:hAnsi="Times New Roman" w:hint="eastAsia"/>
        </w:rPr>
        <w:t>Tracklet</w:t>
      </w:r>
      <w:r w:rsidR="00225D3E" w:rsidRPr="00366F6F">
        <w:rPr>
          <w:rFonts w:ascii="Times New Roman" w:hAnsi="Times New Roman" w:hint="eastAsia"/>
        </w:rPr>
        <w:t>上的每一个</w:t>
      </w:r>
      <w:r w:rsidR="00225D3E" w:rsidRPr="00366F6F">
        <w:rPr>
          <w:rFonts w:ascii="Times New Roman" w:hAnsi="Times New Roman" w:hint="eastAsia"/>
        </w:rPr>
        <w:t>track</w:t>
      </w:r>
      <w:r w:rsidR="001F268D" w:rsidRPr="00366F6F">
        <w:rPr>
          <w:rFonts w:ascii="Times New Roman" w:hAnsi="Times New Roman" w:hint="eastAsia"/>
        </w:rPr>
        <w:t>，我们采用一个多维数组</w:t>
      </w:r>
      <m:oMath>
        <m:r>
          <m:rPr>
            <m:sty m:val="p"/>
          </m:rPr>
          <w:rPr>
            <w:rFonts w:ascii="Cambria Math" w:hAnsi="Cambria Math"/>
          </w:rPr>
          <m:t>(u,v,r,h,x',y',r',h')</m:t>
        </m:r>
      </m:oMath>
      <w:r w:rsidR="001F268D" w:rsidRPr="00366F6F">
        <w:rPr>
          <w:rFonts w:ascii="Times New Roman" w:hAnsi="Times New Roman" w:hint="eastAsia"/>
        </w:rPr>
        <w:t>，其中，</w:t>
      </w:r>
      <m:oMath>
        <m:r>
          <m:rPr>
            <m:sty m:val="p"/>
          </m:rPr>
          <w:rPr>
            <w:rFonts w:ascii="Cambria Math" w:hAnsi="Cambria Math"/>
          </w:rPr>
          <m:t>(</m:t>
        </m:r>
        <m:r>
          <m:rPr>
            <m:sty m:val="p"/>
          </m:rPr>
          <w:rPr>
            <w:rFonts w:ascii="Cambria Math" w:hAnsi="Cambria Math" w:hint="eastAsia"/>
          </w:rPr>
          <m:t>u,</m:t>
        </m:r>
        <m:r>
          <m:rPr>
            <m:sty m:val="p"/>
          </m:rPr>
          <w:rPr>
            <w:rFonts w:ascii="Cambria Math" w:hAnsi="Cambria Math"/>
          </w:rPr>
          <m:t>v)</m:t>
        </m:r>
      </m:oMath>
      <w:r w:rsidR="001F268D" w:rsidRPr="00366F6F">
        <w:rPr>
          <w:rFonts w:ascii="Times New Roman" w:hAnsi="Times New Roman" w:hint="eastAsia"/>
        </w:rPr>
        <w:t>代表目标框所在中心点的位置，</w:t>
      </w:r>
      <m:oMath>
        <m:r>
          <m:rPr>
            <m:sty m:val="p"/>
          </m:rPr>
          <w:rPr>
            <w:rFonts w:ascii="Cambria Math" w:hAnsi="Cambria Math" w:hint="eastAsia"/>
          </w:rPr>
          <m:t>r</m:t>
        </m:r>
      </m:oMath>
      <w:r w:rsidR="001F268D" w:rsidRPr="00366F6F">
        <w:rPr>
          <w:rFonts w:ascii="Times New Roman" w:hAnsi="Times New Roman" w:hint="eastAsia"/>
        </w:rPr>
        <w:t>表示长宽之比，</w:t>
      </w:r>
      <w:r w:rsidR="001F268D" w:rsidRPr="00366F6F">
        <w:rPr>
          <w:rFonts w:ascii="Times New Roman" w:hAnsi="Times New Roman" w:hint="eastAsia"/>
        </w:rPr>
        <w:t>h</w:t>
      </w:r>
      <w:r w:rsidR="001F268D" w:rsidRPr="00366F6F">
        <w:rPr>
          <w:rFonts w:ascii="Times New Roman" w:hAnsi="Times New Roman" w:hint="eastAsia"/>
        </w:rPr>
        <w:t>表示高度，而</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e>
        </m:d>
      </m:oMath>
      <w:r w:rsidR="001F268D" w:rsidRPr="00366F6F">
        <w:rPr>
          <w:rFonts w:ascii="Times New Roman" w:hAnsi="Times New Roman" w:hint="eastAsia"/>
        </w:rPr>
        <w:t>表示的则是目标</w:t>
      </w:r>
      <w:r w:rsidR="001F268D" w:rsidRPr="00366F6F">
        <w:rPr>
          <w:rFonts w:ascii="Times New Roman" w:hAnsi="Times New Roman" w:hint="eastAsia"/>
        </w:rPr>
        <w:t>Bounding</w:t>
      </w:r>
      <w:r w:rsidR="001F268D" w:rsidRPr="00366F6F">
        <w:rPr>
          <w:rFonts w:ascii="Times New Roman" w:hAnsi="Times New Roman"/>
        </w:rPr>
        <w:t xml:space="preserve"> </w:t>
      </w:r>
      <w:r w:rsidR="001F268D" w:rsidRPr="00366F6F">
        <w:rPr>
          <w:rFonts w:ascii="Times New Roman" w:hAnsi="Times New Roman" w:hint="eastAsia"/>
        </w:rPr>
        <w:t>Box</w:t>
      </w:r>
      <w:r w:rsidR="001F268D" w:rsidRPr="00366F6F">
        <w:rPr>
          <w:rFonts w:ascii="Times New Roman" w:hAnsi="Times New Roman" w:hint="eastAsia"/>
        </w:rPr>
        <w:t>在各个参数方向上的导数。我们可以用一个标准的卡尔曼滤波器作为一个预测状态的模型，并将</w:t>
      </w:r>
      <w:r w:rsidR="001F268D" w:rsidRPr="00366F6F">
        <w:rPr>
          <w:rFonts w:ascii="Times New Roman" w:hAnsi="Times New Roman" w:hint="eastAsia"/>
        </w:rPr>
        <w:t>Bounding</w:t>
      </w:r>
      <w:r w:rsidR="001F268D" w:rsidRPr="00366F6F">
        <w:rPr>
          <w:rFonts w:ascii="Times New Roman" w:hAnsi="Times New Roman"/>
        </w:rPr>
        <w:t xml:space="preserve"> </w:t>
      </w:r>
      <w:r w:rsidR="001F268D" w:rsidRPr="00366F6F">
        <w:rPr>
          <w:rFonts w:ascii="Times New Roman" w:hAnsi="Times New Roman" w:hint="eastAsia"/>
        </w:rPr>
        <w:t>Box</w:t>
      </w:r>
      <w:r w:rsidR="001F268D" w:rsidRPr="00366F6F">
        <w:rPr>
          <w:rFonts w:ascii="Times New Roman" w:hAnsi="Times New Roman" w:hint="eastAsia"/>
        </w:rPr>
        <w:t>的各个坐标</w:t>
      </w:r>
      <m:oMath>
        <m:r>
          <m:rPr>
            <m:sty m:val="p"/>
          </m:rPr>
          <w:rPr>
            <w:rFonts w:ascii="Cambria Math" w:hAnsi="Cambria Math"/>
          </w:rPr>
          <m:t>(u,v,r,h)</m:t>
        </m:r>
      </m:oMath>
      <w:r w:rsidR="001F268D" w:rsidRPr="00366F6F">
        <w:rPr>
          <w:rFonts w:ascii="Times New Roman" w:hAnsi="Times New Roman" w:hint="eastAsia"/>
        </w:rPr>
        <w:t>作为目标状态的直接观测。</w:t>
      </w:r>
    </w:p>
    <w:p w14:paraId="5126B890" w14:textId="77777777" w:rsidR="001F268D" w:rsidRPr="00366F6F" w:rsidRDefault="001F268D" w:rsidP="00DF0E30">
      <w:pPr>
        <w:rPr>
          <w:rFonts w:ascii="Times New Roman" w:hAnsi="Times New Roman"/>
        </w:rPr>
      </w:pPr>
    </w:p>
    <w:p w14:paraId="5583469A" w14:textId="77777777" w:rsidR="001F268D" w:rsidRPr="00366F6F" w:rsidRDefault="001F268D" w:rsidP="00DF0E30">
      <w:pPr>
        <w:rPr>
          <w:rFonts w:ascii="Times New Roman" w:hAnsi="Times New Roman" w:hint="eastAsia"/>
        </w:rPr>
      </w:pPr>
      <w:r w:rsidRPr="00366F6F">
        <w:rPr>
          <w:rFonts w:ascii="Times New Roman" w:hAnsi="Times New Roman" w:hint="eastAsia"/>
        </w:rPr>
        <w:t>对于每一个轨迹</w:t>
      </w:r>
      <w:r w:rsidRPr="00366F6F">
        <w:rPr>
          <w:rFonts w:ascii="Times New Roman" w:hAnsi="Times New Roman" w:hint="eastAsia"/>
        </w:rPr>
        <w:t>k</w:t>
      </w:r>
      <w:r w:rsidRPr="00366F6F">
        <w:rPr>
          <w:rFonts w:ascii="Times New Roman" w:hAnsi="Times New Roman" w:hint="eastAsia"/>
        </w:rPr>
        <w:t>，我们会记录其最后一次出现的时间（以帧数为单位），</w:t>
      </w:r>
      <w:r w:rsidR="00622CF6" w:rsidRPr="00366F6F">
        <w:rPr>
          <w:rFonts w:ascii="Times New Roman" w:hAnsi="Times New Roman" w:hint="eastAsia"/>
        </w:rPr>
        <w:t>并计算从那时起到现在经过的时间</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。卡尔曼滤波器会根据</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来计算那个轨迹在当前帧中可能出现的范围以及概率。当轨迹</w:t>
      </w:r>
      <w:r w:rsidR="00622CF6" w:rsidRPr="00366F6F">
        <w:rPr>
          <w:rFonts w:ascii="Times New Roman" w:hAnsi="Times New Roman" w:hint="eastAsia"/>
        </w:rPr>
        <w:t>k</w:t>
      </w:r>
      <w:r w:rsidR="00622CF6" w:rsidRPr="00366F6F">
        <w:rPr>
          <w:rFonts w:ascii="Times New Roman" w:hAnsi="Times New Roman" w:hint="eastAsia"/>
        </w:rPr>
        <w:t>再次成功匹配之后，计数器</w:t>
      </w:r>
      <m:oMath>
        <m:sSub>
          <m:sSubPr>
            <m:ctrlPr>
              <w:rPr>
                <w:rFonts w:ascii="Cambria Math" w:hAnsi="Cambria Math"/>
              </w:rPr>
            </m:ctrlPr>
          </m:sSubPr>
          <m:e>
            <m:r>
              <w:rPr>
                <w:rFonts w:ascii="Cambria Math" w:hAnsi="Cambria Math"/>
              </w:rPr>
              <m:t>a</m:t>
            </m:r>
          </m:e>
          <m:sub>
            <m:r>
              <w:rPr>
                <w:rFonts w:ascii="Cambria Math" w:hAnsi="Cambria Math"/>
              </w:rPr>
              <m:t>k</m:t>
            </m:r>
          </m:sub>
        </m:sSub>
      </m:oMath>
      <w:r w:rsidR="00622CF6" w:rsidRPr="00366F6F">
        <w:rPr>
          <w:rFonts w:ascii="Times New Roman" w:hAnsi="Times New Roman" w:hint="eastAsia"/>
        </w:rPr>
        <w:t>将会归零。</w:t>
      </w:r>
    </w:p>
    <w:p w14:paraId="28385711" w14:textId="77777777" w:rsidR="00622CF6" w:rsidRPr="00366F6F" w:rsidRDefault="00622CF6" w:rsidP="00DF0E30">
      <w:pPr>
        <w:rPr>
          <w:rFonts w:ascii="Times New Roman" w:hAnsi="Times New Roman"/>
        </w:rPr>
      </w:pPr>
    </w:p>
    <w:p w14:paraId="1470E7D8" w14:textId="77777777" w:rsidR="00622CF6" w:rsidRPr="00366F6F" w:rsidRDefault="00622CF6" w:rsidP="00DF0E30">
      <w:pPr>
        <w:rPr>
          <w:rFonts w:ascii="Times New Roman" w:hAnsi="Times New Roman" w:hint="eastAsia"/>
        </w:rPr>
      </w:pPr>
      <w:r w:rsidRPr="00366F6F">
        <w:rPr>
          <w:rFonts w:ascii="Times New Roman" w:hAnsi="Times New Roman" w:hint="eastAsia"/>
        </w:rPr>
        <w:t>状态预测的结果将反应目标可能的运动位置，而一般来说，大部分的物体运动都是有一定的目标的而不是杂乱无章的。事实上，当我们考虑人眼跟踪快速移动的目标的时候我们也会发现，我们会倾向于提前预判物体的运动状态并将头部和眼球随之转动，当物体突然发生剧烈的运动状态变化时，我们很容易跟丢物体。因此，通过物体的运动状态来预测未来的位置是符合直觉的。</w:t>
      </w:r>
    </w:p>
    <w:p w14:paraId="4A7AF394" w14:textId="77777777" w:rsidR="00622CF6" w:rsidRPr="00366F6F" w:rsidRDefault="00622CF6" w:rsidP="00DF0E30">
      <w:pPr>
        <w:rPr>
          <w:rFonts w:ascii="Times New Roman" w:hAnsi="Times New Roman"/>
        </w:rPr>
      </w:pPr>
    </w:p>
    <w:p w14:paraId="69DF51C0" w14:textId="77777777" w:rsidR="00622CF6" w:rsidRPr="00366F6F" w:rsidRDefault="00622CF6" w:rsidP="00DF0E30">
      <w:pPr>
        <w:rPr>
          <w:rFonts w:ascii="Times New Roman" w:hAnsi="Times New Roman" w:hint="eastAsia"/>
        </w:rPr>
      </w:pPr>
      <w:r w:rsidRPr="00366F6F">
        <w:rPr>
          <w:rFonts w:ascii="Times New Roman" w:hAnsi="Times New Roman" w:hint="eastAsia"/>
        </w:rPr>
        <w:lastRenderedPageBreak/>
        <w:t>除了对状态的预测，我们还将设定一个参数</w:t>
      </w:r>
      <w:r w:rsidRPr="00366F6F">
        <w:rPr>
          <w:rFonts w:ascii="Times New Roman" w:hAnsi="Times New Roman" w:hint="eastAsia"/>
        </w:rPr>
        <w:t>max_age</w:t>
      </w:r>
      <w:r w:rsidRPr="00366F6F">
        <w:rPr>
          <w:rFonts w:ascii="Times New Roman" w:hAnsi="Times New Roman" w:hint="eastAsia"/>
        </w:rPr>
        <w:t>，</w:t>
      </w:r>
      <w:r w:rsidRPr="00366F6F">
        <w:rPr>
          <w:rFonts w:ascii="Times New Roman" w:hAnsi="Times New Roman" w:hint="eastAsia"/>
        </w:rPr>
        <w:t xml:space="preserve"> </w:t>
      </w:r>
      <w:r w:rsidRPr="00366F6F">
        <w:rPr>
          <w:rFonts w:ascii="Times New Roman" w:hAnsi="Times New Roman" w:hint="eastAsia"/>
        </w:rPr>
        <w:t>当</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hint="eastAsia"/>
          </w:rPr>
          <m:t>&gt;</m:t>
        </m:r>
        <m:r>
          <m:rPr>
            <m:sty m:val="p"/>
          </m:rPr>
          <w:rPr>
            <w:rFonts w:ascii="Cambria Math" w:hAnsi="Cambria Math"/>
          </w:rPr>
          <m:t>max⁡_age</m:t>
        </m:r>
      </m:oMath>
      <w:r w:rsidRPr="00366F6F">
        <w:rPr>
          <w:rFonts w:ascii="Times New Roman" w:hAnsi="Times New Roman" w:hint="eastAsia"/>
        </w:rPr>
        <w:t>时，我们倾向于认为该目标已经脱离了我们的跟踪范围，因此我们将将其轨迹删除。而对于刚刚出现的新的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（即无法与任何已存在的</w:t>
      </w:r>
      <w:r w:rsidRPr="00366F6F">
        <w:rPr>
          <w:rFonts w:ascii="Times New Roman" w:hAnsi="Times New Roman" w:hint="eastAsia"/>
        </w:rPr>
        <w:t>tracklet</w:t>
      </w:r>
      <w:r w:rsidRPr="00366F6F">
        <w:rPr>
          <w:rFonts w:ascii="Times New Roman" w:hAnsi="Times New Roman" w:hint="eastAsia"/>
        </w:rPr>
        <w:t>匹配上），我们会设置一个</w:t>
      </w:r>
      <w:r w:rsidRPr="00366F6F">
        <w:rPr>
          <w:rFonts w:ascii="Times New Roman" w:hAnsi="Times New Roman" w:hint="eastAsia"/>
        </w:rPr>
        <w:t>init_num</w:t>
      </w:r>
      <w:r w:rsidRPr="00366F6F">
        <w:rPr>
          <w:rFonts w:ascii="Times New Roman" w:hAnsi="Times New Roman" w:hint="eastAsia"/>
        </w:rPr>
        <w:t>，在其出现的前</w:t>
      </w:r>
      <w:r w:rsidRPr="00366F6F">
        <w:rPr>
          <w:rFonts w:ascii="Times New Roman" w:hAnsi="Times New Roman" w:hint="eastAsia"/>
        </w:rPr>
        <w:t>init_num</w:t>
      </w:r>
      <w:r w:rsidRPr="00366F6F">
        <w:rPr>
          <w:rFonts w:ascii="Times New Roman" w:hAnsi="Times New Roman" w:hint="eastAsia"/>
        </w:rPr>
        <w:t>帧我们会认为该目标处在待定状态。</w:t>
      </w:r>
    </w:p>
    <w:p w14:paraId="37501C8D" w14:textId="77777777" w:rsidR="00622CF6" w:rsidRPr="00366F6F" w:rsidRDefault="00622CF6" w:rsidP="00622CF6">
      <w:pPr>
        <w:rPr>
          <w:rFonts w:ascii="Times New Roman" w:hAnsi="Times New Roman"/>
        </w:rPr>
      </w:pPr>
    </w:p>
    <w:p w14:paraId="176412FC" w14:textId="77777777" w:rsidR="0027752A" w:rsidRPr="00366F6F" w:rsidRDefault="004D0539" w:rsidP="0027752A">
      <w:pPr>
        <w:pStyle w:val="2"/>
        <w:rPr>
          <w:rFonts w:ascii="Times New Roman" w:hAnsi="Times New Roman"/>
        </w:rPr>
      </w:pPr>
      <w:r w:rsidRPr="00366F6F">
        <w:rPr>
          <w:rFonts w:ascii="Times New Roman" w:hAnsi="Times New Roman" w:hint="eastAsia"/>
        </w:rPr>
        <w:t xml:space="preserve"> </w:t>
      </w:r>
      <w:bookmarkStart w:id="19" w:name="_Toc516188714"/>
      <w:r w:rsidRPr="00366F6F">
        <w:rPr>
          <w:rFonts w:ascii="Times New Roman" w:hAnsi="Times New Roman" w:hint="eastAsia"/>
        </w:rPr>
        <w:t>特征提取</w:t>
      </w:r>
      <w:bookmarkEnd w:id="19"/>
    </w:p>
    <w:p w14:paraId="75390524" w14:textId="77777777" w:rsidR="004D0539" w:rsidRDefault="00C1728B" w:rsidP="004D0539">
      <w:pPr>
        <w:rPr>
          <w:rFonts w:ascii="Times New Roman" w:hAnsi="Times New Roman"/>
        </w:rPr>
      </w:pPr>
      <w:r w:rsidRPr="00366F6F">
        <w:rPr>
          <w:rFonts w:ascii="Times New Roman" w:hAnsi="Times New Roman" w:hint="eastAsia"/>
        </w:rPr>
        <w:t>由于计算代价矩阵需要一个能够描述各个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内目标特征的模型，因此，我们采用了一个预训练好的残差神经网络</w:t>
      </w:r>
      <w:r w:rsidRPr="00366F6F">
        <w:rPr>
          <w:rFonts w:ascii="Times New Roman" w:hAnsi="Times New Roman" w:hint="eastAsia"/>
          <w:vertAlign w:val="superscript"/>
        </w:rPr>
        <w:t>[6]</w:t>
      </w:r>
      <w:r w:rsidRPr="00366F6F">
        <w:rPr>
          <w:rFonts w:ascii="Times New Roman" w:hAnsi="Times New Roman" w:hint="eastAsia"/>
        </w:rPr>
        <w:t>，其结构为两个卷基层后接上六个残差</w:t>
      </w:r>
      <w:r w:rsidRPr="00366F6F">
        <w:rPr>
          <w:rFonts w:ascii="Times New Roman" w:hAnsi="Times New Roman" w:hint="eastAsia"/>
        </w:rPr>
        <w:t>block</w:t>
      </w:r>
      <w:r w:rsidRPr="00366F6F">
        <w:rPr>
          <w:rFonts w:ascii="Times New Roman" w:hAnsi="Times New Roman" w:hint="eastAsia"/>
        </w:rPr>
        <w:t>。通过这个模型，我们可以对每一个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生成一个</w:t>
      </w:r>
      <w:r w:rsidRPr="00366F6F">
        <w:rPr>
          <w:rFonts w:ascii="Times New Roman" w:hAnsi="Times New Roman" w:hint="eastAsia"/>
        </w:rPr>
        <w:t>128</w:t>
      </w:r>
      <w:r w:rsidRPr="00366F6F">
        <w:rPr>
          <w:rFonts w:ascii="Times New Roman" w:hAnsi="Times New Roman" w:hint="eastAsia"/>
        </w:rPr>
        <w:t>维的向量作为</w:t>
      </w:r>
      <w:r w:rsidRPr="00366F6F">
        <w:rPr>
          <w:rFonts w:ascii="Times New Roman" w:hAnsi="Times New Roman" w:hint="eastAsia"/>
        </w:rPr>
        <w:t>B</w:t>
      </w:r>
      <w:r w:rsidRPr="00366F6F">
        <w:rPr>
          <w:rFonts w:ascii="Times New Roman" w:hAnsi="Times New Roman"/>
        </w:rPr>
        <w:t>o</w:t>
      </w:r>
      <w:r w:rsidRPr="00366F6F">
        <w:rPr>
          <w:rFonts w:ascii="Times New Roman" w:hAnsi="Times New Roman" w:hint="eastAsia"/>
        </w:rPr>
        <w:t>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内目标的描述向量。在一块</w:t>
      </w:r>
      <w:r w:rsidRPr="00366F6F">
        <w:rPr>
          <w:rFonts w:ascii="Times New Roman" w:hAnsi="Times New Roman" w:hint="eastAsia"/>
        </w:rPr>
        <w:t>GeForce</w:t>
      </w:r>
      <w:r w:rsidRPr="00366F6F">
        <w:rPr>
          <w:rFonts w:ascii="Times New Roman" w:hAnsi="Times New Roman"/>
        </w:rPr>
        <w:t xml:space="preserve"> </w:t>
      </w:r>
      <w:r w:rsidRPr="00366F6F">
        <w:rPr>
          <w:rFonts w:ascii="Times New Roman" w:hAnsi="Times New Roman" w:hint="eastAsia"/>
        </w:rPr>
        <w:t>GTX</w:t>
      </w:r>
      <w:r w:rsidRPr="00366F6F">
        <w:rPr>
          <w:rFonts w:ascii="Times New Roman" w:hAnsi="Times New Roman"/>
        </w:rPr>
        <w:t xml:space="preserve"> 1050</w:t>
      </w:r>
      <w:r w:rsidRPr="00366F6F">
        <w:rPr>
          <w:rFonts w:ascii="Times New Roman" w:hAnsi="Times New Roman" w:hint="eastAsia"/>
        </w:rPr>
        <w:t>的</w:t>
      </w:r>
      <w:r w:rsidRPr="00366F6F">
        <w:rPr>
          <w:rFonts w:ascii="Times New Roman" w:hAnsi="Times New Roman" w:hint="eastAsia"/>
        </w:rPr>
        <w:t>GPU</w:t>
      </w:r>
      <w:r w:rsidRPr="00366F6F">
        <w:rPr>
          <w:rFonts w:ascii="Times New Roman" w:hAnsi="Times New Roman" w:hint="eastAsia"/>
        </w:rPr>
        <w:t>上，该模型可以做到在</w:t>
      </w:r>
      <w:r w:rsidRPr="00366F6F">
        <w:rPr>
          <w:rFonts w:ascii="Times New Roman" w:hAnsi="Times New Roman" w:hint="eastAsia"/>
        </w:rPr>
        <w:t>30ms</w:t>
      </w:r>
      <w:r w:rsidRPr="00366F6F">
        <w:rPr>
          <w:rFonts w:ascii="Times New Roman" w:hAnsi="Times New Roman" w:hint="eastAsia"/>
        </w:rPr>
        <w:t>内处理</w:t>
      </w:r>
      <w:r w:rsidRPr="00366F6F">
        <w:rPr>
          <w:rFonts w:ascii="Times New Roman" w:hAnsi="Times New Roman" w:hint="eastAsia"/>
        </w:rPr>
        <w:t>32</w:t>
      </w:r>
      <w:r w:rsidRPr="00366F6F">
        <w:rPr>
          <w:rFonts w:ascii="Times New Roman" w:hAnsi="Times New Roman" w:hint="eastAsia"/>
        </w:rPr>
        <w:t>个</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，因此，模型的运算速度是符合实时需求的。</w:t>
      </w:r>
    </w:p>
    <w:p w14:paraId="214288B8" w14:textId="77777777" w:rsidR="001B7977" w:rsidRDefault="001B7977" w:rsidP="004D0539">
      <w:pPr>
        <w:rPr>
          <w:rFonts w:ascii="Times New Roman" w:hAnsi="Times New Roman"/>
        </w:rPr>
      </w:pPr>
    </w:p>
    <w:p w14:paraId="5A08180D" w14:textId="77777777" w:rsidR="00AE2426" w:rsidRDefault="00A72816" w:rsidP="00AE2426">
      <w:pPr>
        <w:keepNext/>
        <w:jc w:val="center"/>
      </w:pPr>
      <w:r w:rsidRPr="00366F6F">
        <w:rPr>
          <w:rFonts w:ascii="Times New Roman" w:hAnsi="Times New Roman"/>
        </w:rPr>
        <w:drawing>
          <wp:inline distT="0" distB="0" distL="0" distR="0" wp14:anchorId="21EE4651" wp14:editId="6B01207C">
            <wp:extent cx="3537959" cy="233992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2908" cy="2363035"/>
                    </a:xfrm>
                    <a:prstGeom prst="rect">
                      <a:avLst/>
                    </a:prstGeom>
                  </pic:spPr>
                </pic:pic>
              </a:graphicData>
            </a:graphic>
          </wp:inline>
        </w:drawing>
      </w:r>
    </w:p>
    <w:p w14:paraId="27872DBE" w14:textId="4C9017F2" w:rsidR="00601B48" w:rsidRPr="00366F6F" w:rsidRDefault="00AE2426" w:rsidP="00AE2426">
      <w:pPr>
        <w:pStyle w:val="af8"/>
        <w:jc w:val="center"/>
        <w:rPr>
          <w:rFonts w:ascii="Times New Roman" w:hAnsi="Times New Roman"/>
        </w:rPr>
      </w:pPr>
      <w:bookmarkStart w:id="20" w:name="_Toc516187826"/>
      <w:r>
        <w:t>图</w:t>
      </w:r>
      <w:r>
        <w:t xml:space="preserve"> </w:t>
      </w:r>
      <w:r w:rsidR="00EB56BF">
        <w:fldChar w:fldCharType="begin"/>
      </w:r>
      <w:r w:rsidR="00EB56BF">
        <w:instrText xml:space="preserve"> STYLEREF 1 \s </w:instrText>
      </w:r>
      <w:r w:rsidR="00EB56BF">
        <w:fldChar w:fldCharType="separate"/>
      </w:r>
      <w:r w:rsidR="00EB56BF">
        <w:rPr>
          <w:noProof/>
        </w:rPr>
        <w:t>3</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1</w:t>
      </w:r>
      <w:r w:rsidR="00EB56BF">
        <w:fldChar w:fldCharType="end"/>
      </w:r>
      <w:r>
        <w:t xml:space="preserve">  </w:t>
      </w:r>
      <w:r>
        <w:rPr>
          <w:rFonts w:hint="eastAsia"/>
        </w:rPr>
        <w:t>特征提取网络的结构</w:t>
      </w:r>
      <w:bookmarkEnd w:id="20"/>
    </w:p>
    <w:p w14:paraId="7E710BBD" w14:textId="3D30F8A9" w:rsidR="00601B48" w:rsidRPr="00366F6F" w:rsidRDefault="00C1750B" w:rsidP="00601B48">
      <w:pPr>
        <w:pStyle w:val="2"/>
        <w:rPr>
          <w:rFonts w:ascii="Times New Roman" w:hAnsi="Times New Roman"/>
        </w:rPr>
      </w:pPr>
      <w:bookmarkStart w:id="21" w:name="_Toc516188715"/>
      <w:r>
        <w:rPr>
          <w:rFonts w:ascii="Times New Roman" w:hAnsi="Times New Roman" w:hint="eastAsia"/>
        </w:rPr>
        <w:t>代价矩阵</w:t>
      </w:r>
      <w:bookmarkEnd w:id="21"/>
    </w:p>
    <w:p w14:paraId="51DC3DC8" w14:textId="77777777" w:rsidR="00601B48" w:rsidRPr="00366F6F" w:rsidRDefault="0087682F" w:rsidP="00601B48">
      <w:pPr>
        <w:rPr>
          <w:rFonts w:ascii="Times New Roman" w:hAnsi="Times New Roman" w:hint="eastAsia"/>
        </w:rPr>
      </w:pPr>
      <w:r w:rsidRPr="00366F6F">
        <w:rPr>
          <w:rFonts w:ascii="Times New Roman" w:hAnsi="Times New Roman" w:hint="eastAsia"/>
        </w:rPr>
        <w:t>当我们提取出</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内目标的特征，并知晓其位置等状态信息之后，我们可以据此定义</w:t>
      </w:r>
      <w:r w:rsidRPr="00366F6F">
        <w:rPr>
          <w:rFonts w:ascii="Times New Roman" w:hAnsi="Times New Roman" w:hint="eastAsia"/>
        </w:rPr>
        <w:t>Cost</w:t>
      </w:r>
      <w:r w:rsidRPr="00366F6F">
        <w:rPr>
          <w:rFonts w:ascii="Times New Roman" w:hAnsi="Times New Roman" w:hint="eastAsia"/>
        </w:rPr>
        <w:t>，以便我们随后应用匈牙利算法解决问题。</w:t>
      </w:r>
    </w:p>
    <w:p w14:paraId="093AFFB2" w14:textId="77777777" w:rsidR="0087682F" w:rsidRPr="00366F6F" w:rsidRDefault="0087682F" w:rsidP="00601B48">
      <w:pPr>
        <w:rPr>
          <w:rFonts w:ascii="Times New Roman" w:hAnsi="Times New Roman"/>
        </w:rPr>
      </w:pPr>
    </w:p>
    <w:p w14:paraId="37700191" w14:textId="77777777" w:rsidR="0087682F" w:rsidRPr="00366F6F" w:rsidRDefault="0087682F" w:rsidP="00601B48">
      <w:pPr>
        <w:rPr>
          <w:rFonts w:ascii="Times New Roman" w:hAnsi="Times New Roman" w:hint="eastAsia"/>
        </w:rPr>
      </w:pPr>
      <w:r w:rsidRPr="00366F6F">
        <w:rPr>
          <w:rFonts w:ascii="Times New Roman" w:hAnsi="Times New Roman" w:hint="eastAsia"/>
        </w:rPr>
        <w:t>如</w:t>
      </w:r>
      <w:r w:rsidRPr="00366F6F">
        <w:rPr>
          <w:rFonts w:ascii="Times New Roman" w:hAnsi="Times New Roman" w:hint="eastAsia"/>
        </w:rPr>
        <w:t>3.2</w:t>
      </w:r>
      <w:r w:rsidRPr="00366F6F">
        <w:rPr>
          <w:rFonts w:ascii="Times New Roman" w:hAnsi="Times New Roman" w:hint="eastAsia"/>
        </w:rPr>
        <w:t>所说，我们采用马氏距离来衡量检测到的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与我们用卡尔曼滤波器预测结果之间的差距，其定义为：</w:t>
      </w:r>
    </w:p>
    <w:bookmarkStart w:id="22" w:name="OLE_LINK1"/>
    <w:bookmarkStart w:id="23" w:name="OLE_LINK2"/>
    <w:p w14:paraId="5EF8F077" w14:textId="2F1507B1" w:rsidR="0087682F" w:rsidRPr="00366F6F" w:rsidRDefault="004F7FE1" w:rsidP="00B352A8">
      <w:pPr>
        <w:jc w:val="right"/>
        <w:rPr>
          <w:rFonts w:ascii="Times New Roman" w:hAnsi="Times New Roman"/>
        </w:rPr>
      </w:pP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1</m:t>
                </m:r>
              </m:e>
            </m:d>
          </m:sup>
        </m:sSup>
        <w:bookmarkEnd w:id="22"/>
        <w:bookmarkEnd w:id="23"/>
        <m:d>
          <m:dPr>
            <m:ctrlPr>
              <w:rPr>
                <w:rFonts w:ascii="Cambria Math" w:hAnsi="Cambria Math"/>
                <w:i/>
              </w:rPr>
            </m:ctrlPr>
          </m:dPr>
          <m:e>
            <m:r>
              <w:rPr>
                <w:rFonts w:ascii="Cambria Math" w:hAnsi="Cambria Math"/>
              </w:rPr>
              <m:t>i,j</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B352A8">
        <w:rPr>
          <w:rFonts w:ascii="Times New Roman" w:hAnsi="Times New Roman" w:hint="eastAsia"/>
        </w:rPr>
        <w:t xml:space="preserve">                </w:t>
      </w:r>
      <w:r w:rsidR="00B352A8">
        <w:rPr>
          <w:rFonts w:ascii="Times New Roman" w:hAnsi="Times New Roman"/>
        </w:rPr>
        <w:t>(3-1)</w:t>
      </w:r>
    </w:p>
    <w:p w14:paraId="0F2DE870" w14:textId="77777777" w:rsidR="004F7FE1" w:rsidRPr="00366F6F" w:rsidRDefault="004F7FE1" w:rsidP="004F7FE1">
      <w:pPr>
        <w:rPr>
          <w:rFonts w:ascii="Times New Roman" w:hAnsi="Times New Roman"/>
        </w:rPr>
      </w:pPr>
      <w:r w:rsidRPr="00366F6F">
        <w:rPr>
          <w:rFonts w:ascii="Times New Roman" w:hAnsi="Times New Roman" w:hint="eastAsia"/>
        </w:rPr>
        <w:lastRenderedPageBreak/>
        <w:t>这里，</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Pr="00366F6F">
        <w:rPr>
          <w:rFonts w:ascii="Times New Roman" w:hAnsi="Times New Roman" w:hint="eastAsia"/>
        </w:rPr>
        <w:t>表示的是实际检测到的</w:t>
      </w:r>
      <w:r w:rsidRPr="00366F6F">
        <w:rPr>
          <w:rFonts w:ascii="Times New Roman" w:hAnsi="Times New Roman" w:hint="eastAsia"/>
        </w:rPr>
        <w:t>Bounding</w:t>
      </w:r>
      <w:r w:rsidRPr="00366F6F">
        <w:rPr>
          <w:rFonts w:ascii="Times New Roman" w:hAnsi="Times New Roman"/>
        </w:rPr>
        <w:t xml:space="preserve"> </w:t>
      </w:r>
      <w:r w:rsidRPr="00366F6F">
        <w:rPr>
          <w:rFonts w:ascii="Times New Roman" w:hAnsi="Times New Roman" w:hint="eastAsia"/>
        </w:rPr>
        <w:t>Box</w:t>
      </w:r>
      <w:r w:rsidRPr="00366F6F">
        <w:rPr>
          <w:rFonts w:ascii="Times New Roman" w:hAnsi="Times New Roman" w:hint="eastAsia"/>
        </w:rPr>
        <w:t>的状态信息，而</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m:t>
            </m:r>
            <m:r>
              <w:rPr>
                <w:rFonts w:ascii="Cambria Math" w:hAnsi="Cambria Math" w:hint="eastAsia"/>
              </w:rPr>
              <m:t>S</m:t>
            </m:r>
          </m:e>
          <m:sub>
            <m:r>
              <w:rPr>
                <w:rFonts w:ascii="Cambria Math" w:hAnsi="Cambria Math"/>
              </w:rPr>
              <m:t>i</m:t>
            </m:r>
          </m:sub>
        </m:sSub>
        <m:r>
          <w:rPr>
            <w:rFonts w:ascii="Cambria Math" w:hAnsi="Cambria Math"/>
          </w:rPr>
          <m:t>)</m:t>
        </m:r>
      </m:oMath>
      <w:r w:rsidRPr="00366F6F">
        <w:rPr>
          <w:rFonts w:ascii="Times New Roman" w:hAnsi="Times New Roman" w:hint="eastAsia"/>
        </w:rPr>
        <w:t>表示的是用卡尔曼滤波预测的</w:t>
      </w:r>
      <w:r w:rsidR="005B7269" w:rsidRPr="00366F6F">
        <w:rPr>
          <w:rFonts w:ascii="Times New Roman" w:hAnsi="Times New Roman" w:hint="eastAsia"/>
        </w:rPr>
        <w:t>Bounding</w:t>
      </w:r>
      <w:r w:rsidR="005B7269" w:rsidRPr="00366F6F">
        <w:rPr>
          <w:rFonts w:ascii="Times New Roman" w:hAnsi="Times New Roman"/>
        </w:rPr>
        <w:t xml:space="preserve"> </w:t>
      </w:r>
      <w:r w:rsidR="005B7269" w:rsidRPr="00366F6F">
        <w:rPr>
          <w:rFonts w:ascii="Times New Roman" w:hAnsi="Times New Roman" w:hint="eastAsia"/>
        </w:rPr>
        <w:t>Box</w:t>
      </w:r>
      <w:r w:rsidR="005B7269" w:rsidRPr="00366F6F">
        <w:rPr>
          <w:rFonts w:ascii="Times New Roman" w:hAnsi="Times New Roman" w:hint="eastAsia"/>
        </w:rPr>
        <w:t>的分布在度量空间中的投影。同时，我们可以在设定合适的阈值的情况下，过滤掉一些非常不可能的匹配对。我们不妨将置信度设为</w:t>
      </w:r>
      <w:r w:rsidR="005B7269" w:rsidRPr="00366F6F">
        <w:rPr>
          <w:rFonts w:ascii="Times New Roman" w:hAnsi="Times New Roman" w:hint="eastAsia"/>
        </w:rPr>
        <w:t>95%</w:t>
      </w:r>
      <w:r w:rsidR="005B7269" w:rsidRPr="00366F6F">
        <w:rPr>
          <w:rFonts w:ascii="Times New Roman" w:hAnsi="Times New Roman" w:hint="eastAsia"/>
        </w:rPr>
        <w:t>，通过逆卡方分布计算出合适的的阈值</w:t>
      </w:r>
      <m:oMath>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oMath>
      <w:r w:rsidR="005B7269" w:rsidRPr="00366F6F">
        <w:rPr>
          <w:rFonts w:ascii="Times New Roman" w:hAnsi="Times New Roman" w:hint="eastAsia"/>
        </w:rPr>
        <w:t>，当</w:t>
      </w: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1</m:t>
                </m:r>
              </m:e>
            </m:d>
          </m:sup>
        </m:sSup>
        <m:r>
          <w:rPr>
            <w:rFonts w:ascii="Cambria Math" w:hAnsi="Cambria Math"/>
          </w:rPr>
          <m:t>&gt;</m:t>
        </m:r>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1</m:t>
                </m:r>
              </m:e>
            </m:d>
          </m:sup>
        </m:sSup>
      </m:oMath>
      <w:r w:rsidR="005B7269" w:rsidRPr="00366F6F">
        <w:rPr>
          <w:rFonts w:ascii="Times New Roman" w:hAnsi="Times New Roman" w:hint="eastAsia"/>
        </w:rPr>
        <w:t>,</w:t>
      </w:r>
      <w:r w:rsidR="005B7269" w:rsidRPr="00366F6F">
        <w:rPr>
          <w:rFonts w:ascii="Times New Roman" w:hAnsi="Times New Roman" w:hint="eastAsia"/>
        </w:rPr>
        <w:t>我们认为这一组匹配是及不可能的</w:t>
      </w:r>
      <w:r w:rsidR="00934E81" w:rsidRPr="00366F6F">
        <w:rPr>
          <w:rFonts w:ascii="Times New Roman" w:hAnsi="Times New Roman" w:hint="eastAsia"/>
        </w:rPr>
        <w:t>。对于四维度量空间</w:t>
      </w:r>
      <m:oMath>
        <m:r>
          <m:rPr>
            <m:sty m:val="p"/>
          </m:rPr>
          <w:rPr>
            <w:rFonts w:ascii="Cambria Math" w:hAnsi="Cambria Math"/>
          </w:rPr>
          <m:t>(</m:t>
        </m:r>
        <m:r>
          <w:rPr>
            <w:rFonts w:ascii="Cambria Math" w:hAnsi="Cambria Math" w:hint="eastAsia"/>
          </w:rPr>
          <m:t>x</m:t>
        </m:r>
        <m:r>
          <w:rPr>
            <w:rFonts w:ascii="Cambria Math" w:hAnsi="Cambria Math"/>
          </w:rPr>
          <m:t>,y,r,h)</m:t>
        </m:r>
      </m:oMath>
      <w:r w:rsidR="00934E81" w:rsidRPr="00366F6F">
        <w:rPr>
          <w:rFonts w:ascii="Times New Roman" w:hAnsi="Times New Roman" w:hint="eastAsia"/>
        </w:rPr>
        <w:t>来说，我们可以计算出阈值</w:t>
      </w:r>
      <m:oMath>
        <m:sSup>
          <m:sSupPr>
            <m:ctrlPr>
              <w:rPr>
                <w:rFonts w:ascii="Cambria Math" w:hAnsi="Cambria Math"/>
              </w:rPr>
            </m:ctrlPr>
          </m:sSupPr>
          <m:e>
            <m:r>
              <w:rPr>
                <w:rFonts w:ascii="Cambria Math" w:hAnsi="Cambria Math" w:hint="eastAsia"/>
              </w:rPr>
              <m:t>t</m:t>
            </m:r>
          </m:e>
          <m:sup>
            <m:d>
              <m:dPr>
                <m:ctrlPr>
                  <w:rPr>
                    <w:rFonts w:ascii="Cambria Math" w:hAnsi="Cambria Math"/>
                    <w:i/>
                  </w:rPr>
                </m:ctrlPr>
              </m:dPr>
              <m:e>
                <m:r>
                  <w:rPr>
                    <w:rFonts w:ascii="Cambria Math" w:hAnsi="Cambria Math"/>
                  </w:rPr>
                  <m:t>1</m:t>
                </m:r>
              </m:e>
            </m:d>
          </m:sup>
        </m:sSup>
        <m:r>
          <w:rPr>
            <w:rFonts w:ascii="Cambria Math" w:hAnsi="Cambria Math"/>
          </w:rPr>
          <m:t>=9.4877</m:t>
        </m:r>
      </m:oMath>
    </w:p>
    <w:p w14:paraId="6F3AD70B" w14:textId="77777777" w:rsidR="00934E81" w:rsidRPr="00366F6F" w:rsidRDefault="00934E81" w:rsidP="004F7FE1">
      <w:pPr>
        <w:rPr>
          <w:rFonts w:ascii="Times New Roman" w:hAnsi="Times New Roman" w:hint="eastAsia"/>
        </w:rPr>
      </w:pPr>
    </w:p>
    <w:p w14:paraId="3F58B057" w14:textId="77777777" w:rsidR="0087682F" w:rsidRPr="00366F6F" w:rsidRDefault="00D15327" w:rsidP="00601B48">
      <w:pPr>
        <w:rPr>
          <w:rFonts w:ascii="Times New Roman" w:hAnsi="Times New Roman" w:hint="eastAsia"/>
        </w:rPr>
      </w:pPr>
      <w:r w:rsidRPr="00366F6F">
        <w:rPr>
          <w:rFonts w:ascii="Times New Roman" w:hAnsi="Times New Roman" w:hint="eastAsia"/>
        </w:rPr>
        <w:t>对于</w:t>
      </w:r>
      <w:r w:rsidR="00A76FC9" w:rsidRPr="00366F6F">
        <w:rPr>
          <w:rFonts w:ascii="Times New Roman" w:hAnsi="Times New Roman" w:hint="eastAsia"/>
        </w:rPr>
        <w:t>由</w:t>
      </w:r>
      <w:r w:rsidR="00A76FC9" w:rsidRPr="00366F6F">
        <w:rPr>
          <w:rFonts w:ascii="Times New Roman" w:hAnsi="Times New Roman" w:hint="eastAsia"/>
        </w:rPr>
        <w:t>3.3</w:t>
      </w:r>
      <w:r w:rsidR="00A76FC9" w:rsidRPr="00366F6F">
        <w:rPr>
          <w:rFonts w:ascii="Times New Roman" w:hAnsi="Times New Roman" w:hint="eastAsia"/>
        </w:rPr>
        <w:t>中得到的特征向量，我们可以使用余弦距离计算不同的</w:t>
      </w:r>
      <w:r w:rsidR="00A76FC9" w:rsidRPr="00366F6F">
        <w:rPr>
          <w:rFonts w:ascii="Times New Roman" w:hAnsi="Times New Roman" w:hint="eastAsia"/>
        </w:rPr>
        <w:t>Bounding</w:t>
      </w:r>
      <w:r w:rsidR="00A76FC9" w:rsidRPr="00366F6F">
        <w:rPr>
          <w:rFonts w:ascii="Times New Roman" w:hAnsi="Times New Roman"/>
        </w:rPr>
        <w:t xml:space="preserve"> </w:t>
      </w:r>
      <w:r w:rsidR="00A76FC9" w:rsidRPr="00366F6F">
        <w:rPr>
          <w:rFonts w:ascii="Times New Roman" w:hAnsi="Times New Roman" w:hint="eastAsia"/>
        </w:rPr>
        <w:t>Box</w:t>
      </w:r>
      <w:r w:rsidR="00A76FC9" w:rsidRPr="00366F6F">
        <w:rPr>
          <w:rFonts w:ascii="Times New Roman" w:hAnsi="Times New Roman" w:hint="eastAsia"/>
        </w:rPr>
        <w:t>之间的距离，对于一个轨迹上的一帧</w:t>
      </w:r>
      <w:r w:rsidR="00A76FC9" w:rsidRPr="00366F6F">
        <w:rPr>
          <w:rFonts w:ascii="Times New Roman" w:hAnsi="Times New Roman" w:hint="eastAsia"/>
        </w:rPr>
        <w:t>i</w:t>
      </w:r>
      <w:r w:rsidR="00A76FC9" w:rsidRPr="00366F6F">
        <w:rPr>
          <w:rFonts w:ascii="Times New Roman" w:hAnsi="Times New Roman" w:hint="eastAsia"/>
        </w:rPr>
        <w:t>和检测框</w:t>
      </w:r>
      <w:r w:rsidR="00A76FC9" w:rsidRPr="00366F6F">
        <w:rPr>
          <w:rFonts w:ascii="Times New Roman" w:hAnsi="Times New Roman" w:hint="eastAsia"/>
        </w:rPr>
        <w:t>j</w:t>
      </w:r>
      <w:r w:rsidR="00A76FC9" w:rsidRPr="00366F6F">
        <w:rPr>
          <w:rFonts w:ascii="Times New Roman" w:hAnsi="Times New Roman" w:hint="eastAsia"/>
        </w:rPr>
        <w:t>，我们用</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p>
    <w:p w14:paraId="4871D072" w14:textId="77777777" w:rsidR="0087682F" w:rsidRPr="00366F6F" w:rsidRDefault="00A76FC9" w:rsidP="0087682F">
      <w:pPr>
        <w:rPr>
          <w:rFonts w:ascii="Times New Roman" w:hAnsi="Times New Roman" w:hint="eastAsia"/>
        </w:rPr>
      </w:pPr>
      <w:r w:rsidRPr="00366F6F">
        <w:rPr>
          <w:rFonts w:ascii="Times New Roman" w:hAnsi="Times New Roman" w:hint="eastAsia"/>
        </w:rPr>
        <w:t>和</w:t>
      </w:r>
      <m:oMath>
        <m:sSub>
          <m:sSubPr>
            <m:ctrlPr>
              <w:rPr>
                <w:rFonts w:ascii="Cambria Math" w:hAnsi="Cambria Math"/>
              </w:rPr>
            </m:ctrlPr>
          </m:sSubPr>
          <m:e>
            <m:r>
              <w:rPr>
                <w:rFonts w:ascii="Cambria Math" w:hAnsi="Cambria Math" w:hint="eastAsia"/>
              </w:rPr>
              <m:t>r</m:t>
            </m:r>
          </m:e>
          <m:sub>
            <m:r>
              <w:rPr>
                <w:rFonts w:ascii="Cambria Math" w:hAnsi="Cambria Math" w:hint="eastAsia"/>
              </w:rPr>
              <m:t>j</m:t>
            </m:r>
          </m:sub>
        </m:sSub>
      </m:oMath>
      <w:r w:rsidRPr="00366F6F">
        <w:rPr>
          <w:rFonts w:ascii="Times New Roman" w:hAnsi="Times New Roman" w:hint="eastAsia"/>
        </w:rPr>
        <w:t>分别表示</w:t>
      </w:r>
      <w:r w:rsidR="003E3204" w:rsidRPr="00366F6F">
        <w:rPr>
          <w:rFonts w:ascii="Times New Roman" w:hAnsi="Times New Roman" w:hint="eastAsia"/>
        </w:rPr>
        <w:t>i</w:t>
      </w:r>
      <w:r w:rsidR="003E3204" w:rsidRPr="00366F6F">
        <w:rPr>
          <w:rFonts w:ascii="Times New Roman" w:hAnsi="Times New Roman" w:hint="eastAsia"/>
        </w:rPr>
        <w:t>和</w:t>
      </w:r>
      <w:r w:rsidR="003E3204" w:rsidRPr="00366F6F">
        <w:rPr>
          <w:rFonts w:ascii="Times New Roman" w:hAnsi="Times New Roman" w:hint="eastAsia"/>
        </w:rPr>
        <w:t>j</w:t>
      </w:r>
      <w:r w:rsidR="003E3204" w:rsidRPr="00366F6F">
        <w:rPr>
          <w:rFonts w:ascii="Times New Roman" w:hAnsi="Times New Roman" w:hint="eastAsia"/>
        </w:rPr>
        <w:t>的特征向量那么我们可以将余弦距离表示为：</w:t>
      </w:r>
    </w:p>
    <w:p w14:paraId="51569342" w14:textId="77777777" w:rsidR="003E3204" w:rsidRPr="00366F6F" w:rsidRDefault="003E3204" w:rsidP="0087682F">
      <w:pPr>
        <w:rPr>
          <w:rFonts w:ascii="Times New Roman" w:hAnsi="Times New Roman"/>
        </w:rPr>
      </w:pPr>
    </w:p>
    <w:p w14:paraId="015C2FC2" w14:textId="420353DE" w:rsidR="003E3204" w:rsidRPr="00366F6F" w:rsidRDefault="003E3204" w:rsidP="00B352A8">
      <w:pPr>
        <w:wordWrap w:val="0"/>
        <w:jc w:val="right"/>
        <w:rPr>
          <w:rFonts w:ascii="Times New Roman" w:hAnsi="Times New Roman"/>
        </w:rPr>
      </w:pP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 xml:space="preserve">=1-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 xml:space="preserve">               (3-2)</w:t>
      </w:r>
    </w:p>
    <w:p w14:paraId="48A0E4B7" w14:textId="77777777" w:rsidR="003E3204" w:rsidRPr="00366F6F" w:rsidRDefault="003E3204" w:rsidP="0087682F">
      <w:pPr>
        <w:rPr>
          <w:rFonts w:ascii="Times New Roman" w:hAnsi="Times New Roman"/>
        </w:rPr>
      </w:pPr>
    </w:p>
    <w:p w14:paraId="5F732602" w14:textId="77777777" w:rsidR="003E3204" w:rsidRPr="00366F6F" w:rsidRDefault="003E3204" w:rsidP="0087682F">
      <w:pPr>
        <w:rPr>
          <w:rFonts w:ascii="Times New Roman" w:hAnsi="Times New Roman"/>
        </w:rPr>
      </w:pPr>
      <w:r w:rsidRPr="00366F6F">
        <w:rPr>
          <w:rFonts w:ascii="Times New Roman" w:hAnsi="Times New Roman" w:hint="eastAsia"/>
        </w:rPr>
        <w:t>同样的，我们可以设置一个阈值</w:t>
      </w:r>
      <m:oMath>
        <m:sSup>
          <m:sSupPr>
            <m:ctrlPr>
              <w:rPr>
                <w:rFonts w:ascii="Cambria Math" w:hAnsi="Cambria Math"/>
              </w:rPr>
            </m:ctrlPr>
          </m:sSupPr>
          <m:e>
            <m:r>
              <w:rPr>
                <w:rFonts w:ascii="Cambria Math" w:hAnsi="Cambria Math"/>
              </w:rPr>
              <m:t>t</m:t>
            </m:r>
          </m:e>
          <m:sup>
            <m:d>
              <m:dPr>
                <m:ctrlPr>
                  <w:rPr>
                    <w:rFonts w:ascii="Cambria Math" w:hAnsi="Cambria Math"/>
                    <w:i/>
                  </w:rPr>
                </m:ctrlPr>
              </m:dPr>
              <m:e>
                <m:r>
                  <w:rPr>
                    <w:rFonts w:ascii="Cambria Math" w:hAnsi="Cambria Math"/>
                  </w:rPr>
                  <m:t>2</m:t>
                </m:r>
              </m:e>
            </m:d>
          </m:sup>
        </m:sSup>
      </m:oMath>
      <w:r w:rsidRPr="00366F6F">
        <w:rPr>
          <w:rFonts w:ascii="Times New Roman" w:hAnsi="Times New Roman" w:hint="eastAsia"/>
        </w:rPr>
        <w:t>，当</w:t>
      </w:r>
      <m:oMath>
        <m:sSup>
          <m:sSupPr>
            <m:ctrlPr>
              <w:rPr>
                <w:rFonts w:ascii="Cambria Math" w:hAnsi="Cambria Math"/>
              </w:rPr>
            </m:ctrlPr>
          </m:sSupPr>
          <m:e>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&gt;t</m:t>
            </m:r>
          </m:e>
          <m:sup>
            <m:d>
              <m:dPr>
                <m:ctrlPr>
                  <w:rPr>
                    <w:rFonts w:ascii="Cambria Math" w:hAnsi="Cambria Math"/>
                    <w:i/>
                  </w:rPr>
                </m:ctrlPr>
              </m:dPr>
              <m:e>
                <m:r>
                  <w:rPr>
                    <w:rFonts w:ascii="Cambria Math" w:hAnsi="Cambria Math"/>
                  </w:rPr>
                  <m:t>2</m:t>
                </m:r>
              </m:e>
            </m:d>
          </m:sup>
        </m:sSup>
      </m:oMath>
      <w:r w:rsidRPr="00366F6F">
        <w:rPr>
          <w:rFonts w:ascii="Times New Roman" w:hAnsi="Times New Roman" w:hint="eastAsia"/>
        </w:rPr>
        <w:t>时，我们便将这一组匹配</w:t>
      </w:r>
      <w:r w:rsidRPr="00366F6F">
        <w:rPr>
          <w:rFonts w:ascii="Times New Roman" w:hAnsi="Times New Roman" w:hint="eastAsia"/>
        </w:rPr>
        <w:t>(</w:t>
      </w:r>
      <w:r w:rsidRPr="00366F6F">
        <w:rPr>
          <w:rFonts w:ascii="Times New Roman" w:hAnsi="Times New Roman"/>
        </w:rPr>
        <w:t>i</w:t>
      </w:r>
      <w:r w:rsidRPr="00366F6F">
        <w:rPr>
          <w:rFonts w:ascii="Times New Roman" w:hAnsi="Times New Roman" w:hint="eastAsia"/>
        </w:rPr>
        <w:t>,</w:t>
      </w:r>
      <w:r w:rsidRPr="00366F6F">
        <w:rPr>
          <w:rFonts w:ascii="Times New Roman" w:hAnsi="Times New Roman"/>
        </w:rPr>
        <w:t>j)</w:t>
      </w:r>
      <w:r w:rsidRPr="00366F6F">
        <w:rPr>
          <w:rFonts w:ascii="Times New Roman" w:hAnsi="Times New Roman" w:hint="eastAsia"/>
        </w:rPr>
        <w:t>视作不可行的。</w:t>
      </w:r>
    </w:p>
    <w:p w14:paraId="5F8604C0" w14:textId="77777777" w:rsidR="003E3204" w:rsidRPr="00366F6F" w:rsidRDefault="003E3204" w:rsidP="0087682F">
      <w:pPr>
        <w:rPr>
          <w:rFonts w:ascii="Times New Roman" w:hAnsi="Times New Roman"/>
        </w:rPr>
      </w:pPr>
    </w:p>
    <w:p w14:paraId="3371146A" w14:textId="77777777" w:rsidR="003E3204" w:rsidRPr="00366F6F" w:rsidRDefault="003E3204" w:rsidP="0087682F">
      <w:pPr>
        <w:rPr>
          <w:rFonts w:ascii="Times New Roman" w:hAnsi="Times New Roman" w:hint="eastAsia"/>
        </w:rPr>
      </w:pPr>
      <w:r w:rsidRPr="00366F6F">
        <w:rPr>
          <w:rFonts w:ascii="Times New Roman" w:hAnsi="Times New Roman" w:hint="eastAsia"/>
        </w:rPr>
        <w:t>这两个度量距离分别从不同的角度考虑了匹配中的因素，简而言之，马氏距离从位置信息上提供了参考，这种参考在短时期内是较为有效的，但是特征度量从另一个角度提供参考，而特征是不会随着时间而显著变化的，这可以为我们在物体被遮挡较长之后重新出现的</w:t>
      </w:r>
      <w:r w:rsidRPr="00366F6F">
        <w:rPr>
          <w:rFonts w:ascii="Times New Roman" w:hAnsi="Times New Roman" w:hint="eastAsia"/>
        </w:rPr>
        <w:t>Re-id</w:t>
      </w:r>
      <w:r w:rsidRPr="00366F6F">
        <w:rPr>
          <w:rFonts w:ascii="Times New Roman" w:hAnsi="Times New Roman" w:hint="eastAsia"/>
        </w:rPr>
        <w:t>提供一个更好的帮助。我们可以用参数将两个度量距离结合，得到最终的</w:t>
      </w:r>
      <w:r w:rsidRPr="00366F6F">
        <w:rPr>
          <w:rFonts w:ascii="Times New Roman" w:hAnsi="Times New Roman" w:hint="eastAsia"/>
        </w:rPr>
        <w:t>Cost</w:t>
      </w:r>
      <w:r w:rsidRPr="00366F6F">
        <w:rPr>
          <w:rFonts w:ascii="Times New Roman" w:hAnsi="Times New Roman" w:hint="eastAsia"/>
        </w:rPr>
        <w:t>如下式表达：</w:t>
      </w:r>
    </w:p>
    <w:p w14:paraId="1428F81C" w14:textId="77777777" w:rsidR="003E3204" w:rsidRPr="00366F6F" w:rsidRDefault="003E3204" w:rsidP="0087682F">
      <w:pPr>
        <w:rPr>
          <w:rFonts w:ascii="Times New Roman" w:hAnsi="Times New Roman"/>
        </w:rPr>
      </w:pPr>
    </w:p>
    <w:p w14:paraId="02C2F63C" w14:textId="691D6063" w:rsidR="003E3204" w:rsidRPr="00366F6F" w:rsidRDefault="003E3204" w:rsidP="00B352A8">
      <w:pPr>
        <w:wordWrap w:val="0"/>
        <w:jc w:val="right"/>
        <w:rPr>
          <w:rFonts w:ascii="Times New Roman" w:hAnsi="Times New Roman"/>
        </w:rPr>
      </w:pPr>
      <m:oMath>
        <m:sSub>
          <m:sSubPr>
            <m:ctrlPr>
              <w:rPr>
                <w:rFonts w:ascii="Cambria Math" w:hAnsi="Cambria Math"/>
              </w:rPr>
            </m:ctrlPr>
          </m:sSubPr>
          <m:e>
            <m:r>
              <w:rPr>
                <w:rFonts w:ascii="Cambria Math" w:hAnsi="Cambria Math" w:hint="eastAsia"/>
              </w:rPr>
              <m:t>c</m:t>
            </m:r>
          </m:e>
          <m:sub>
            <m:r>
              <w:rPr>
                <w:rFonts w:ascii="Cambria Math" w:hAnsi="Cambria Math"/>
              </w:rPr>
              <m:t>i,j</m:t>
            </m:r>
          </m:sub>
        </m:sSub>
        <m:r>
          <w:rPr>
            <w:rFonts w:ascii="Cambria Math" w:hAnsi="Cambria Math"/>
          </w:rPr>
          <m:t>=λ</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hint="eastAsia"/>
              </w:rPr>
              <m:t>1</m:t>
            </m:r>
            <m:r>
              <w:rPr>
                <w:rFonts w:ascii="Cambria Math" w:hAnsi="Cambria Math"/>
              </w:rPr>
              <m:t>- λ</m:t>
            </m:r>
            <m:ctrlPr>
              <w:rPr>
                <w:rFonts w:ascii="Cambria Math" w:hAnsi="Cambria Math"/>
              </w:rPr>
            </m:ctrlPr>
          </m:e>
        </m:d>
        <m:r>
          <m:rPr>
            <m:sty m:val="p"/>
          </m:rPr>
          <w:rPr>
            <w:rFonts w:ascii="Cambria Math" w:hAnsi="Cambria Math" w:cs="Cambria Math"/>
          </w:rPr>
          <m:t>*</m:t>
        </m:r>
        <m:sSup>
          <m:sSupPr>
            <m:ctrlPr>
              <w:rPr>
                <w:rFonts w:ascii="Cambria Math" w:hAnsi="Cambria Math"/>
              </w:rPr>
            </m:ctrlPr>
          </m:sSupPr>
          <m:e>
            <m:r>
              <w:rPr>
                <w:rFonts w:ascii="Cambria Math" w:hAnsi="Cambria Math"/>
              </w:rPr>
              <m:t>c</m:t>
            </m:r>
          </m:e>
          <m:sup>
            <m:d>
              <m:dPr>
                <m:ctrlPr>
                  <w:rPr>
                    <w:rFonts w:ascii="Cambria Math" w:hAnsi="Cambria Math"/>
                  </w:rPr>
                </m:ctrlPr>
              </m:dPr>
              <m:e>
                <m:r>
                  <m:rPr>
                    <m:sty m:val="p"/>
                  </m:rPr>
                  <w:rPr>
                    <w:rFonts w:ascii="Cambria Math" w:hAnsi="Cambria Math" w:hint="eastAsia"/>
                  </w:rPr>
                  <m:t>2</m:t>
                </m:r>
              </m:e>
            </m:d>
          </m:sup>
        </m:sSup>
        <m:r>
          <w:rPr>
            <w:rFonts w:ascii="Cambria Math" w:hAnsi="Cambria Math"/>
          </w:rPr>
          <m:t>(i,j)</m:t>
        </m:r>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(3-3)</w:t>
      </w:r>
    </w:p>
    <w:p w14:paraId="0C6D07C9" w14:textId="77777777" w:rsidR="00AE0E44" w:rsidRPr="00366F6F" w:rsidRDefault="00AE0E44" w:rsidP="0087682F">
      <w:pPr>
        <w:rPr>
          <w:rFonts w:ascii="Times New Roman" w:hAnsi="Times New Roman"/>
        </w:rPr>
      </w:pPr>
    </w:p>
    <w:p w14:paraId="4DD04F09" w14:textId="77777777" w:rsidR="00AE0E44" w:rsidRPr="00366F6F" w:rsidRDefault="00AE0E44" w:rsidP="0087682F">
      <w:pPr>
        <w:rPr>
          <w:rFonts w:ascii="Times New Roman" w:hAnsi="Times New Roman"/>
        </w:rPr>
      </w:pPr>
      <w:r w:rsidRPr="00366F6F">
        <w:rPr>
          <w:rFonts w:ascii="Times New Roman" w:hAnsi="Times New Roman" w:hint="eastAsia"/>
        </w:rPr>
        <w:t>但在实际场景之中，</w:t>
      </w:r>
      <w:r w:rsidR="00893850" w:rsidRPr="00366F6F">
        <w:rPr>
          <w:rFonts w:ascii="Times New Roman" w:hAnsi="Times New Roman" w:hint="eastAsia"/>
        </w:rPr>
        <w:t>我们可以想见，行人在行走时其形态是不断变化的。虽然人眼能够识别出来是同一个人，但是神经网络给出的特征向量必然是有所不同的。并且，在复杂场景之下，还有可能出现相互遮挡的情况，这都导致只用每一个轨迹最后一帧的特征向量进行匹配的话会增大误差。</w:t>
      </w:r>
    </w:p>
    <w:p w14:paraId="399ECECA" w14:textId="77777777" w:rsidR="00AE2426" w:rsidRDefault="00893850" w:rsidP="00AE2426">
      <w:pPr>
        <w:keepNext/>
      </w:pPr>
      <w:r w:rsidRPr="00366F6F">
        <w:rPr>
          <w:rFonts w:ascii="Times New Roman" w:hAnsi="Times New Roman"/>
        </w:rPr>
        <w:lastRenderedPageBreak/>
        <w:drawing>
          <wp:inline distT="0" distB="0" distL="0" distR="0" wp14:anchorId="306BA95F" wp14:editId="2F8D8D72">
            <wp:extent cx="5328285" cy="3249295"/>
            <wp:effectExtent l="0" t="0" r="571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8285" cy="3249295"/>
                    </a:xfrm>
                    <a:prstGeom prst="rect">
                      <a:avLst/>
                    </a:prstGeom>
                  </pic:spPr>
                </pic:pic>
              </a:graphicData>
            </a:graphic>
          </wp:inline>
        </w:drawing>
      </w:r>
    </w:p>
    <w:p w14:paraId="6091FFF9" w14:textId="35656F79" w:rsidR="00893850" w:rsidRPr="00AE2426" w:rsidRDefault="00AE2426" w:rsidP="00AE2426">
      <w:pPr>
        <w:pStyle w:val="af8"/>
        <w:jc w:val="center"/>
        <w:rPr>
          <w:rFonts w:ascii="Times New Roman" w:hAnsi="Times New Roman" w:hint="eastAsia"/>
        </w:rPr>
      </w:pPr>
      <w:bookmarkStart w:id="24" w:name="_Toc516187827"/>
      <w:r>
        <w:t>图</w:t>
      </w:r>
      <w:r>
        <w:t xml:space="preserve"> </w:t>
      </w:r>
      <w:r w:rsidR="00EB56BF">
        <w:fldChar w:fldCharType="begin"/>
      </w:r>
      <w:r w:rsidR="00EB56BF">
        <w:instrText xml:space="preserve"> STYLEREF 1 \s </w:instrText>
      </w:r>
      <w:r w:rsidR="00EB56BF">
        <w:fldChar w:fldCharType="separate"/>
      </w:r>
      <w:r w:rsidR="00EB56BF">
        <w:rPr>
          <w:noProof/>
        </w:rPr>
        <w:t>3</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2</w:t>
      </w:r>
      <w:r w:rsidR="00EB56BF">
        <w:fldChar w:fldCharType="end"/>
      </w:r>
      <w:r>
        <w:t xml:space="preserve"> </w:t>
      </w:r>
      <w:r w:rsidR="007144ED">
        <w:t xml:space="preserve"> </w:t>
      </w:r>
      <w:r>
        <w:rPr>
          <w:rFonts w:hint="eastAsia"/>
        </w:rPr>
        <w:t>辅助说明图</w:t>
      </w:r>
      <w:r>
        <w:rPr>
          <w:rFonts w:hint="eastAsia"/>
        </w:rPr>
        <w:t>1</w:t>
      </w:r>
      <w:bookmarkEnd w:id="24"/>
    </w:p>
    <w:p w14:paraId="430D1B89" w14:textId="77777777" w:rsidR="001B7977" w:rsidRPr="00366F6F" w:rsidRDefault="001B7977" w:rsidP="00893850">
      <w:pPr>
        <w:jc w:val="center"/>
        <w:rPr>
          <w:rFonts w:ascii="Times New Roman" w:hAnsi="Times New Roman" w:hint="eastAsia"/>
          <w:sz w:val="21"/>
        </w:rPr>
      </w:pPr>
    </w:p>
    <w:p w14:paraId="42F6E3EC" w14:textId="23154D79" w:rsidR="00366F6F" w:rsidRPr="00DE53AB" w:rsidRDefault="00893850" w:rsidP="00893850">
      <w:pPr>
        <w:rPr>
          <w:rFonts w:ascii="Times New Roman" w:hAnsi="Times New Roman" w:hint="eastAsia"/>
        </w:rPr>
      </w:pPr>
      <w:r w:rsidRPr="00DE53AB">
        <w:rPr>
          <w:rFonts w:ascii="Times New Roman" w:hAnsi="Times New Roman" w:hint="eastAsia"/>
        </w:rPr>
        <w:t>如图</w:t>
      </w:r>
      <w:r w:rsidR="00AE2426">
        <w:rPr>
          <w:rFonts w:ascii="Times New Roman" w:hAnsi="Times New Roman" w:hint="eastAsia"/>
        </w:rPr>
        <w:t>3.</w:t>
      </w:r>
      <w:r w:rsidRPr="00DE53AB">
        <w:rPr>
          <w:rFonts w:ascii="Times New Roman" w:hAnsi="Times New Roman" w:hint="eastAsia"/>
        </w:rPr>
        <w:t>1</w:t>
      </w:r>
      <w:r w:rsidRPr="00DE53AB">
        <w:rPr>
          <w:rFonts w:ascii="Times New Roman" w:hAnsi="Times New Roman" w:hint="eastAsia"/>
        </w:rPr>
        <w:t>所示，</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5</w:t>
      </w:r>
      <w:r w:rsidRPr="00DE53AB">
        <w:rPr>
          <w:rFonts w:ascii="Times New Roman" w:hAnsi="Times New Roman" w:hint="eastAsia"/>
        </w:rPr>
        <w:t>的黑衣男子和绿上衣的女性产生了重叠，他们的</w:t>
      </w:r>
      <w:r w:rsidRPr="00DE53AB">
        <w:rPr>
          <w:rFonts w:ascii="Times New Roman" w:hAnsi="Times New Roman" w:hint="eastAsia"/>
        </w:rPr>
        <w:t>Bounding</w:t>
      </w:r>
      <w:r w:rsidRPr="00DE53AB">
        <w:rPr>
          <w:rFonts w:ascii="Times New Roman" w:hAnsi="Times New Roman"/>
        </w:rPr>
        <w:t xml:space="preserve"> </w:t>
      </w:r>
      <w:r w:rsidRPr="00DE53AB">
        <w:rPr>
          <w:rFonts w:ascii="Times New Roman" w:hAnsi="Times New Roman" w:hint="eastAsia"/>
        </w:rPr>
        <w:t>Box</w:t>
      </w:r>
      <w:r w:rsidRPr="00DE53AB">
        <w:rPr>
          <w:rFonts w:ascii="Times New Roman" w:hAnsi="Times New Roman" w:hint="eastAsia"/>
        </w:rPr>
        <w:t>互相之间也有交叠，</w:t>
      </w:r>
      <w:r w:rsidRPr="00DE53AB">
        <w:rPr>
          <w:rFonts w:ascii="Times New Roman" w:hAnsi="Times New Roman" w:hint="eastAsia"/>
        </w:rPr>
        <w:t xml:space="preserve"> </w:t>
      </w:r>
      <w:r w:rsidRPr="00DE53AB">
        <w:rPr>
          <w:rFonts w:ascii="Times New Roman" w:hAnsi="Times New Roman" w:hint="eastAsia"/>
        </w:rPr>
        <w:t>因此此时无论是</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1</w:t>
      </w:r>
      <w:r w:rsidRPr="00DE53AB">
        <w:rPr>
          <w:rFonts w:ascii="Times New Roman" w:hAnsi="Times New Roman" w:hint="eastAsia"/>
        </w:rPr>
        <w:t>还是</w:t>
      </w:r>
      <w:r w:rsidRPr="00DE53AB">
        <w:rPr>
          <w:rFonts w:ascii="Times New Roman" w:hAnsi="Times New Roman" w:hint="eastAsia"/>
        </w:rPr>
        <w:t>ID</w:t>
      </w:r>
      <w:r w:rsidRPr="00DE53AB">
        <w:rPr>
          <w:rFonts w:ascii="Times New Roman" w:hAnsi="Times New Roman" w:hint="eastAsia"/>
        </w:rPr>
        <w:t>为</w:t>
      </w:r>
      <w:r w:rsidRPr="00DE53AB">
        <w:rPr>
          <w:rFonts w:ascii="Times New Roman" w:hAnsi="Times New Roman" w:hint="eastAsia"/>
        </w:rPr>
        <w:t>5</w:t>
      </w:r>
      <w:r w:rsidRPr="00DE53AB">
        <w:rPr>
          <w:rFonts w:ascii="Times New Roman" w:hAnsi="Times New Roman" w:hint="eastAsia"/>
        </w:rPr>
        <w:t>的框内提取出的特征都可能是不准确的。</w:t>
      </w:r>
      <w:r w:rsidR="00366F6F" w:rsidRPr="00DE53AB">
        <w:rPr>
          <w:rFonts w:ascii="Times New Roman" w:hAnsi="Times New Roman" w:hint="eastAsia"/>
        </w:rPr>
        <w:t>基于此，我们对于一个轨迹序列，可以存储其中之前帧的特征</w:t>
      </w:r>
      <w:r w:rsidR="00DE53AB" w:rsidRPr="00DE53AB">
        <w:rPr>
          <w:rFonts w:ascii="Times New Roman" w:hAnsi="Times New Roman" w:hint="eastAsia"/>
        </w:rPr>
        <w:t>向量，在计算特征向量之间的距离时，对于新的检测框，我们不仅要计算其与轨迹最后一帧的特征向量之间的距离，还要计算其与之前</w:t>
      </w:r>
      <m:oMath>
        <m:sSub>
          <m:sSubPr>
            <m:ctrlPr>
              <w:rPr>
                <w:rFonts w:ascii="Cambria Math" w:hAnsi="Cambria Math"/>
              </w:rPr>
            </m:ctrlPr>
          </m:sSubPr>
          <m:e>
            <m:r>
              <w:rPr>
                <w:rFonts w:ascii="Cambria Math" w:hAnsi="Cambria Math"/>
              </w:rPr>
              <m:t>L</m:t>
            </m:r>
          </m:e>
          <m:sub>
            <m:r>
              <w:rPr>
                <w:rFonts w:ascii="Cambria Math" w:hAnsi="Cambria Math"/>
              </w:rPr>
              <m:t>k</m:t>
            </m:r>
          </m:sub>
        </m:sSub>
      </m:oMath>
      <w:r w:rsidR="00DE53AB" w:rsidRPr="00DE53AB">
        <w:rPr>
          <w:rFonts w:ascii="Times New Roman" w:hAnsi="Times New Roman" w:hint="eastAsia"/>
        </w:rPr>
        <w:t>帧之间的距离，并从中得到一个最小的距离作为新的余弦距离。</w:t>
      </w:r>
    </w:p>
    <w:p w14:paraId="14929EFE" w14:textId="77777777" w:rsidR="00366F6F" w:rsidRPr="00366F6F" w:rsidRDefault="00366F6F" w:rsidP="00893850">
      <w:pPr>
        <w:rPr>
          <w:rFonts w:ascii="Times New Roman" w:hAnsi="Times New Roman" w:hint="eastAsia"/>
          <w:sz w:val="21"/>
        </w:rPr>
      </w:pPr>
    </w:p>
    <w:p w14:paraId="4020EDAF" w14:textId="230A4DFC" w:rsidR="00893850" w:rsidRDefault="00DE53AB" w:rsidP="0087682F">
      <w:pPr>
        <w:rPr>
          <w:rFonts w:ascii="Times New Roman" w:hAnsi="Times New Roman"/>
        </w:rPr>
      </w:pPr>
      <w:r>
        <w:rPr>
          <w:rFonts w:ascii="Times New Roman" w:hAnsi="Times New Roman" w:hint="eastAsia"/>
        </w:rPr>
        <w:t>因此我们可以重新计算得到一个新的</w:t>
      </w:r>
      <m:oMath>
        <m:sSup>
          <m:sSupPr>
            <m:ctrlPr>
              <w:rPr>
                <w:rFonts w:ascii="Cambria Math" w:hAnsi="Cambria Math"/>
              </w:rPr>
            </m:ctrlPr>
          </m:sSupPr>
          <m:e>
            <m:r>
              <w:rPr>
                <w:rFonts w:ascii="Cambria Math" w:hAnsi="Cambria Math" w:hint="eastAsia"/>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oMath>
      <w:r>
        <w:rPr>
          <w:rFonts w:ascii="Times New Roman" w:hAnsi="Times New Roman" w:hint="eastAsia"/>
        </w:rPr>
        <w:t>，我们令</w:t>
      </w:r>
      <m:oMath>
        <m:sSub>
          <m:sSubPr>
            <m:ctrlPr>
              <w:rPr>
                <w:rFonts w:ascii="Cambria Math" w:hAnsi="Cambria Math"/>
              </w:rPr>
            </m:ctrlPr>
          </m:sSubPr>
          <m:e>
            <m:r>
              <w:rPr>
                <w:rFonts w:ascii="Cambria Math" w:hAnsi="Cambria Math"/>
              </w:rPr>
              <m:t>t</m:t>
            </m:r>
          </m:e>
          <m:sub>
            <m:r>
              <w:rPr>
                <w:rFonts w:ascii="Cambria Math" w:hAnsi="Cambria Math" w:hint="eastAsia"/>
              </w:rPr>
              <m:t>k</m:t>
            </m:r>
          </m:sub>
        </m:sSub>
      </m:oMath>
      <w:r>
        <w:rPr>
          <w:rFonts w:ascii="Times New Roman" w:hAnsi="Times New Roman" w:hint="eastAsia"/>
        </w:rPr>
        <w:t>表示一个轨迹上所有被存储的帧的特征向量，其中</w:t>
      </w: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hint="eastAsia"/>
                      </w:rPr>
                      <m:t>k</m:t>
                    </m:r>
                  </m:sub>
                </m:sSub>
                <m:ctrlPr>
                  <w:rPr>
                    <w:rFonts w:ascii="Cambria Math" w:hAnsi="Cambria Math"/>
                    <w:i/>
                  </w:rPr>
                </m:ctrlPr>
              </m:e>
            </m:d>
            <m:ctrlPr>
              <w:rPr>
                <w:rFonts w:ascii="Cambria Math" w:hAnsi="Cambria Math"/>
                <w:i/>
              </w:rPr>
            </m:ctrlPr>
          </m:e>
        </m:d>
        <m:r>
          <w:rPr>
            <w:rFonts w:ascii="Cambria Math" w:hAnsi="Cambria Math"/>
          </w:rPr>
          <m:t xml:space="preserve">&lt; </m:t>
        </m:r>
        <m:sSub>
          <m:sSubPr>
            <m:ctrlPr>
              <w:rPr>
                <w:rFonts w:ascii="Cambria Math" w:hAnsi="Cambria Math"/>
                <w:i/>
              </w:rPr>
            </m:ctrlPr>
          </m:sSubPr>
          <m:e>
            <m:r>
              <w:rPr>
                <w:rFonts w:ascii="Cambria Math" w:hAnsi="Cambria Math"/>
              </w:rPr>
              <m:t>L</m:t>
            </m:r>
          </m:e>
          <m:sub>
            <m:r>
              <w:rPr>
                <w:rFonts w:ascii="Cambria Math" w:hAnsi="Cambria Math"/>
              </w:rPr>
              <m:t>k</m:t>
            </m:r>
          </m:sub>
        </m:sSub>
      </m:oMath>
      <w:r>
        <w:rPr>
          <w:rFonts w:ascii="Times New Roman" w:hAnsi="Times New Roman" w:hint="eastAsia"/>
        </w:rPr>
        <w:t>，我们有</w:t>
      </w:r>
    </w:p>
    <w:p w14:paraId="5D5E7617" w14:textId="369FE775" w:rsidR="00DE53AB" w:rsidRPr="00A23C60" w:rsidRDefault="00DE53AB" w:rsidP="00B352A8">
      <w:pPr>
        <w:wordWrap w:val="0"/>
        <w:jc w:val="right"/>
        <w:rPr>
          <w:rFonts w:ascii="Times New Roman" w:hAnsi="Times New Roman"/>
        </w:rPr>
      </w:pP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 xml:space="preserve">1-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e>
            </m:d>
          </m:e>
        </m:func>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(3-4)</w:t>
      </w:r>
    </w:p>
    <w:p w14:paraId="2DA1900B" w14:textId="0F339B0D" w:rsidR="00A23C60" w:rsidRDefault="00A23C60" w:rsidP="0087682F">
      <w:pPr>
        <w:rPr>
          <w:rFonts w:ascii="Times New Roman" w:hAnsi="Times New Roman"/>
        </w:rPr>
      </w:pPr>
      <w:r>
        <w:rPr>
          <w:rFonts w:ascii="Times New Roman" w:hAnsi="Times New Roman" w:hint="eastAsia"/>
        </w:rPr>
        <w:t>通过这种方式，我们应该可以更好的提高检测的准确程度。</w:t>
      </w:r>
    </w:p>
    <w:p w14:paraId="49CFF0ED" w14:textId="77777777" w:rsidR="00A23C60" w:rsidRPr="00A23C60" w:rsidRDefault="00A23C60" w:rsidP="0087682F">
      <w:pPr>
        <w:rPr>
          <w:rFonts w:ascii="Times New Roman" w:hAnsi="Times New Roman" w:hint="eastAsia"/>
        </w:rPr>
      </w:pPr>
    </w:p>
    <w:p w14:paraId="7BABB0BB" w14:textId="77777777" w:rsidR="00DE53AB" w:rsidRDefault="00A23C60" w:rsidP="0087682F">
      <w:pPr>
        <w:rPr>
          <w:rFonts w:ascii="Times New Roman" w:hAnsi="Times New Roman"/>
        </w:rPr>
      </w:pPr>
      <w:r>
        <w:rPr>
          <w:rFonts w:ascii="Times New Roman" w:hAnsi="Times New Roman" w:hint="eastAsia"/>
        </w:rPr>
        <w:t>但是在实验中发现，通过这种方法依然会遇到一些问题，其中一个最主要的问题是在遭遇这档之后，物体重新出现重识别时难以与原先的轨迹匹配的问题。</w:t>
      </w:r>
    </w:p>
    <w:p w14:paraId="2A1D6244" w14:textId="77777777" w:rsidR="00AE2426" w:rsidRDefault="00A23C60" w:rsidP="00AE2426">
      <w:pPr>
        <w:keepNext/>
        <w:jc w:val="center"/>
      </w:pPr>
      <w:r w:rsidRPr="00A23C60">
        <w:rPr>
          <w:rFonts w:ascii="Times New Roman" w:hAnsi="Times New Roman"/>
        </w:rPr>
        <w:lastRenderedPageBreak/>
        <w:drawing>
          <wp:inline distT="0" distB="0" distL="0" distR="0" wp14:anchorId="00A85689" wp14:editId="1366FAD9">
            <wp:extent cx="4693338" cy="4742916"/>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0858" cy="4780833"/>
                    </a:xfrm>
                    <a:prstGeom prst="rect">
                      <a:avLst/>
                    </a:prstGeom>
                  </pic:spPr>
                </pic:pic>
              </a:graphicData>
            </a:graphic>
          </wp:inline>
        </w:drawing>
      </w:r>
    </w:p>
    <w:p w14:paraId="58CB2C1F" w14:textId="625D9E9D" w:rsidR="00A23C60" w:rsidRDefault="00AE2426" w:rsidP="00AE2426">
      <w:pPr>
        <w:pStyle w:val="af8"/>
        <w:jc w:val="center"/>
        <w:rPr>
          <w:rFonts w:ascii="Times New Roman" w:hAnsi="Times New Roman"/>
        </w:rPr>
      </w:pPr>
      <w:bookmarkStart w:id="25" w:name="_Toc516187828"/>
      <w:r>
        <w:t>图</w:t>
      </w:r>
      <w:r>
        <w:t xml:space="preserve"> </w:t>
      </w:r>
      <w:r w:rsidR="00EB56BF">
        <w:fldChar w:fldCharType="begin"/>
      </w:r>
      <w:r w:rsidR="00EB56BF">
        <w:instrText xml:space="preserve"> STYLEREF 1 \s </w:instrText>
      </w:r>
      <w:r w:rsidR="00EB56BF">
        <w:fldChar w:fldCharType="separate"/>
      </w:r>
      <w:r w:rsidR="00EB56BF">
        <w:rPr>
          <w:noProof/>
        </w:rPr>
        <w:t>3</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3</w:t>
      </w:r>
      <w:r w:rsidR="00EB56BF">
        <w:fldChar w:fldCharType="end"/>
      </w:r>
      <w:r w:rsidR="007144ED">
        <w:t xml:space="preserve">  </w:t>
      </w:r>
      <w:r>
        <w:rPr>
          <w:rFonts w:hint="eastAsia"/>
        </w:rPr>
        <w:t>辅助说明图</w:t>
      </w:r>
      <w:r>
        <w:rPr>
          <w:rFonts w:hint="eastAsia"/>
        </w:rPr>
        <w:t>2</w:t>
      </w:r>
      <w:bookmarkEnd w:id="25"/>
    </w:p>
    <w:p w14:paraId="57EA29F9" w14:textId="3EE25B0F" w:rsidR="00A23C60" w:rsidRDefault="00A23C60" w:rsidP="00AE2426">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D2B09CA" w14:textId="04812726" w:rsidR="00A23C60" w:rsidRDefault="00A23C60"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如图</w:t>
      </w:r>
      <w:r>
        <w:rPr>
          <w:rFonts w:ascii="Times New Roman" w:hAnsi="Times New Roman" w:hint="eastAsia"/>
        </w:rPr>
        <w:t>3.4.2</w:t>
      </w:r>
      <w:r>
        <w:rPr>
          <w:rFonts w:ascii="Times New Roman" w:hAnsi="Times New Roman" w:hint="eastAsia"/>
        </w:rPr>
        <w:t>所示我们可以看出</w:t>
      </w:r>
      <w:r w:rsidR="0074196B">
        <w:rPr>
          <w:rFonts w:ascii="Times New Roman" w:hAnsi="Times New Roman" w:hint="eastAsia"/>
        </w:rPr>
        <w:t>，黑衣男子在从蓝衣男子背后重新出现之后，系统给他赋予了一个新的</w:t>
      </w:r>
      <w:r w:rsidR="0074196B">
        <w:rPr>
          <w:rFonts w:ascii="Times New Roman" w:hAnsi="Times New Roman" w:hint="eastAsia"/>
        </w:rPr>
        <w:t>id</w:t>
      </w:r>
      <w:r w:rsidR="0074196B">
        <w:rPr>
          <w:rFonts w:ascii="Times New Roman" w:hAnsi="Times New Roman" w:hint="eastAsia"/>
        </w:rPr>
        <w:t>，而不是与之前的</w:t>
      </w:r>
      <w:r w:rsidR="0074196B">
        <w:rPr>
          <w:rFonts w:ascii="Times New Roman" w:hAnsi="Times New Roman" w:hint="eastAsia"/>
        </w:rPr>
        <w:t>id</w:t>
      </w:r>
      <w:r w:rsidR="0074196B">
        <w:rPr>
          <w:rFonts w:ascii="Times New Roman" w:hAnsi="Times New Roman" w:hint="eastAsia"/>
        </w:rPr>
        <w:t>进行匹配。</w:t>
      </w:r>
      <w:r w:rsidR="00B07D41">
        <w:rPr>
          <w:rFonts w:ascii="Times New Roman" w:hAnsi="Times New Roman" w:hint="eastAsia"/>
        </w:rPr>
        <w:t>这是因为尽管我们已经对之前的</w:t>
      </w:r>
      <w:r w:rsidR="00B07D41">
        <w:rPr>
          <w:rFonts w:ascii="Times New Roman" w:hAnsi="Times New Roman" w:hint="eastAsia"/>
        </w:rPr>
        <w:t>ID</w:t>
      </w:r>
      <w:r w:rsidR="00B07D41">
        <w:rPr>
          <w:rFonts w:ascii="Times New Roman" w:hAnsi="Times New Roman" w:hint="eastAsia"/>
        </w:rPr>
        <w:t>为</w:t>
      </w:r>
      <w:r w:rsidR="00B07D41">
        <w:rPr>
          <w:rFonts w:ascii="Times New Roman" w:hAnsi="Times New Roman" w:hint="eastAsia"/>
        </w:rPr>
        <w:t>5</w:t>
      </w:r>
      <w:r w:rsidR="00B07D41">
        <w:rPr>
          <w:rFonts w:ascii="Times New Roman" w:hAnsi="Times New Roman" w:hint="eastAsia"/>
        </w:rPr>
        <w:t>的</w:t>
      </w:r>
      <w:r w:rsidR="00B07D41">
        <w:rPr>
          <w:rFonts w:ascii="Times New Roman" w:hAnsi="Times New Roman" w:hint="eastAsia"/>
        </w:rPr>
        <w:t>tracklet</w:t>
      </w:r>
      <w:r w:rsidR="00B07D41">
        <w:rPr>
          <w:rFonts w:ascii="Times New Roman" w:hAnsi="Times New Roman" w:hint="eastAsia"/>
        </w:rPr>
        <w:t>存储了多个特征向量但是新出现的</w:t>
      </w:r>
      <w:r w:rsidR="00B07D41">
        <w:rPr>
          <w:rFonts w:ascii="Times New Roman" w:hAnsi="Times New Roman" w:hint="eastAsia"/>
        </w:rPr>
        <w:t>detection</w:t>
      </w:r>
      <w:r w:rsidR="00B07D41">
        <w:rPr>
          <w:rFonts w:ascii="Times New Roman" w:hAnsi="Times New Roman" w:hint="eastAsia"/>
        </w:rPr>
        <w:t>的</w:t>
      </w:r>
      <w:r w:rsidR="00B07D41">
        <w:rPr>
          <w:rFonts w:ascii="Times New Roman" w:hAnsi="Times New Roman" w:hint="eastAsia"/>
        </w:rPr>
        <w:t>Bounding</w:t>
      </w:r>
      <w:r w:rsidR="00B07D41">
        <w:rPr>
          <w:rFonts w:ascii="Times New Roman" w:hAnsi="Times New Roman"/>
        </w:rPr>
        <w:t xml:space="preserve"> </w:t>
      </w:r>
      <w:r w:rsidR="00B07D41">
        <w:rPr>
          <w:rFonts w:ascii="Times New Roman" w:hAnsi="Times New Roman" w:hint="eastAsia"/>
        </w:rPr>
        <w:t>Box</w:t>
      </w:r>
      <w:r w:rsidR="00B07D41">
        <w:rPr>
          <w:rFonts w:ascii="Times New Roman" w:hAnsi="Times New Roman" w:hint="eastAsia"/>
        </w:rPr>
        <w:t>依然有大部分被遮挡，这严重影响了特征向量抽取的效果。</w:t>
      </w:r>
      <w:r w:rsidR="008B7D82">
        <w:rPr>
          <w:rFonts w:ascii="Times New Roman" w:hAnsi="Times New Roman" w:hint="eastAsia"/>
        </w:rPr>
        <w:t>因此，尽管我们已经为</w:t>
      </w:r>
      <w:r w:rsidR="008B7D82">
        <w:rPr>
          <w:rFonts w:ascii="Times New Roman" w:hAnsi="Times New Roman" w:hint="eastAsia"/>
        </w:rPr>
        <w:t>ID</w:t>
      </w:r>
      <w:r w:rsidR="008B7D82">
        <w:rPr>
          <w:rFonts w:ascii="Times New Roman" w:hAnsi="Times New Roman" w:hint="eastAsia"/>
        </w:rPr>
        <w:t>为</w:t>
      </w:r>
      <w:r w:rsidR="008B7D82">
        <w:rPr>
          <w:rFonts w:ascii="Times New Roman" w:hAnsi="Times New Roman" w:hint="eastAsia"/>
        </w:rPr>
        <w:t>5</w:t>
      </w:r>
      <w:r w:rsidR="008B7D82">
        <w:rPr>
          <w:rFonts w:ascii="Times New Roman" w:hAnsi="Times New Roman" w:hint="eastAsia"/>
        </w:rPr>
        <w:t>的</w:t>
      </w:r>
      <w:r w:rsidR="008B7D82">
        <w:rPr>
          <w:rFonts w:ascii="Times New Roman" w:hAnsi="Times New Roman" w:hint="eastAsia"/>
        </w:rPr>
        <w:t>tracklet</w:t>
      </w:r>
      <w:r w:rsidR="008B7D82">
        <w:rPr>
          <w:rFonts w:ascii="Times New Roman" w:hAnsi="Times New Roman" w:hint="eastAsia"/>
        </w:rPr>
        <w:t>存储了相当数量的特征向量，但是新的</w:t>
      </w:r>
      <w:r w:rsidR="008B7D82">
        <w:rPr>
          <w:rFonts w:ascii="Times New Roman" w:hAnsi="Times New Roman" w:hint="eastAsia"/>
        </w:rPr>
        <w:t>detection</w:t>
      </w:r>
      <w:r w:rsidR="008B7D82">
        <w:rPr>
          <w:rFonts w:ascii="Times New Roman" w:hAnsi="Times New Roman" w:hint="eastAsia"/>
        </w:rPr>
        <w:t>与</w:t>
      </w:r>
      <w:r w:rsidR="008B7D82">
        <w:rPr>
          <w:rFonts w:ascii="Times New Roman" w:hAnsi="Times New Roman" w:hint="eastAsia"/>
        </w:rPr>
        <w:t>ID</w:t>
      </w:r>
      <w:r w:rsidR="008B7D82">
        <w:rPr>
          <w:rFonts w:ascii="Times New Roman" w:hAnsi="Times New Roman" w:hint="eastAsia"/>
        </w:rPr>
        <w:t>为</w:t>
      </w:r>
      <w:r w:rsidR="008B7D82">
        <w:rPr>
          <w:rFonts w:ascii="Times New Roman" w:hAnsi="Times New Roman" w:hint="eastAsia"/>
        </w:rPr>
        <w:t>5</w:t>
      </w:r>
      <w:r w:rsidR="008B7D82">
        <w:rPr>
          <w:rFonts w:ascii="Times New Roman" w:hAnsi="Times New Roman" w:hint="eastAsia"/>
        </w:rPr>
        <w:t>的</w:t>
      </w:r>
      <w:r w:rsidR="008B7D82">
        <w:rPr>
          <w:rFonts w:ascii="Times New Roman" w:hAnsi="Times New Roman" w:hint="eastAsia"/>
        </w:rPr>
        <w:t>tracklet</w:t>
      </w:r>
      <w:r w:rsidR="008B7D82">
        <w:rPr>
          <w:rFonts w:ascii="Times New Roman" w:hAnsi="Times New Roman" w:hint="eastAsia"/>
        </w:rPr>
        <w:t>上的任意一帧的特征向量匹配时，其距离依然过大。因此我们采用另一种方式来辅助判定。</w:t>
      </w:r>
    </w:p>
    <w:p w14:paraId="45D39841" w14:textId="77777777" w:rsidR="008B7D82" w:rsidRDefault="008B7D82"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6184CFC0" w14:textId="14D326D0" w:rsidR="008B7D82" w:rsidRDefault="008B7D82"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对于抽取出的</w:t>
      </w:r>
      <w:r>
        <w:rPr>
          <w:rFonts w:ascii="Times New Roman" w:hAnsi="Times New Roman" w:hint="eastAsia"/>
        </w:rPr>
        <w:t>128</w:t>
      </w:r>
      <w:r>
        <w:rPr>
          <w:rFonts w:ascii="Times New Roman" w:hAnsi="Times New Roman" w:hint="eastAsia"/>
        </w:rPr>
        <w:t>维特征向量，其每一维度都代表着一种高层次的特征，</w:t>
      </w:r>
      <w:r w:rsidR="008405C9">
        <w:rPr>
          <w:rFonts w:ascii="Times New Roman" w:hAnsi="Times New Roman" w:hint="eastAsia"/>
        </w:rPr>
        <w:t>虽然我们无法准确的判断每一维度的含义，但大体上，他们会对不同的特征产生响应。例如，有的维度可能对头部较为敏感，有的可能对手更为敏感</w:t>
      </w:r>
      <w:r w:rsidR="008405C9">
        <w:rPr>
          <w:rFonts w:ascii="Times New Roman" w:hAnsi="Times New Roman" w:hint="eastAsia"/>
          <w:vertAlign w:val="superscript"/>
        </w:rPr>
        <w:t>[7]</w:t>
      </w:r>
      <w:r w:rsidR="008405C9">
        <w:rPr>
          <w:rFonts w:ascii="Times New Roman" w:hAnsi="Times New Roman" w:hint="eastAsia"/>
        </w:rPr>
        <w:t>。</w:t>
      </w:r>
      <w:r w:rsidR="004A0527">
        <w:rPr>
          <w:rFonts w:ascii="Times New Roman" w:hAnsi="Times New Roman" w:hint="eastAsia"/>
        </w:rPr>
        <w:t>对于一个轨迹上</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oMath>
      <w:r w:rsidR="004A0527">
        <w:rPr>
          <w:rFonts w:ascii="Times New Roman" w:hAnsi="Times New Roman" w:hint="eastAsia"/>
        </w:rPr>
        <w:t>个被存储的特征向量，我们将其堆叠起来会得到一个</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r>
          <w:rPr>
            <w:rFonts w:ascii="Cambria Math" w:hAnsi="Cambria Math"/>
          </w:rPr>
          <m:t>*128</m:t>
        </m:r>
      </m:oMath>
      <w:r w:rsidR="004A0527">
        <w:rPr>
          <w:rFonts w:ascii="Times New Roman" w:hAnsi="Times New Roman" w:hint="eastAsia"/>
        </w:rPr>
        <w:t>维度的矩阵。用</w:t>
      </w:r>
      <w:r w:rsidR="004A0527">
        <w:rPr>
          <w:rFonts w:ascii="Times New Roman" w:hAnsi="Times New Roman" w:hint="eastAsia"/>
        </w:rPr>
        <w:t>detection</w:t>
      </w:r>
      <w:r w:rsidR="004A0527">
        <w:rPr>
          <w:rFonts w:ascii="Times New Roman" w:hAnsi="Times New Roman" w:hint="eastAsia"/>
        </w:rPr>
        <w:t>的特征向量和每一个</w:t>
      </w:r>
      <w:r w:rsidR="004A0527">
        <w:rPr>
          <w:rFonts w:ascii="Times New Roman" w:hAnsi="Times New Roman" w:hint="eastAsia"/>
        </w:rPr>
        <w:t>128</w:t>
      </w:r>
      <w:r w:rsidR="004A0527">
        <w:rPr>
          <w:rFonts w:ascii="Times New Roman" w:hAnsi="Times New Roman" w:hint="eastAsia"/>
        </w:rPr>
        <w:t>维向量做元素间乘积，我们可以得到一个大小不变的矩阵。对于这个矩阵的</w:t>
      </w:r>
      <w:r w:rsidR="004A0527">
        <w:rPr>
          <w:rFonts w:ascii="Times New Roman" w:hAnsi="Times New Roman" w:hint="eastAsia"/>
        </w:rPr>
        <w:t>128</w:t>
      </w:r>
      <w:r w:rsidR="004A0527">
        <w:rPr>
          <w:rFonts w:ascii="Times New Roman" w:hAnsi="Times New Roman" w:hint="eastAsia"/>
        </w:rPr>
        <w:t>维度中的每一维，我们可以找到一</w:t>
      </w:r>
      <w:r w:rsidR="004A0527">
        <w:rPr>
          <w:rFonts w:ascii="Times New Roman" w:hAnsi="Times New Roman" w:hint="eastAsia"/>
        </w:rPr>
        <w:lastRenderedPageBreak/>
        <w:t>个最大值，然后再将所有的最大值相加得到一个新的度量距离</w:t>
      </w: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oMath>
      <w:r w:rsidR="004A0527">
        <w:rPr>
          <w:rFonts w:ascii="Times New Roman" w:hAnsi="Times New Roman" w:hint="eastAsia"/>
        </w:rPr>
        <w:t>，进行公式化表示，我们有：</w:t>
      </w:r>
    </w:p>
    <w:p w14:paraId="054DCD8C" w14:textId="28F168D9" w:rsidR="004A0527" w:rsidRPr="00CF7E2C" w:rsidRDefault="004A0527" w:rsidP="00B352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wordWrap w:val="0"/>
        <w:jc w:val="right"/>
        <w:rPr>
          <w:rFonts w:ascii="Times New Roman" w:hAnsi="Times New Roman"/>
        </w:rPr>
      </w:pPr>
      <m:oMath>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3</m:t>
                </m:r>
              </m:e>
            </m:d>
          </m:sup>
        </m:sSup>
        <m:d>
          <m:dPr>
            <m:ctrlPr>
              <w:rPr>
                <w:rFonts w:ascii="Cambria Math" w:hAnsi="Cambria Math"/>
                <w:i/>
              </w:rPr>
            </m:ctrlPr>
          </m:dPr>
          <m:e>
            <m:r>
              <w:rPr>
                <w:rFonts w:ascii="Cambria Math" w:hAnsi="Cambria Math"/>
              </w:rPr>
              <m:t>i,j</m:t>
            </m:r>
          </m:e>
        </m:d>
        <m:r>
          <w:rPr>
            <w:rFonts w:ascii="Cambria Math" w:hAnsi="Cambria Math"/>
          </w:rPr>
          <m:t>=</m:t>
        </m:r>
        <m:r>
          <w:rPr>
            <w:rFonts w:ascii="Cambria Math" w:hAnsi="Cambria Math"/>
          </w:rPr>
          <m:t>1-</m:t>
        </m:r>
        <m:nary>
          <m:naryPr>
            <m:chr m:val="∑"/>
            <m:limLoc m:val="undOvr"/>
            <m:ctrlPr>
              <w:rPr>
                <w:rFonts w:ascii="Cambria Math" w:hAnsi="Cambria Math"/>
                <w:i/>
              </w:rPr>
            </m:ctrlPr>
          </m:naryPr>
          <m:sub>
            <m:r>
              <w:rPr>
                <w:rFonts w:ascii="Cambria Math" w:hAnsi="Cambria Math"/>
              </w:rPr>
              <m:t>k=0</m:t>
            </m:r>
          </m:sub>
          <m:sup>
            <m:r>
              <w:rPr>
                <w:rFonts w:ascii="Cambria Math" w:hAnsi="Cambria Math"/>
              </w:rPr>
              <m:t>127</m:t>
            </m:r>
          </m:sup>
          <m:e>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j.k</m:t>
                        </m:r>
                      </m:sub>
                    </m:sSub>
                    <m:r>
                      <w:rPr>
                        <w:rFonts w:ascii="Cambria Math" w:hAnsi="Cambria Math"/>
                      </w:rPr>
                      <m:t xml:space="preserve"> </m:t>
                    </m:r>
                  </m:e>
                </m:d>
              </m:e>
            </m:func>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id</m:t>
                </m:r>
              </m:sub>
            </m:sSub>
            <m:r>
              <w:rPr>
                <w:rFonts w:ascii="Cambria Math" w:hAnsi="Cambria Math"/>
              </w:rPr>
              <m:t>}</m:t>
            </m:r>
          </m:e>
        </m:nary>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(3-5)</w:t>
      </w:r>
    </w:p>
    <w:p w14:paraId="45A06A2F" w14:textId="438A6C5D" w:rsidR="00CF7E2C" w:rsidRDefault="00CF7E2C"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其中，</w:t>
      </w:r>
      <m:oMath>
        <m:sSub>
          <m:sSubPr>
            <m:ctrlPr>
              <w:rPr>
                <w:rFonts w:ascii="Cambria Math" w:hAnsi="Cambria Math"/>
                <w:i/>
              </w:rPr>
            </m:ctrlPr>
          </m:sSubPr>
          <m:e>
            <m:r>
              <w:rPr>
                <w:rFonts w:ascii="Cambria Math" w:hAnsi="Cambria Math"/>
              </w:rPr>
              <m:t>t</m:t>
            </m:r>
          </m:e>
          <m:sub>
            <m:r>
              <w:rPr>
                <w:rFonts w:ascii="Cambria Math" w:hAnsi="Cambria Math"/>
              </w:rPr>
              <m:t>id</m:t>
            </m:r>
          </m:sub>
        </m:sSub>
      </m:oMath>
      <w:r w:rsidR="003631F5">
        <w:rPr>
          <w:rFonts w:ascii="Times New Roman" w:hAnsi="Times New Roman" w:hint="eastAsia"/>
        </w:rPr>
        <w:t>表示编号为</w:t>
      </w:r>
      <w:r w:rsidR="003631F5">
        <w:rPr>
          <w:rFonts w:ascii="Times New Roman" w:hAnsi="Times New Roman" w:hint="eastAsia"/>
        </w:rPr>
        <w:t>id</w:t>
      </w:r>
      <w:r w:rsidR="003631F5">
        <w:rPr>
          <w:rFonts w:ascii="Times New Roman" w:hAnsi="Times New Roman" w:hint="eastAsia"/>
        </w:rPr>
        <w:t>的</w:t>
      </w:r>
      <w:r w:rsidR="003631F5">
        <w:rPr>
          <w:rFonts w:ascii="Times New Roman" w:hAnsi="Times New Roman" w:hint="eastAsia"/>
        </w:rPr>
        <w:t>tracklet</w:t>
      </w:r>
      <w:r w:rsidR="003631F5">
        <w:rPr>
          <w:rFonts w:ascii="Times New Roman" w:hAnsi="Times New Roman" w:hint="eastAsia"/>
        </w:rPr>
        <w:t>所存储的特征向量列表。</w:t>
      </w:r>
    </w:p>
    <w:p w14:paraId="3AB64195" w14:textId="77777777" w:rsidR="003631F5" w:rsidRDefault="003631F5"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CFEC98A" w14:textId="569715A3" w:rsidR="003631F5" w:rsidRDefault="003631F5"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我们将这个新的度量距离考虑进去，可以得到一个新的</w:t>
      </w:r>
      <w:r>
        <w:rPr>
          <w:rFonts w:ascii="Times New Roman" w:hAnsi="Times New Roman" w:hint="eastAsia"/>
        </w:rPr>
        <w:t>Cost</w:t>
      </w:r>
      <w:r>
        <w:rPr>
          <w:rFonts w:ascii="Times New Roman" w:hAnsi="Times New Roman" w:hint="eastAsia"/>
        </w:rPr>
        <w:t>函数，</w:t>
      </w:r>
    </w:p>
    <w:p w14:paraId="1C728FBF" w14:textId="1331D23D" w:rsidR="003631F5" w:rsidRPr="00366F6F" w:rsidRDefault="003631F5" w:rsidP="00B352A8">
      <w:pPr>
        <w:wordWrap w:val="0"/>
        <w:jc w:val="right"/>
        <w:rPr>
          <w:rFonts w:ascii="Times New Roman" w:hAnsi="Times New Roman"/>
        </w:rPr>
      </w:pPr>
      <m:oMath>
        <m:sSub>
          <m:sSubPr>
            <m:ctrlPr>
              <w:rPr>
                <w:rFonts w:ascii="Cambria Math" w:hAnsi="Cambria Math"/>
              </w:rPr>
            </m:ctrlPr>
          </m:sSubPr>
          <m:e>
            <m:r>
              <w:rPr>
                <w:rFonts w:ascii="Cambria Math" w:hAnsi="Cambria Math" w:hint="eastAsia"/>
              </w:rPr>
              <m:t>c</m:t>
            </m:r>
          </m:e>
          <m:sub>
            <m:r>
              <w:rPr>
                <w:rFonts w:ascii="Cambria Math" w:hAnsi="Cambria Math"/>
              </w:rPr>
              <m:t>i,j</m:t>
            </m:r>
          </m:sub>
        </m:sSub>
        <m:r>
          <w:rPr>
            <w:rFonts w:ascii="Cambria Math" w:hAnsi="Cambria Math"/>
          </w:rPr>
          <m:t>=λ</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hAnsi="Cambria Math" w:cs="Cambria Math"/>
          </w:rPr>
          <m:t>α</m:t>
        </m:r>
        <m:sSup>
          <m:sSupPr>
            <m:ctrlPr>
              <w:rPr>
                <w:rFonts w:ascii="Cambria Math" w:hAnsi="Cambria Math"/>
              </w:rPr>
            </m:ctrlPr>
          </m:sSupPr>
          <m:e>
            <m:r>
              <w:rPr>
                <w:rFonts w:ascii="Cambria Math" w:hAnsi="Cambria Math"/>
              </w:rPr>
              <m:t>c</m:t>
            </m:r>
          </m:e>
          <m:sup>
            <m:d>
              <m:dPr>
                <m:ctrlPr>
                  <w:rPr>
                    <w:rFonts w:ascii="Cambria Math" w:hAnsi="Cambria Math"/>
                  </w:rPr>
                </m:ctrlPr>
              </m:dPr>
              <m:e>
                <m:r>
                  <m:rPr>
                    <m:sty m:val="p"/>
                  </m:rPr>
                  <w:rPr>
                    <w:rFonts w:ascii="Cambria Math" w:hAnsi="Cambria Math" w:hint="eastAsia"/>
                  </w:rPr>
                  <m:t>2</m:t>
                </m:r>
              </m:e>
            </m:d>
          </m:sup>
        </m:sSup>
        <m:d>
          <m:dPr>
            <m:ctrlPr>
              <w:rPr>
                <w:rFonts w:ascii="Cambria Math" w:hAnsi="Cambria Math"/>
                <w:i/>
              </w:rPr>
            </m:ctrlPr>
          </m:dPr>
          <m:e>
            <m:r>
              <w:rPr>
                <w:rFonts w:ascii="Cambria Math" w:hAnsi="Cambria Math"/>
              </w:rPr>
              <m:t>i,j</m:t>
            </m:r>
          </m:e>
        </m:d>
        <m:r>
          <w:rPr>
            <w:rFonts w:ascii="Cambria Math" w:hAnsi="Cambria Math"/>
          </w:rPr>
          <m:t>+</m:t>
        </m:r>
        <m:r>
          <w:rPr>
            <w:rFonts w:ascii="Cambria Math" w:hAnsi="Cambria Math" w:hint="eastAsia"/>
          </w:rPr>
          <m:t>(</m:t>
        </m:r>
        <m:r>
          <w:rPr>
            <w:rFonts w:ascii="Cambria Math" w:hAnsi="Cambria Math"/>
          </w:rPr>
          <m:t>1-α-λ</m:t>
        </m:r>
        <m:r>
          <w:rPr>
            <w:rFonts w:ascii="Cambria Math" w:hAnsi="Cambria Math" w:hint="eastAsia"/>
          </w:rPr>
          <m:t>)</m:t>
        </m:r>
        <m:sSup>
          <m:sSupPr>
            <m:ctrlPr>
              <w:rPr>
                <w:rFonts w:ascii="Cambria Math" w:hAnsi="Cambria Math"/>
              </w:rPr>
            </m:ctrlPr>
          </m:sSupPr>
          <m:e>
            <m:r>
              <w:rPr>
                <w:rFonts w:ascii="Cambria Math" w:hAnsi="Cambria Math"/>
              </w:rPr>
              <m:t>c</m:t>
            </m:r>
          </m:e>
          <m:sup>
            <m:d>
              <m:dPr>
                <m:ctrlPr>
                  <w:rPr>
                    <w:rFonts w:ascii="Cambria Math" w:hAnsi="Cambria Math"/>
                    <w:i/>
                  </w:rPr>
                </m:ctrlPr>
              </m:dPr>
              <m:e>
                <m:r>
                  <w:rPr>
                    <w:rFonts w:ascii="Cambria Math" w:hAnsi="Cambria Math"/>
                  </w:rPr>
                  <m:t>3</m:t>
                </m:r>
              </m:e>
            </m:d>
          </m:sup>
        </m:sSup>
        <m:d>
          <m:dPr>
            <m:ctrlPr>
              <w:rPr>
                <w:rFonts w:ascii="Cambria Math" w:hAnsi="Cambria Math"/>
                <w:i/>
              </w:rPr>
            </m:ctrlPr>
          </m:dPr>
          <m:e>
            <m:r>
              <w:rPr>
                <w:rFonts w:ascii="Cambria Math" w:hAnsi="Cambria Math"/>
              </w:rPr>
              <m:t>i,j</m:t>
            </m:r>
          </m:e>
        </m:d>
      </m:oMath>
      <w:r w:rsidR="00B352A8">
        <w:rPr>
          <w:rFonts w:ascii="Times New Roman" w:hAnsi="Times New Roman" w:hint="eastAsia"/>
        </w:rPr>
        <w:t xml:space="preserve">  </w:t>
      </w:r>
      <w:r w:rsidR="00B352A8">
        <w:rPr>
          <w:rFonts w:ascii="Times New Roman" w:hAnsi="Times New Roman"/>
        </w:rPr>
        <w:t xml:space="preserve">      </w:t>
      </w:r>
      <w:r w:rsidR="00B352A8">
        <w:rPr>
          <w:rFonts w:ascii="Times New Roman" w:hAnsi="Times New Roman" w:hint="eastAsia"/>
        </w:rPr>
        <w:t>(3-6)</w:t>
      </w:r>
    </w:p>
    <w:p w14:paraId="770BD836" w14:textId="39F77244" w:rsidR="003631F5" w:rsidRDefault="000D41A9"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其中</w:t>
      </w:r>
      <m:oMath>
        <m:r>
          <w:rPr>
            <w:rFonts w:ascii="Cambria Math" w:hAnsi="Cambria Math"/>
          </w:rPr>
          <m:t>λ</m:t>
        </m:r>
      </m:oMath>
      <w:r>
        <w:rPr>
          <w:rFonts w:ascii="Times New Roman" w:hAnsi="Times New Roman" w:hint="eastAsia"/>
        </w:rPr>
        <w:t>和</w:t>
      </w:r>
      <m:oMath>
        <m:r>
          <w:rPr>
            <w:rFonts w:ascii="Cambria Math" w:hAnsi="Cambria Math"/>
          </w:rPr>
          <m:t>α</m:t>
        </m:r>
      </m:oMath>
      <w:r>
        <w:rPr>
          <w:rFonts w:ascii="Times New Roman" w:hAnsi="Times New Roman" w:hint="eastAsia"/>
        </w:rPr>
        <w:t>都是</w:t>
      </w:r>
      <w:r>
        <w:rPr>
          <w:rFonts w:ascii="Times New Roman" w:hAnsi="Times New Roman" w:hint="eastAsia"/>
        </w:rPr>
        <w:t>0</w:t>
      </w:r>
      <w:r>
        <w:rPr>
          <w:rFonts w:ascii="Times New Roman" w:hAnsi="Times New Roman"/>
        </w:rPr>
        <w:t>~</w:t>
      </w:r>
      <w:r>
        <w:rPr>
          <w:rFonts w:ascii="Times New Roman" w:hAnsi="Times New Roman" w:hint="eastAsia"/>
        </w:rPr>
        <w:t>1</w:t>
      </w:r>
      <w:r>
        <w:rPr>
          <w:rFonts w:ascii="Times New Roman" w:hAnsi="Times New Roman" w:hint="eastAsia"/>
        </w:rPr>
        <w:t>之间的实数。</w:t>
      </w:r>
      <w:r w:rsidR="00C1750B">
        <w:rPr>
          <w:rFonts w:ascii="Times New Roman" w:hAnsi="Times New Roman" w:hint="eastAsia"/>
        </w:rPr>
        <w:t>并可以据此得到当前帧的所有</w:t>
      </w:r>
      <w:r w:rsidR="00C1750B">
        <w:rPr>
          <w:rFonts w:ascii="Times New Roman" w:hAnsi="Times New Roman" w:hint="eastAsia"/>
        </w:rPr>
        <w:t xml:space="preserve">detection </w:t>
      </w:r>
      <w:r w:rsidR="00C1750B">
        <w:rPr>
          <w:rFonts w:ascii="Times New Roman" w:hAnsi="Times New Roman" w:hint="eastAsia"/>
        </w:rPr>
        <w:t>和之前任意一个</w:t>
      </w:r>
      <w:r w:rsidR="00C1750B">
        <w:rPr>
          <w:rFonts w:ascii="Times New Roman" w:hAnsi="Times New Roman" w:hint="eastAsia"/>
        </w:rPr>
        <w:t>tarcklet</w:t>
      </w:r>
      <w:r w:rsidR="00C1750B">
        <w:rPr>
          <w:rFonts w:ascii="Times New Roman" w:hAnsi="Times New Roman" w:hint="eastAsia"/>
        </w:rPr>
        <w:t>之间的代价矩阵。对于一组</w:t>
      </w:r>
      <w:r w:rsidR="00C1750B">
        <w:rPr>
          <w:rFonts w:ascii="Times New Roman" w:hAnsi="Times New Roman" w:hint="eastAsia"/>
        </w:rPr>
        <w:t>tracklet</w:t>
      </w:r>
      <w:r w:rsidR="00C1750B">
        <w:rPr>
          <w:rFonts w:ascii="Times New Roman" w:hAnsi="Times New Roman" w:hint="eastAsia"/>
        </w:rPr>
        <w:t>和一组</w:t>
      </w:r>
      <w:r w:rsidR="00C1750B">
        <w:rPr>
          <w:rFonts w:ascii="Times New Roman" w:hAnsi="Times New Roman" w:hint="eastAsia"/>
        </w:rPr>
        <w:t>detection</w:t>
      </w:r>
      <w:r w:rsidR="00C1750B">
        <w:rPr>
          <w:rFonts w:ascii="Times New Roman" w:hAnsi="Times New Roman" w:hint="eastAsia"/>
        </w:rPr>
        <w:t>，我们可以用匈牙利算法求得其最优解。当一个轨迹和一个检测框匹配时，我们可以将该检测框添加到该轨迹上去。</w:t>
      </w:r>
    </w:p>
    <w:p w14:paraId="2DC7299D" w14:textId="77777777" w:rsidR="00C1750B" w:rsidRDefault="00C1750B" w:rsidP="00A23C60">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4C944546" w14:textId="551ACDBA" w:rsidR="00C1750B" w:rsidRPr="004A0527" w:rsidRDefault="00C1750B" w:rsidP="00C1750B">
      <w:pPr>
        <w:pStyle w:val="2"/>
        <w:rPr>
          <w:rFonts w:hint="eastAsia"/>
        </w:rPr>
      </w:pPr>
      <w:r>
        <w:rPr>
          <w:rFonts w:hint="eastAsia"/>
        </w:rPr>
        <w:t xml:space="preserve"> </w:t>
      </w:r>
      <w:bookmarkStart w:id="26" w:name="_Toc516188716"/>
      <w:r>
        <w:rPr>
          <w:rFonts w:hint="eastAsia"/>
        </w:rPr>
        <w:t>匹配流程</w:t>
      </w:r>
      <w:bookmarkEnd w:id="26"/>
    </w:p>
    <w:p w14:paraId="7D9D9D02" w14:textId="67D50B07" w:rsidR="009E3F04"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在</w:t>
      </w:r>
      <w:r>
        <w:rPr>
          <w:rFonts w:ascii="Times New Roman" w:hAnsi="Times New Roman" w:hint="eastAsia"/>
        </w:rPr>
        <w:t>3.1~3.4</w:t>
      </w:r>
      <w:r>
        <w:rPr>
          <w:rFonts w:ascii="Times New Roman" w:hAnsi="Times New Roman" w:hint="eastAsia"/>
        </w:rPr>
        <w:t>的基础之上，我们来考虑具体的算法流程。一般来说，临近的两帧之前进行匹配，其准确性应该是较好的，因为在短时间内，目标的位置，形态学参数都没有出现较大的改变，可以得到一个更准确的描述。因此我们可以采用如下的算法流程。</w:t>
      </w:r>
    </w:p>
    <w:p w14:paraId="56CBE9CC" w14:textId="77777777" w:rsidR="00C1750B"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314F62A" w14:textId="4B54DCF9" w:rsidR="00C1750B" w:rsidRDefault="00C1750B"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r>
        <w:rPr>
          <w:rFonts w:ascii="Times New Roman" w:hAnsi="Times New Roman" w:hint="eastAsia"/>
        </w:rPr>
        <w:t>当我们得到新一帧（第</w:t>
      </w:r>
      <w:r>
        <w:rPr>
          <w:rFonts w:ascii="Times New Roman" w:hAnsi="Times New Roman" w:hint="eastAsia"/>
        </w:rPr>
        <w:t>n</w:t>
      </w:r>
      <w:r>
        <w:rPr>
          <w:rFonts w:ascii="Times New Roman" w:hAnsi="Times New Roman" w:hint="eastAsia"/>
        </w:rPr>
        <w:t>帧）上所有的侦测框时，我们可以首先将他和</w:t>
      </w:r>
      <w:r>
        <w:rPr>
          <w:rFonts w:ascii="Times New Roman" w:hAnsi="Times New Roman" w:hint="eastAsia"/>
        </w:rPr>
        <w:t>n-1</w:t>
      </w:r>
      <w:r>
        <w:rPr>
          <w:rFonts w:ascii="Times New Roman" w:hAnsi="Times New Roman" w:hint="eastAsia"/>
        </w:rPr>
        <w:t>帧上的</w:t>
      </w:r>
      <w:r>
        <w:rPr>
          <w:rFonts w:ascii="Times New Roman" w:hAnsi="Times New Roman" w:hint="eastAsia"/>
        </w:rPr>
        <w:t>track</w:t>
      </w:r>
      <w:r>
        <w:rPr>
          <w:rFonts w:ascii="Times New Roman" w:hAnsi="Times New Roman" w:hint="eastAsia"/>
        </w:rPr>
        <w:t>进行匹配。当匹配完成之后，对于被匹配上的检测框，我们可以将其标记为</w:t>
      </w:r>
      <w:r>
        <w:rPr>
          <w:rFonts w:ascii="Times New Roman" w:hAnsi="Times New Roman" w:hint="eastAsia"/>
        </w:rPr>
        <w:t>Confirmed</w:t>
      </w:r>
      <w:r>
        <w:rPr>
          <w:rFonts w:ascii="Times New Roman" w:hAnsi="Times New Roman" w:hint="eastAsia"/>
        </w:rPr>
        <w:t>状态，而未成功匹配的仍未</w:t>
      </w:r>
      <w:r>
        <w:rPr>
          <w:rFonts w:ascii="Times New Roman" w:hAnsi="Times New Roman" w:hint="eastAsia"/>
        </w:rPr>
        <w:t>Unconfirmed</w:t>
      </w:r>
      <w:r>
        <w:rPr>
          <w:rFonts w:ascii="Times New Roman" w:hAnsi="Times New Roman" w:hint="eastAsia"/>
        </w:rPr>
        <w:t>状态。</w:t>
      </w:r>
      <w:r w:rsidR="00AA05C3">
        <w:rPr>
          <w:rFonts w:ascii="Times New Roman" w:hAnsi="Times New Roman" w:hint="eastAsia"/>
        </w:rPr>
        <w:t>对于轨迹我们同样处理。随后，我们再将其与第</w:t>
      </w:r>
      <w:r w:rsidR="00AA05C3">
        <w:rPr>
          <w:rFonts w:ascii="Times New Roman" w:hAnsi="Times New Roman" w:hint="eastAsia"/>
        </w:rPr>
        <w:t>n-2</w:t>
      </w:r>
      <w:r w:rsidR="00AA05C3">
        <w:rPr>
          <w:rFonts w:ascii="Times New Roman" w:hAnsi="Times New Roman" w:hint="eastAsia"/>
        </w:rPr>
        <w:t>帧的轨迹中仍为</w:t>
      </w:r>
      <w:r w:rsidR="00AA05C3">
        <w:rPr>
          <w:rFonts w:ascii="Times New Roman" w:hAnsi="Times New Roman" w:hint="eastAsia"/>
        </w:rPr>
        <w:t>unconfirmed</w:t>
      </w:r>
      <w:r w:rsidR="00AA05C3">
        <w:rPr>
          <w:rFonts w:ascii="Times New Roman" w:hAnsi="Times New Roman" w:hint="eastAsia"/>
        </w:rPr>
        <w:t>状态的进行匹配，重复这个操作，直到没有更多的帧或者达到预先设定的上限</w:t>
      </w:r>
      <m:oMath>
        <m:sSub>
          <m:sSubPr>
            <m:ctrlPr>
              <w:rPr>
                <w:rFonts w:ascii="Cambria Math" w:hAnsi="Cambria Math"/>
              </w:rPr>
            </m:ctrlPr>
          </m:sSubPr>
          <m:e>
            <m:r>
              <w:rPr>
                <w:rFonts w:ascii="Cambria Math" w:hAnsi="Cambria Math" w:hint="eastAsia"/>
              </w:rPr>
              <m:t>L</m:t>
            </m:r>
          </m:e>
          <m:sub>
            <m:r>
              <w:rPr>
                <w:rFonts w:ascii="Cambria Math" w:hAnsi="Cambria Math"/>
              </w:rPr>
              <m:t>k</m:t>
            </m:r>
          </m:sub>
        </m:sSub>
      </m:oMath>
      <w:r w:rsidR="00AA05C3">
        <w:rPr>
          <w:rFonts w:ascii="Times New Roman" w:hAnsi="Times New Roman" w:hint="eastAsia"/>
        </w:rPr>
        <w:t>。</w:t>
      </w:r>
    </w:p>
    <w:p w14:paraId="1854727D" w14:textId="77777777"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7AB8F68E" w14:textId="7D5DCAC8"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对于循环结束后仍然未能成功匹配的检测框，我们将其视作新的目标，让其处于初始化状态，而对于仍未能匹配的轨迹，我们将维护其</w:t>
      </w:r>
      <m:oMath>
        <m:sSub>
          <m:sSubPr>
            <m:ctrlPr>
              <w:rPr>
                <w:rFonts w:ascii="Cambria Math" w:hAnsi="Cambria Math"/>
              </w:rPr>
            </m:ctrlPr>
          </m:sSubPr>
          <m:e>
            <m:r>
              <w:rPr>
                <w:rFonts w:ascii="Cambria Math" w:hAnsi="Cambria Math" w:hint="eastAsia"/>
              </w:rPr>
              <m:t>a</m:t>
            </m:r>
          </m:e>
          <m:sub>
            <m:r>
              <w:rPr>
                <w:rFonts w:ascii="Cambria Math" w:hAnsi="Cambria Math"/>
              </w:rPr>
              <m:t>k</m:t>
            </m:r>
          </m:sub>
        </m:sSub>
      </m:oMath>
      <w:r>
        <w:rPr>
          <w:rFonts w:ascii="Times New Roman" w:hAnsi="Times New Roman" w:hint="eastAsia"/>
        </w:rPr>
        <w:t>参数，直至大于我们设定的</w:t>
      </w:r>
      <w:r>
        <w:rPr>
          <w:rFonts w:ascii="Times New Roman" w:hAnsi="Times New Roman" w:hint="eastAsia"/>
        </w:rPr>
        <w:t>max_age</w:t>
      </w:r>
      <w:r>
        <w:rPr>
          <w:rFonts w:ascii="Times New Roman" w:hAnsi="Times New Roman" w:hint="eastAsia"/>
        </w:rPr>
        <w:t>之后将这个轨迹标记为删除状态。</w:t>
      </w:r>
    </w:p>
    <w:p w14:paraId="6B74DD61" w14:textId="77777777" w:rsid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rPr>
      </w:pPr>
    </w:p>
    <w:p w14:paraId="6DDE7AF2" w14:textId="47CD2B64" w:rsidR="007573B8" w:rsidRPr="007573B8" w:rsidRDefault="007573B8"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pPr>
      <w:r>
        <w:rPr>
          <w:rFonts w:ascii="Times New Roman" w:hAnsi="Times New Roman" w:hint="eastAsia"/>
        </w:rPr>
        <w:t>对于处于初始化状态的检测框，我们将将他们和之前检测到的仍处在初始化状态的检测框进行匹配，匹配成功的将视为一个轨迹上的。如果一个新出现的处于初始化状态的轨迹连续存在了</w:t>
      </w:r>
      <w:r>
        <w:rPr>
          <w:rFonts w:ascii="Times New Roman" w:hAnsi="Times New Roman" w:hint="eastAsia"/>
        </w:rPr>
        <w:t>init_num</w:t>
      </w:r>
      <w:r>
        <w:rPr>
          <w:rFonts w:ascii="Times New Roman" w:hAnsi="Times New Roman" w:hint="eastAsia"/>
        </w:rPr>
        <w:t>帧，我们将赋予其一个新的</w:t>
      </w:r>
      <w:r>
        <w:rPr>
          <w:rFonts w:ascii="Times New Roman" w:hAnsi="Times New Roman" w:hint="eastAsia"/>
        </w:rPr>
        <w:t>ID</w:t>
      </w:r>
      <w:r>
        <w:rPr>
          <w:rFonts w:ascii="Times New Roman" w:hAnsi="Times New Roman" w:hint="eastAsia"/>
        </w:rPr>
        <w:t>，视作一条新的轨迹。这就是整个算法的大体流程。</w:t>
      </w:r>
    </w:p>
    <w:p w14:paraId="795F0913" w14:textId="34214F75" w:rsidR="00A23C60" w:rsidRPr="00A23C60" w:rsidRDefault="00A23C60" w:rsidP="008B7D8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6164"/>
        </w:tabs>
        <w:rPr>
          <w:rFonts w:ascii="Times New Roman" w:hAnsi="Times New Roman" w:hint="eastAsia"/>
        </w:rPr>
        <w:sectPr w:rsidR="00A23C60" w:rsidRPr="00A23C60" w:rsidSect="000A1D08">
          <w:pgSz w:w="11906" w:h="16838" w:code="9"/>
          <w:pgMar w:top="2155" w:right="1701" w:bottom="1814" w:left="1701" w:header="851" w:footer="992" w:gutter="113"/>
          <w:cols w:space="425"/>
          <w:docGrid w:type="lines" w:linePitch="326"/>
        </w:sectPr>
      </w:pPr>
      <w:r>
        <w:rPr>
          <w:rFonts w:ascii="Times New Roman" w:hAnsi="Times New Roman"/>
        </w:rPr>
        <w:tab/>
      </w:r>
    </w:p>
    <w:p w14:paraId="4D591C09" w14:textId="310441A9" w:rsidR="00EC6EF9" w:rsidRPr="00366F6F" w:rsidRDefault="007573B8" w:rsidP="004A7FE9">
      <w:pPr>
        <w:pStyle w:val="1"/>
        <w:rPr>
          <w:rFonts w:ascii="Times New Roman" w:hAnsi="Times New Roman"/>
        </w:rPr>
      </w:pPr>
      <w:bookmarkStart w:id="27" w:name="_Toc516188717"/>
      <w:bookmarkEnd w:id="17"/>
      <w:r>
        <w:rPr>
          <w:rFonts w:ascii="Times New Roman" w:hAnsi="Times New Roman" w:hint="eastAsia"/>
        </w:rPr>
        <w:lastRenderedPageBreak/>
        <w:t>实验探究</w:t>
      </w:r>
      <w:r w:rsidR="00B75AE7">
        <w:rPr>
          <w:rFonts w:ascii="Times New Roman" w:hAnsi="Times New Roman" w:hint="eastAsia"/>
        </w:rPr>
        <w:t>与分析</w:t>
      </w:r>
      <w:bookmarkEnd w:id="27"/>
    </w:p>
    <w:p w14:paraId="1172B74E" w14:textId="6E7E0516" w:rsidR="00A86665" w:rsidRDefault="00B75AE7" w:rsidP="00B75AE7">
      <w:pPr>
        <w:rPr>
          <w:rFonts w:ascii="Times New Roman" w:hAnsi="Times New Roman" w:hint="eastAsia"/>
        </w:rPr>
      </w:pPr>
      <w:r>
        <w:rPr>
          <w:rFonts w:ascii="Times New Roman" w:hAnsi="Times New Roman" w:hint="eastAsia"/>
        </w:rPr>
        <w:t>我们的多目标追踪算法是一个轻量级的实时追踪算法，因此我们使用个人电脑就可以完成运算。实验中我使用的是苹果电脑</w:t>
      </w:r>
      <w:r>
        <w:rPr>
          <w:rFonts w:ascii="Times New Roman" w:hAnsi="Times New Roman" w:hint="eastAsia"/>
        </w:rPr>
        <w:t>M</w:t>
      </w:r>
      <w:r>
        <w:rPr>
          <w:rFonts w:ascii="Times New Roman" w:hAnsi="Times New Roman"/>
        </w:rPr>
        <w:t>acBook Pro 2017</w:t>
      </w:r>
      <w:r>
        <w:rPr>
          <w:rFonts w:ascii="Times New Roman" w:hAnsi="Times New Roman" w:hint="eastAsia"/>
        </w:rPr>
        <w:t>版本。实验中，我们使用</w:t>
      </w:r>
      <w:r>
        <w:rPr>
          <w:rFonts w:ascii="Times New Roman" w:hAnsi="Times New Roman" w:hint="eastAsia"/>
        </w:rPr>
        <w:t>MOT</w:t>
      </w:r>
      <w:r>
        <w:rPr>
          <w:rFonts w:ascii="Times New Roman" w:hAnsi="Times New Roman"/>
        </w:rPr>
        <w:t>16</w:t>
      </w:r>
      <w:r>
        <w:rPr>
          <w:rFonts w:ascii="Times New Roman" w:hAnsi="Times New Roman" w:hint="eastAsia"/>
        </w:rPr>
        <w:t>数据集，并验证了不同算法模型在实验中的具体效果，并从不同方面分析了</w:t>
      </w:r>
      <w:r w:rsidR="00305B55">
        <w:rPr>
          <w:rFonts w:ascii="Times New Roman" w:hAnsi="Times New Roman" w:hint="eastAsia"/>
        </w:rPr>
        <w:t>不同算法的优劣以及可能的应用场景。</w:t>
      </w:r>
    </w:p>
    <w:p w14:paraId="226DEF32" w14:textId="77777777" w:rsidR="00305B55" w:rsidRDefault="00305B55" w:rsidP="00B75AE7">
      <w:pPr>
        <w:rPr>
          <w:rFonts w:ascii="Times New Roman" w:hAnsi="Times New Roman"/>
        </w:rPr>
      </w:pPr>
    </w:p>
    <w:p w14:paraId="73961879" w14:textId="1EA67C46" w:rsidR="00305B55" w:rsidRPr="00305B55" w:rsidRDefault="00305B55" w:rsidP="00305B55">
      <w:pPr>
        <w:pStyle w:val="2"/>
        <w:rPr>
          <w:rFonts w:hint="eastAsia"/>
        </w:rPr>
      </w:pPr>
      <w:r>
        <w:rPr>
          <w:rFonts w:hint="eastAsia"/>
        </w:rPr>
        <w:t xml:space="preserve"> </w:t>
      </w:r>
      <w:bookmarkStart w:id="28" w:name="_Toc516188718"/>
      <w:r>
        <w:rPr>
          <w:rFonts w:hint="eastAsia"/>
        </w:rPr>
        <w:t>MOT</w:t>
      </w:r>
      <w:r>
        <w:rPr>
          <w:rFonts w:hint="eastAsia"/>
        </w:rPr>
        <w:t>数据集</w:t>
      </w:r>
      <w:bookmarkEnd w:id="28"/>
    </w:p>
    <w:p w14:paraId="092205F7" w14:textId="252C3C4B" w:rsidR="0066656A" w:rsidRDefault="00460EF0" w:rsidP="00DF0E30">
      <w:pPr>
        <w:rPr>
          <w:rFonts w:ascii="Times New Roman" w:hAnsi="Times New Roman" w:hint="eastAsia"/>
        </w:rPr>
      </w:pPr>
      <w:r>
        <w:rPr>
          <w:rFonts w:ascii="Times New Roman" w:hAnsi="Times New Roman" w:hint="eastAsia"/>
        </w:rPr>
        <w:t>近年来计算机视觉领域的许多分支都举行了许多在线的竞赛，并产生了不少高质量的数据集，例如</w:t>
      </w:r>
      <w:r>
        <w:rPr>
          <w:rFonts w:ascii="Times New Roman" w:hAnsi="Times New Roman" w:hint="eastAsia"/>
        </w:rPr>
        <w:t>ImageNet</w:t>
      </w:r>
      <w:r>
        <w:rPr>
          <w:rFonts w:ascii="Times New Roman" w:hAnsi="Times New Roman" w:hint="eastAsia"/>
        </w:rPr>
        <w:t>、</w:t>
      </w:r>
      <w:r>
        <w:rPr>
          <w:rFonts w:ascii="Times New Roman" w:hAnsi="Times New Roman" w:hint="eastAsia"/>
        </w:rPr>
        <w:t>COCO</w:t>
      </w:r>
      <w:r>
        <w:rPr>
          <w:rFonts w:ascii="Times New Roman" w:hAnsi="Times New Roman" w:hint="eastAsia"/>
        </w:rPr>
        <w:t>、</w:t>
      </w:r>
      <w:r>
        <w:rPr>
          <w:rFonts w:ascii="Times New Roman" w:hAnsi="Times New Roman" w:hint="eastAsia"/>
        </w:rPr>
        <w:t>Pascal</w:t>
      </w:r>
      <w:r>
        <w:rPr>
          <w:rFonts w:ascii="Times New Roman" w:hAnsi="Times New Roman"/>
        </w:rPr>
        <w:t xml:space="preserve"> </w:t>
      </w:r>
      <w:r>
        <w:rPr>
          <w:rFonts w:ascii="Times New Roman" w:hAnsi="Times New Roman" w:hint="eastAsia"/>
        </w:rPr>
        <w:t>VOC</w:t>
      </w:r>
      <w:r>
        <w:rPr>
          <w:rFonts w:ascii="Times New Roman" w:hAnsi="Times New Roman" w:hint="eastAsia"/>
        </w:rPr>
        <w:t>、</w:t>
      </w:r>
      <w:r>
        <w:rPr>
          <w:rFonts w:ascii="Times New Roman" w:hAnsi="Times New Roman" w:hint="eastAsia"/>
        </w:rPr>
        <w:t>KITTI</w:t>
      </w:r>
      <w:r>
        <w:rPr>
          <w:rFonts w:ascii="Times New Roman" w:hAnsi="Times New Roman" w:hint="eastAsia"/>
        </w:rPr>
        <w:t>等。在多目标追踪领域，</w:t>
      </w:r>
      <w:r>
        <w:rPr>
          <w:rFonts w:ascii="Times New Roman" w:hAnsi="Times New Roman" w:hint="eastAsia"/>
        </w:rPr>
        <w:t>MOT</w:t>
      </w:r>
      <w:r>
        <w:rPr>
          <w:rFonts w:ascii="Times New Roman" w:hAnsi="Times New Roman" w:hint="eastAsia"/>
        </w:rPr>
        <w:t>竞赛和</w:t>
      </w:r>
      <w:r>
        <w:rPr>
          <w:rFonts w:ascii="Times New Roman" w:hAnsi="Times New Roman" w:hint="eastAsia"/>
        </w:rPr>
        <w:t>MOT</w:t>
      </w:r>
      <w:r>
        <w:rPr>
          <w:rFonts w:ascii="Times New Roman" w:hAnsi="Times New Roman" w:hint="eastAsia"/>
        </w:rPr>
        <w:t>数据集无疑是现在质量较好，较为完备和流行的。</w:t>
      </w:r>
    </w:p>
    <w:p w14:paraId="6D565C9F" w14:textId="77777777" w:rsidR="00460EF0" w:rsidRDefault="00460EF0" w:rsidP="00DF0E30">
      <w:pPr>
        <w:rPr>
          <w:rFonts w:ascii="Times New Roman" w:hAnsi="Times New Roman"/>
        </w:rPr>
      </w:pPr>
    </w:p>
    <w:p w14:paraId="2D11DEE4" w14:textId="38D9E96E" w:rsidR="00460EF0" w:rsidRDefault="00460EF0" w:rsidP="00DF0E30">
      <w:pPr>
        <w:rPr>
          <w:rFonts w:ascii="Times New Roman" w:hAnsi="Times New Roman"/>
        </w:rPr>
      </w:pPr>
      <w:r>
        <w:rPr>
          <w:rFonts w:ascii="Times New Roman" w:hAnsi="Times New Roman" w:hint="eastAsia"/>
        </w:rPr>
        <w:t>MOT</w:t>
      </w:r>
      <w:r>
        <w:rPr>
          <w:rFonts w:ascii="Times New Roman" w:hAnsi="Times New Roman"/>
        </w:rPr>
        <w:t>16</w:t>
      </w:r>
      <w:r>
        <w:rPr>
          <w:rFonts w:ascii="Times New Roman" w:hAnsi="Times New Roman" w:hint="eastAsia"/>
        </w:rPr>
        <w:t>数据集包含</w:t>
      </w:r>
      <w:r w:rsidR="000406FA">
        <w:rPr>
          <w:rFonts w:ascii="Times New Roman" w:hAnsi="Times New Roman" w:hint="eastAsia"/>
        </w:rPr>
        <w:t>14</w:t>
      </w:r>
      <w:r w:rsidR="000406FA">
        <w:rPr>
          <w:rFonts w:ascii="Times New Roman" w:hAnsi="Times New Roman" w:hint="eastAsia"/>
        </w:rPr>
        <w:t>段视频，其中七段为测试视频，七段为训练视频，总大小约</w:t>
      </w:r>
      <w:r w:rsidR="000406FA">
        <w:rPr>
          <w:rFonts w:ascii="Times New Roman" w:hAnsi="Times New Roman" w:hint="eastAsia"/>
        </w:rPr>
        <w:t>2.1G</w:t>
      </w:r>
      <w:r w:rsidR="000406FA">
        <w:rPr>
          <w:rFonts w:ascii="Times New Roman" w:hAnsi="Times New Roman" w:hint="eastAsia"/>
        </w:rPr>
        <w:t>。</w:t>
      </w:r>
      <w:r w:rsidR="000406FA">
        <w:rPr>
          <w:rFonts w:ascii="Times New Roman" w:hAnsi="Times New Roman" w:hint="eastAsia"/>
        </w:rPr>
        <w:t>MOT</w:t>
      </w:r>
      <w:r w:rsidR="000406FA">
        <w:rPr>
          <w:rFonts w:ascii="Times New Roman" w:hAnsi="Times New Roman" w:hint="eastAsia"/>
        </w:rPr>
        <w:t>数据集的训练数据都包含了人工标注的准确良好的检测框，并对属于同一个目标的检测框赋予了同一的</w:t>
      </w:r>
      <w:r w:rsidR="000406FA">
        <w:rPr>
          <w:rFonts w:ascii="Times New Roman" w:hAnsi="Times New Roman" w:hint="eastAsia"/>
        </w:rPr>
        <w:t>ID</w:t>
      </w:r>
      <w:r w:rsidR="000406FA">
        <w:rPr>
          <w:rFonts w:ascii="Times New Roman" w:hAnsi="Times New Roman" w:hint="eastAsia"/>
        </w:rPr>
        <w:t>。同时，</w:t>
      </w:r>
      <w:r w:rsidR="000406FA">
        <w:rPr>
          <w:rFonts w:ascii="Times New Roman" w:hAnsi="Times New Roman" w:hint="eastAsia"/>
        </w:rPr>
        <w:t>MOT</w:t>
      </w:r>
      <w:r w:rsidR="000406FA">
        <w:rPr>
          <w:rFonts w:ascii="Times New Roman" w:hAnsi="Times New Roman"/>
        </w:rPr>
        <w:t>16</w:t>
      </w:r>
      <w:r w:rsidR="000406FA">
        <w:rPr>
          <w:rFonts w:ascii="Times New Roman" w:hAnsi="Times New Roman" w:hint="eastAsia"/>
        </w:rPr>
        <w:t>数据集还提供了基于</w:t>
      </w:r>
      <w:r w:rsidR="000406FA">
        <w:rPr>
          <w:rFonts w:ascii="Times New Roman" w:hAnsi="Times New Roman" w:hint="eastAsia"/>
        </w:rPr>
        <w:t>DPM</w:t>
      </w:r>
      <w:r w:rsidR="000406FA">
        <w:rPr>
          <w:rFonts w:ascii="Times New Roman" w:hAnsi="Times New Roman" w:hint="eastAsia"/>
          <w:vertAlign w:val="superscript"/>
        </w:rPr>
        <w:t>[8]</w:t>
      </w:r>
      <w:r w:rsidR="000406FA">
        <w:rPr>
          <w:rFonts w:ascii="Times New Roman" w:hAnsi="Times New Roman" w:hint="eastAsia"/>
        </w:rPr>
        <w:t>数据集的检测结果，</w:t>
      </w:r>
      <w:r w:rsidR="00D547FB">
        <w:rPr>
          <w:rFonts w:ascii="Times New Roman" w:hAnsi="Times New Roman" w:hint="eastAsia"/>
        </w:rPr>
        <w:t>用于模拟在</w:t>
      </w:r>
      <w:r w:rsidR="00D547FB">
        <w:rPr>
          <w:rFonts w:ascii="Times New Roman" w:hAnsi="Times New Roman" w:hint="eastAsia"/>
        </w:rPr>
        <w:t>Tracking</w:t>
      </w:r>
      <w:r w:rsidR="00D547FB">
        <w:rPr>
          <w:rFonts w:ascii="Times New Roman" w:hAnsi="Times New Roman" w:hint="eastAsia"/>
        </w:rPr>
        <w:t>问题中</w:t>
      </w:r>
      <w:r w:rsidR="00D547FB">
        <w:rPr>
          <w:rFonts w:ascii="Times New Roman" w:hAnsi="Times New Roman" w:hint="eastAsia"/>
        </w:rPr>
        <w:t>Detection</w:t>
      </w:r>
      <w:r w:rsidR="00D547FB">
        <w:rPr>
          <w:rFonts w:ascii="Times New Roman" w:hAnsi="Times New Roman" w:hint="eastAsia"/>
        </w:rPr>
        <w:t>的检测结果，这样可以让算法更注重于</w:t>
      </w:r>
      <w:r w:rsidR="00D547FB">
        <w:rPr>
          <w:rFonts w:ascii="Times New Roman" w:hAnsi="Times New Roman" w:hint="eastAsia"/>
        </w:rPr>
        <w:t>Tracking</w:t>
      </w:r>
      <w:r w:rsidR="00D547FB">
        <w:rPr>
          <w:rFonts w:ascii="Times New Roman" w:hAnsi="Times New Roman" w:hint="eastAsia"/>
        </w:rPr>
        <w:t>的过程，并且统一度量，利于比较。</w:t>
      </w:r>
    </w:p>
    <w:p w14:paraId="1ADCFA0E" w14:textId="77777777" w:rsidR="00D547FB" w:rsidRDefault="00D547FB" w:rsidP="00DF0E30">
      <w:pPr>
        <w:rPr>
          <w:rFonts w:ascii="Times New Roman" w:hAnsi="Times New Roman"/>
        </w:rPr>
      </w:pPr>
    </w:p>
    <w:p w14:paraId="2A719D70" w14:textId="37CEB2B3" w:rsidR="00D547FB" w:rsidRDefault="00D547FB" w:rsidP="00DF0E30">
      <w:pPr>
        <w:rPr>
          <w:rFonts w:ascii="Times New Roman" w:hAnsi="Times New Roman"/>
        </w:rPr>
      </w:pPr>
      <w:r>
        <w:rPr>
          <w:rFonts w:ascii="Times New Roman" w:hAnsi="Times New Roman" w:hint="eastAsia"/>
        </w:rPr>
        <w:t>七段视频的信息概况如下：</w:t>
      </w:r>
    </w:p>
    <w:p w14:paraId="79AFDF2A" w14:textId="77777777" w:rsidR="000072AE" w:rsidRDefault="000072AE" w:rsidP="00DF0E30">
      <w:pPr>
        <w:rPr>
          <w:rFonts w:ascii="Times New Roman" w:hAnsi="Times New Roman" w:hint="eastAsia"/>
        </w:rPr>
      </w:pPr>
    </w:p>
    <w:p w14:paraId="23DDCC12" w14:textId="77777777" w:rsidR="00AE2426" w:rsidRDefault="00D547FB" w:rsidP="00AE2426">
      <w:pPr>
        <w:keepNext/>
      </w:pPr>
      <w:r w:rsidRPr="00D547FB">
        <w:rPr>
          <w:rFonts w:ascii="Times New Roman" w:hAnsi="Times New Roman"/>
        </w:rPr>
        <w:lastRenderedPageBreak/>
        <w:drawing>
          <wp:inline distT="0" distB="0" distL="0" distR="0" wp14:anchorId="079D6258" wp14:editId="39FA76C6">
            <wp:extent cx="5328285" cy="2986405"/>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8285" cy="2986405"/>
                    </a:xfrm>
                    <a:prstGeom prst="rect">
                      <a:avLst/>
                    </a:prstGeom>
                  </pic:spPr>
                </pic:pic>
              </a:graphicData>
            </a:graphic>
          </wp:inline>
        </w:drawing>
      </w:r>
    </w:p>
    <w:p w14:paraId="418280A0" w14:textId="55D0403E" w:rsidR="000072AE" w:rsidRPr="00AE2426" w:rsidRDefault="00AE2426" w:rsidP="00AE2426">
      <w:pPr>
        <w:pStyle w:val="af8"/>
        <w:jc w:val="center"/>
        <w:rPr>
          <w:rFonts w:ascii="Times New Roman" w:hAnsi="Times New Roman" w:hint="eastAsia"/>
        </w:rPr>
      </w:pPr>
      <w:bookmarkStart w:id="29" w:name="_Toc516187829"/>
      <w:r>
        <w:t>图</w:t>
      </w:r>
      <w:r>
        <w:t xml:space="preserve"> </w:t>
      </w:r>
      <w:r w:rsidR="00EB56BF">
        <w:fldChar w:fldCharType="begin"/>
      </w:r>
      <w:r w:rsidR="00EB56BF">
        <w:instrText xml:space="preserve"> STYLEREF 1 \s </w:instrText>
      </w:r>
      <w:r w:rsidR="00EB56BF">
        <w:fldChar w:fldCharType="separate"/>
      </w:r>
      <w:r w:rsidR="00EB56BF">
        <w:rPr>
          <w:noProof/>
        </w:rPr>
        <w:t>4</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1</w:t>
      </w:r>
      <w:r w:rsidR="00EB56BF">
        <w:fldChar w:fldCharType="end"/>
      </w:r>
      <w:r>
        <w:t xml:space="preserve">  </w:t>
      </w:r>
      <w:r>
        <w:rPr>
          <w:rFonts w:hint="eastAsia"/>
        </w:rPr>
        <w:t>MOT</w:t>
      </w:r>
      <w:r>
        <w:rPr>
          <w:rFonts w:hint="eastAsia"/>
        </w:rPr>
        <w:t>数据集注解</w:t>
      </w:r>
      <w:bookmarkEnd w:id="29"/>
    </w:p>
    <w:p w14:paraId="795F18FE" w14:textId="77777777" w:rsidR="000072AE" w:rsidRPr="000072AE" w:rsidRDefault="000072AE" w:rsidP="000072AE">
      <w:pPr>
        <w:jc w:val="center"/>
        <w:rPr>
          <w:rFonts w:ascii="Times New Roman" w:hAnsi="Times New Roman" w:hint="eastAsia"/>
          <w:sz w:val="21"/>
        </w:rPr>
      </w:pPr>
    </w:p>
    <w:p w14:paraId="58AB5276" w14:textId="45643EF6" w:rsidR="00D547FB" w:rsidRDefault="00D547FB" w:rsidP="00DF0E30">
      <w:pPr>
        <w:rPr>
          <w:rFonts w:ascii="Times New Roman" w:hAnsi="Times New Roman" w:hint="eastAsia"/>
        </w:rPr>
      </w:pPr>
      <w:r>
        <w:rPr>
          <w:rFonts w:ascii="Times New Roman" w:hAnsi="Times New Roman" w:hint="eastAsia"/>
        </w:rPr>
        <w:t>视频的清晰度各异，场景各异，甚至帧数都各不相同，条件较为复杂，并且分为静态镜头和动态镜头两种情况，极大程度上模拟了各种场景下的多目标追踪需求。</w:t>
      </w:r>
    </w:p>
    <w:p w14:paraId="14D1883D" w14:textId="77777777" w:rsidR="00D547FB" w:rsidRDefault="00D547FB" w:rsidP="00DF0E30">
      <w:pPr>
        <w:rPr>
          <w:rFonts w:ascii="Times New Roman" w:hAnsi="Times New Roman"/>
        </w:rPr>
      </w:pPr>
    </w:p>
    <w:p w14:paraId="31D0430D" w14:textId="77777777" w:rsidR="00D547FB" w:rsidRDefault="00D547FB" w:rsidP="00DF0E30">
      <w:pPr>
        <w:rPr>
          <w:rFonts w:ascii="Times New Roman" w:hAnsi="Times New Roman"/>
        </w:rPr>
      </w:pPr>
    </w:p>
    <w:p w14:paraId="1DA921D7" w14:textId="4DBEFE48" w:rsidR="00D547FB" w:rsidRDefault="00D547FB" w:rsidP="00D547FB">
      <w:pPr>
        <w:pStyle w:val="2"/>
      </w:pPr>
      <w:r>
        <w:rPr>
          <w:rFonts w:hint="eastAsia"/>
        </w:rPr>
        <w:t xml:space="preserve"> </w:t>
      </w:r>
      <w:bookmarkStart w:id="30" w:name="_Toc516188719"/>
      <w:r>
        <w:rPr>
          <w:rFonts w:hint="eastAsia"/>
        </w:rPr>
        <w:t>实验结果</w:t>
      </w:r>
      <w:bookmarkEnd w:id="30"/>
    </w:p>
    <w:p w14:paraId="3A4A117E" w14:textId="72E6719C" w:rsidR="00E13EA4" w:rsidRPr="00E13EA4" w:rsidRDefault="00E13EA4" w:rsidP="00E13EA4">
      <w:pPr>
        <w:pStyle w:val="3"/>
        <w:rPr>
          <w:rFonts w:hint="eastAsia"/>
        </w:rPr>
      </w:pPr>
      <w:bookmarkStart w:id="31" w:name="_Toc516188720"/>
      <w:r>
        <w:rPr>
          <w:rFonts w:hint="eastAsia"/>
        </w:rPr>
        <w:t>实验度量标准</w:t>
      </w:r>
      <w:bookmarkEnd w:id="31"/>
    </w:p>
    <w:p w14:paraId="25E9E218" w14:textId="30441415" w:rsidR="00F94B1B" w:rsidRDefault="00E13EA4" w:rsidP="00DF0E30">
      <w:pPr>
        <w:rPr>
          <w:rFonts w:ascii="Times New Roman" w:hAnsi="Times New Roman"/>
        </w:rPr>
      </w:pPr>
      <w:r>
        <w:rPr>
          <w:rFonts w:ascii="Times New Roman" w:hAnsi="Times New Roman" w:hint="eastAsia"/>
        </w:rPr>
        <w:t>MOT</w:t>
      </w:r>
      <w:r>
        <w:rPr>
          <w:rFonts w:ascii="Times New Roman" w:hAnsi="Times New Roman" w:hint="eastAsia"/>
        </w:rPr>
        <w:t>提供了自动化的测评工具，可以对测试结果从多个维度进行评价。</w:t>
      </w:r>
    </w:p>
    <w:p w14:paraId="3EC3347C" w14:textId="75BCAD89" w:rsidR="00E13EA4" w:rsidRDefault="00E13EA4" w:rsidP="00DF0E30">
      <w:pPr>
        <w:rPr>
          <w:rFonts w:ascii="Times New Roman" w:hAnsi="Times New Roman" w:hint="eastAsia"/>
        </w:rPr>
      </w:pPr>
      <w:r>
        <w:rPr>
          <w:rFonts w:ascii="Times New Roman" w:hAnsi="Times New Roman" w:hint="eastAsia"/>
        </w:rPr>
        <w:t>重要评价指标如下：</w:t>
      </w:r>
    </w:p>
    <w:p w14:paraId="61542FDA" w14:textId="4FCB505D" w:rsidR="00E13EA4" w:rsidRDefault="00E13EA4" w:rsidP="00DF0E30">
      <w:pPr>
        <w:rPr>
          <w:rFonts w:ascii="Times New Roman" w:hAnsi="Times New Roman"/>
        </w:rPr>
      </w:pPr>
      <w:r>
        <w:rPr>
          <w:rFonts w:ascii="Times New Roman" w:hAnsi="Times New Roman"/>
        </w:rPr>
        <w:t>MOTA(Multiple Object Tracking Accuracy):</w:t>
      </w:r>
      <w:r>
        <w:rPr>
          <w:rFonts w:ascii="Times New Roman" w:hAnsi="Times New Roman" w:hint="eastAsia"/>
        </w:rPr>
        <w:t>是主要的总体衡量标准</w:t>
      </w:r>
      <w:r w:rsidR="006F490E">
        <w:rPr>
          <w:rFonts w:ascii="Times New Roman" w:hAnsi="Times New Roman" w:hint="eastAsia"/>
        </w:rPr>
        <w:t>，</w:t>
      </w:r>
      <w:r w:rsidR="000534CC">
        <w:rPr>
          <w:rFonts w:ascii="Times New Roman" w:hAnsi="Times New Roman" w:hint="eastAsia"/>
        </w:rPr>
        <w:t>包括</w:t>
      </w:r>
      <w:r w:rsidR="000534CC">
        <w:rPr>
          <w:rFonts w:ascii="Times New Roman" w:hAnsi="Times New Roman" w:hint="eastAsia"/>
        </w:rPr>
        <w:t xml:space="preserve">false positive, missed targets </w:t>
      </w:r>
      <w:r w:rsidR="000534CC">
        <w:rPr>
          <w:rFonts w:ascii="Times New Roman" w:hAnsi="Times New Roman" w:hint="eastAsia"/>
        </w:rPr>
        <w:t>和</w:t>
      </w:r>
      <w:r w:rsidR="000534CC">
        <w:rPr>
          <w:rFonts w:ascii="Times New Roman" w:hAnsi="Times New Roman" w:hint="eastAsia"/>
        </w:rPr>
        <w:t xml:space="preserve"> id</w:t>
      </w:r>
      <w:r w:rsidR="000534CC">
        <w:rPr>
          <w:rFonts w:ascii="Times New Roman" w:hAnsi="Times New Roman"/>
        </w:rPr>
        <w:t xml:space="preserve"> switches.</w:t>
      </w:r>
    </w:p>
    <w:p w14:paraId="09E275BC" w14:textId="5A141CAE" w:rsidR="000534CC" w:rsidRDefault="000534CC" w:rsidP="00DF0E30">
      <w:pPr>
        <w:rPr>
          <w:rFonts w:ascii="Times New Roman" w:hAnsi="Times New Roman"/>
        </w:rPr>
      </w:pPr>
      <w:r>
        <w:rPr>
          <w:rFonts w:ascii="Times New Roman" w:hAnsi="Times New Roman"/>
        </w:rPr>
        <w:t>MOTP(Multiple Object Tracking Precision):</w:t>
      </w:r>
      <w:r>
        <w:rPr>
          <w:rFonts w:ascii="Times New Roman" w:hAnsi="Times New Roman" w:hint="eastAsia"/>
        </w:rPr>
        <w:t>表示预测的</w:t>
      </w:r>
      <w:r>
        <w:rPr>
          <w:rFonts w:ascii="Times New Roman" w:hAnsi="Times New Roman" w:hint="eastAsia"/>
        </w:rPr>
        <w:t>Bounding</w:t>
      </w:r>
      <w:r>
        <w:rPr>
          <w:rFonts w:ascii="Times New Roman" w:hAnsi="Times New Roman"/>
        </w:rPr>
        <w:t xml:space="preserve"> </w:t>
      </w:r>
      <w:r>
        <w:rPr>
          <w:rFonts w:ascii="Times New Roman" w:hAnsi="Times New Roman" w:hint="eastAsia"/>
        </w:rPr>
        <w:t>Box</w:t>
      </w:r>
      <w:r>
        <w:rPr>
          <w:rFonts w:ascii="Times New Roman" w:hAnsi="Times New Roman" w:hint="eastAsia"/>
        </w:rPr>
        <w:t>和标注之间的不重合程度</w:t>
      </w:r>
    </w:p>
    <w:p w14:paraId="509D2ABB" w14:textId="0CAAFAFB" w:rsidR="000534CC" w:rsidRDefault="000534CC" w:rsidP="00DF0E30">
      <w:pPr>
        <w:rPr>
          <w:rFonts w:ascii="Times New Roman" w:hAnsi="Times New Roman"/>
        </w:rPr>
      </w:pPr>
      <w:r>
        <w:rPr>
          <w:rFonts w:ascii="Times New Roman" w:hAnsi="Times New Roman" w:hint="eastAsia"/>
        </w:rPr>
        <w:t>IDs</w:t>
      </w:r>
      <w:r>
        <w:rPr>
          <w:rFonts w:ascii="Times New Roman" w:hAnsi="Times New Roman"/>
        </w:rPr>
        <w:t>(Identity switches):</w:t>
      </w:r>
      <w:r>
        <w:rPr>
          <w:rFonts w:ascii="Times New Roman" w:hAnsi="Times New Roman" w:hint="eastAsia"/>
        </w:rPr>
        <w:t>表示标注的</w:t>
      </w:r>
      <w:r>
        <w:rPr>
          <w:rFonts w:ascii="Times New Roman" w:hAnsi="Times New Roman" w:hint="eastAsia"/>
        </w:rPr>
        <w:t>ground</w:t>
      </w:r>
      <w:r>
        <w:rPr>
          <w:rFonts w:ascii="Times New Roman" w:hAnsi="Times New Roman"/>
        </w:rPr>
        <w:t xml:space="preserve"> </w:t>
      </w:r>
      <w:r>
        <w:rPr>
          <w:rFonts w:ascii="Times New Roman" w:hAnsi="Times New Roman" w:hint="eastAsia"/>
        </w:rPr>
        <w:t>truth</w:t>
      </w:r>
      <w:r>
        <w:rPr>
          <w:rFonts w:ascii="Times New Roman" w:hAnsi="Times New Roman" w:hint="eastAsia"/>
        </w:rPr>
        <w:t>上的轨迹变换</w:t>
      </w:r>
      <w:r>
        <w:rPr>
          <w:rFonts w:ascii="Times New Roman" w:hAnsi="Times New Roman" w:hint="eastAsia"/>
        </w:rPr>
        <w:t>id</w:t>
      </w:r>
      <w:r>
        <w:rPr>
          <w:rFonts w:ascii="Times New Roman" w:hAnsi="Times New Roman" w:hint="eastAsia"/>
        </w:rPr>
        <w:t>的次数</w:t>
      </w:r>
    </w:p>
    <w:p w14:paraId="166B2A88" w14:textId="77777777" w:rsidR="000534CC" w:rsidRDefault="000534CC" w:rsidP="00DF0E30">
      <w:pPr>
        <w:rPr>
          <w:rFonts w:ascii="Times New Roman" w:hAnsi="Times New Roman"/>
        </w:rPr>
      </w:pPr>
    </w:p>
    <w:p w14:paraId="50F0D631" w14:textId="01779496" w:rsidR="000534CC" w:rsidRDefault="000534CC" w:rsidP="00DF0E30">
      <w:pPr>
        <w:rPr>
          <w:rFonts w:ascii="Times New Roman" w:hAnsi="Times New Roman" w:hint="eastAsia"/>
        </w:rPr>
      </w:pPr>
      <w:r>
        <w:rPr>
          <w:rFonts w:ascii="Times New Roman" w:hAnsi="Times New Roman" w:hint="eastAsia"/>
        </w:rPr>
        <w:t>同时，我们也会以人眼观察的方式判断检测结果中是否有显眼的错误。因为直觉上来说，人的注意力一般都是集中在更靠近前景的位置，同时也更关注在画面中占中心地位和较多区域的物体，而上述的评价指标对于所有的轨迹都给予相同的权重，其实并不能很显著的反映人观察的感受。</w:t>
      </w:r>
    </w:p>
    <w:p w14:paraId="284B517D" w14:textId="77777777" w:rsidR="000534CC" w:rsidRDefault="000534CC" w:rsidP="00DF0E30">
      <w:pPr>
        <w:rPr>
          <w:rFonts w:ascii="Times New Roman" w:hAnsi="Times New Roman"/>
        </w:rPr>
      </w:pPr>
    </w:p>
    <w:p w14:paraId="6C81F715" w14:textId="3F9CA0D7" w:rsidR="000534CC" w:rsidRDefault="001230A5" w:rsidP="000534CC">
      <w:pPr>
        <w:pStyle w:val="3"/>
      </w:pPr>
      <w:bookmarkStart w:id="32" w:name="_Toc516188721"/>
      <w:r>
        <w:rPr>
          <w:rFonts w:hint="eastAsia"/>
        </w:rPr>
        <w:t>实验结果分析</w:t>
      </w:r>
      <w:bookmarkEnd w:id="32"/>
    </w:p>
    <w:p w14:paraId="20BDA9DA" w14:textId="1D1B9177" w:rsidR="000072AE" w:rsidRDefault="001230A5" w:rsidP="000072AE">
      <w:pPr>
        <w:rPr>
          <w:rFonts w:hint="eastAsia"/>
        </w:rPr>
      </w:pPr>
      <w:r>
        <w:rPr>
          <w:rFonts w:hint="eastAsia"/>
        </w:rPr>
        <w:t>我们先比较仅仅使用特征模型进行匹配的方法和其他的几种MOT上的</w:t>
      </w:r>
      <w:r w:rsidR="00E77758">
        <w:rPr>
          <w:rFonts w:hint="eastAsia"/>
        </w:rPr>
        <w:t>Online</w:t>
      </w:r>
      <w:r>
        <w:rPr>
          <w:rFonts w:hint="eastAsia"/>
        </w:rPr>
        <w:t>方法：</w:t>
      </w:r>
    </w:p>
    <w:p w14:paraId="2729DE6C" w14:textId="3B721459" w:rsidR="000072AE" w:rsidRPr="000072AE" w:rsidRDefault="000072AE" w:rsidP="007144ED">
      <w:pPr>
        <w:rPr>
          <w:rFonts w:hint="eastAsia"/>
        </w:rPr>
      </w:pPr>
    </w:p>
    <w:p w14:paraId="3E013794" w14:textId="1685A510" w:rsidR="007144ED" w:rsidRDefault="007144ED" w:rsidP="007144ED">
      <w:pPr>
        <w:pStyle w:val="af8"/>
        <w:keepNext/>
        <w:jc w:val="center"/>
      </w:pPr>
      <w:bookmarkStart w:id="33" w:name="_Toc516098498"/>
      <w:r>
        <w:t>表</w:t>
      </w:r>
      <w:r>
        <w:t xml:space="preserve"> </w:t>
      </w:r>
      <w:r w:rsidR="0045773F">
        <w:fldChar w:fldCharType="begin"/>
      </w:r>
      <w:r w:rsidR="0045773F">
        <w:instrText xml:space="preserve"> STYLEREF 1 \s </w:instrText>
      </w:r>
      <w:r w:rsidR="0045773F">
        <w:fldChar w:fldCharType="separate"/>
      </w:r>
      <w:r w:rsidR="0045773F">
        <w:rPr>
          <w:noProof/>
        </w:rPr>
        <w:t>4</w:t>
      </w:r>
      <w:r w:rsidR="0045773F">
        <w:fldChar w:fldCharType="end"/>
      </w:r>
      <w:r w:rsidR="0045773F">
        <w:t>.</w:t>
      </w:r>
      <w:r w:rsidR="0045773F">
        <w:fldChar w:fldCharType="begin"/>
      </w:r>
      <w:r w:rsidR="0045773F">
        <w:instrText xml:space="preserve"> SEQ </w:instrText>
      </w:r>
      <w:r w:rsidR="0045773F">
        <w:instrText>表</w:instrText>
      </w:r>
      <w:r w:rsidR="0045773F">
        <w:instrText xml:space="preserve"> \* ARABIC \s 1 </w:instrText>
      </w:r>
      <w:r w:rsidR="0045773F">
        <w:fldChar w:fldCharType="separate"/>
      </w:r>
      <w:r w:rsidR="0045773F">
        <w:rPr>
          <w:noProof/>
        </w:rPr>
        <w:t>1</w:t>
      </w:r>
      <w:r w:rsidR="0045773F">
        <w:fldChar w:fldCharType="end"/>
      </w:r>
      <w:r>
        <w:t xml:space="preserve">  </w:t>
      </w:r>
      <w:r>
        <w:rPr>
          <w:rFonts w:hint="eastAsia"/>
        </w:rPr>
        <w:t>与其余几种</w:t>
      </w:r>
      <w:r>
        <w:rPr>
          <w:rFonts w:hint="eastAsia"/>
        </w:rPr>
        <w:t>Online</w:t>
      </w:r>
      <w:r>
        <w:t xml:space="preserve"> </w:t>
      </w:r>
      <w:r>
        <w:rPr>
          <w:rFonts w:hint="eastAsia"/>
        </w:rPr>
        <w:t>MOT</w:t>
      </w:r>
      <w:r>
        <w:rPr>
          <w:rFonts w:hint="eastAsia"/>
        </w:rPr>
        <w:t>算法的比较</w:t>
      </w:r>
      <w:bookmarkEnd w:id="33"/>
    </w:p>
    <w:tbl>
      <w:tblPr>
        <w:tblStyle w:val="af6"/>
        <w:tblW w:w="8381" w:type="dxa"/>
        <w:tblLook w:val="04A0" w:firstRow="1" w:lastRow="0" w:firstColumn="1" w:lastColumn="0" w:noHBand="0" w:noVBand="1"/>
      </w:tblPr>
      <w:tblGrid>
        <w:gridCol w:w="1070"/>
        <w:gridCol w:w="1042"/>
        <w:gridCol w:w="1083"/>
        <w:gridCol w:w="1003"/>
        <w:gridCol w:w="1042"/>
        <w:gridCol w:w="1042"/>
        <w:gridCol w:w="1043"/>
        <w:gridCol w:w="1056"/>
      </w:tblGrid>
      <w:tr w:rsidR="001230A5" w14:paraId="4EBFD9E9" w14:textId="6B245B4A" w:rsidTr="001B7977">
        <w:trPr>
          <w:trHeight w:val="348"/>
        </w:trPr>
        <w:tc>
          <w:tcPr>
            <w:tcW w:w="1070" w:type="dxa"/>
          </w:tcPr>
          <w:p w14:paraId="04D0039A" w14:textId="2F223587" w:rsidR="001230A5" w:rsidRDefault="001230A5" w:rsidP="00CD2390">
            <w:pPr>
              <w:rPr>
                <w:rFonts w:hint="eastAsia"/>
              </w:rPr>
            </w:pPr>
          </w:p>
        </w:tc>
        <w:tc>
          <w:tcPr>
            <w:tcW w:w="1042" w:type="dxa"/>
          </w:tcPr>
          <w:p w14:paraId="33424916" w14:textId="3164D870" w:rsidR="001230A5" w:rsidRDefault="001230A5" w:rsidP="00CD2390">
            <w:pPr>
              <w:rPr>
                <w:rFonts w:hint="eastAsia"/>
              </w:rPr>
            </w:pPr>
            <w:r>
              <w:rPr>
                <w:rFonts w:hint="eastAsia"/>
              </w:rPr>
              <w:t>FP</w:t>
            </w:r>
          </w:p>
        </w:tc>
        <w:tc>
          <w:tcPr>
            <w:tcW w:w="1083" w:type="dxa"/>
          </w:tcPr>
          <w:p w14:paraId="10FA97CD" w14:textId="403CF015" w:rsidR="001230A5" w:rsidRDefault="001230A5" w:rsidP="00CD2390">
            <w:pPr>
              <w:rPr>
                <w:rFonts w:hint="eastAsia"/>
              </w:rPr>
            </w:pPr>
            <w:r>
              <w:rPr>
                <w:rFonts w:hint="eastAsia"/>
              </w:rPr>
              <w:t>FN</w:t>
            </w:r>
          </w:p>
        </w:tc>
        <w:tc>
          <w:tcPr>
            <w:tcW w:w="1003" w:type="dxa"/>
          </w:tcPr>
          <w:p w14:paraId="789E5FE5" w14:textId="7CD31B4F" w:rsidR="001230A5" w:rsidRDefault="001230A5" w:rsidP="00CD2390">
            <w:pPr>
              <w:rPr>
                <w:rFonts w:hint="eastAsia"/>
              </w:rPr>
            </w:pPr>
            <w:r>
              <w:rPr>
                <w:rFonts w:hint="eastAsia"/>
              </w:rPr>
              <w:t>IDs</w:t>
            </w:r>
          </w:p>
        </w:tc>
        <w:tc>
          <w:tcPr>
            <w:tcW w:w="1042" w:type="dxa"/>
          </w:tcPr>
          <w:p w14:paraId="6ED1DEE2" w14:textId="49CBA30E" w:rsidR="001230A5" w:rsidRDefault="001230A5" w:rsidP="00CD2390">
            <w:pPr>
              <w:rPr>
                <w:rFonts w:hint="eastAsia"/>
              </w:rPr>
            </w:pPr>
            <w:r>
              <w:rPr>
                <w:rFonts w:hint="eastAsia"/>
              </w:rPr>
              <w:t>FM</w:t>
            </w:r>
          </w:p>
        </w:tc>
        <w:tc>
          <w:tcPr>
            <w:tcW w:w="1042" w:type="dxa"/>
          </w:tcPr>
          <w:p w14:paraId="04606656" w14:textId="243B2595" w:rsidR="001230A5" w:rsidRDefault="001230A5" w:rsidP="00CD2390">
            <w:pPr>
              <w:rPr>
                <w:rFonts w:hint="eastAsia"/>
              </w:rPr>
            </w:pPr>
            <w:r>
              <w:rPr>
                <w:rFonts w:hint="eastAsia"/>
              </w:rPr>
              <w:t>MOTA</w:t>
            </w:r>
          </w:p>
        </w:tc>
        <w:tc>
          <w:tcPr>
            <w:tcW w:w="1043" w:type="dxa"/>
          </w:tcPr>
          <w:p w14:paraId="0142A9D1" w14:textId="0C1D8246" w:rsidR="001230A5" w:rsidRDefault="001230A5" w:rsidP="00CD2390">
            <w:pPr>
              <w:rPr>
                <w:rFonts w:hint="eastAsia"/>
              </w:rPr>
            </w:pPr>
            <w:r>
              <w:rPr>
                <w:rFonts w:hint="eastAsia"/>
              </w:rPr>
              <w:t>MOTP</w:t>
            </w:r>
          </w:p>
        </w:tc>
        <w:tc>
          <w:tcPr>
            <w:tcW w:w="1056" w:type="dxa"/>
          </w:tcPr>
          <w:p w14:paraId="6CCF263C" w14:textId="286AA9B0" w:rsidR="001230A5" w:rsidRDefault="001230A5" w:rsidP="00CD2390">
            <w:pPr>
              <w:rPr>
                <w:rFonts w:hint="eastAsia"/>
              </w:rPr>
            </w:pPr>
            <w:r>
              <w:t>Runtime</w:t>
            </w:r>
          </w:p>
        </w:tc>
      </w:tr>
      <w:tr w:rsidR="001230A5" w14:paraId="5B55B12C" w14:textId="61FAAB7B" w:rsidTr="001B7977">
        <w:trPr>
          <w:trHeight w:val="348"/>
        </w:trPr>
        <w:tc>
          <w:tcPr>
            <w:tcW w:w="1070" w:type="dxa"/>
          </w:tcPr>
          <w:p w14:paraId="5E5D7953" w14:textId="307B59CB" w:rsidR="001230A5" w:rsidRDefault="001230A5" w:rsidP="00CD2390">
            <w:pPr>
              <w:rPr>
                <w:rFonts w:hint="eastAsia"/>
              </w:rPr>
            </w:pPr>
            <w:r>
              <w:rPr>
                <w:rFonts w:hint="eastAsia"/>
              </w:rPr>
              <w:t>Ours</w:t>
            </w:r>
          </w:p>
        </w:tc>
        <w:tc>
          <w:tcPr>
            <w:tcW w:w="1042" w:type="dxa"/>
          </w:tcPr>
          <w:p w14:paraId="31178C99" w14:textId="3B26E64A" w:rsidR="001230A5" w:rsidRDefault="001230A5" w:rsidP="00CD2390">
            <w:pPr>
              <w:rPr>
                <w:rFonts w:hint="eastAsia"/>
              </w:rPr>
            </w:pPr>
            <w:r>
              <w:rPr>
                <w:rFonts w:hint="eastAsia"/>
              </w:rPr>
              <w:t>8063</w:t>
            </w:r>
          </w:p>
        </w:tc>
        <w:tc>
          <w:tcPr>
            <w:tcW w:w="1083" w:type="dxa"/>
          </w:tcPr>
          <w:p w14:paraId="6F7991F6" w14:textId="03EE5621" w:rsidR="001230A5" w:rsidRDefault="001B7977" w:rsidP="00CD2390">
            <w:pPr>
              <w:rPr>
                <w:rFonts w:hint="eastAsia"/>
              </w:rPr>
            </w:pPr>
            <w:r>
              <w:t>56668</w:t>
            </w:r>
          </w:p>
        </w:tc>
        <w:tc>
          <w:tcPr>
            <w:tcW w:w="1003" w:type="dxa"/>
          </w:tcPr>
          <w:p w14:paraId="25E1760B" w14:textId="722DB205" w:rsidR="001230A5" w:rsidRPr="001B7977" w:rsidRDefault="001B7977" w:rsidP="00CD2390">
            <w:pPr>
              <w:rPr>
                <w:rFonts w:hint="eastAsia"/>
                <w:b/>
              </w:rPr>
            </w:pPr>
            <w:r w:rsidRPr="001B7977">
              <w:rPr>
                <w:b/>
              </w:rPr>
              <w:t>781</w:t>
            </w:r>
          </w:p>
        </w:tc>
        <w:tc>
          <w:tcPr>
            <w:tcW w:w="1042" w:type="dxa"/>
          </w:tcPr>
          <w:p w14:paraId="557A3838" w14:textId="04038670" w:rsidR="001230A5" w:rsidRDefault="001230A5" w:rsidP="00CD2390">
            <w:pPr>
              <w:rPr>
                <w:rFonts w:hint="eastAsia"/>
              </w:rPr>
            </w:pPr>
            <w:r>
              <w:rPr>
                <w:rFonts w:hint="eastAsia"/>
              </w:rPr>
              <w:t>1344</w:t>
            </w:r>
          </w:p>
        </w:tc>
        <w:tc>
          <w:tcPr>
            <w:tcW w:w="1042" w:type="dxa"/>
          </w:tcPr>
          <w:p w14:paraId="4CCBAD56" w14:textId="16492A2B" w:rsidR="001230A5" w:rsidRDefault="001230A5" w:rsidP="00CD2390">
            <w:pPr>
              <w:rPr>
                <w:rFonts w:hint="eastAsia"/>
              </w:rPr>
            </w:pPr>
            <w:r>
              <w:rPr>
                <w:rFonts w:hint="eastAsia"/>
              </w:rPr>
              <w:t>59.5</w:t>
            </w:r>
          </w:p>
        </w:tc>
        <w:tc>
          <w:tcPr>
            <w:tcW w:w="1043" w:type="dxa"/>
          </w:tcPr>
          <w:p w14:paraId="3CC592C9" w14:textId="2DA3F386" w:rsidR="001230A5" w:rsidRDefault="001B7977" w:rsidP="00CD2390">
            <w:pPr>
              <w:rPr>
                <w:rFonts w:hint="eastAsia"/>
              </w:rPr>
            </w:pPr>
            <w:r>
              <w:t>79.1</w:t>
            </w:r>
          </w:p>
        </w:tc>
        <w:tc>
          <w:tcPr>
            <w:tcW w:w="1056" w:type="dxa"/>
          </w:tcPr>
          <w:p w14:paraId="689165DF" w14:textId="579CDC6D" w:rsidR="001230A5" w:rsidRPr="001230A5" w:rsidRDefault="001230A5" w:rsidP="00CD2390">
            <w:pPr>
              <w:rPr>
                <w:rFonts w:hint="eastAsia"/>
                <w:b/>
              </w:rPr>
            </w:pPr>
            <w:r w:rsidRPr="001230A5">
              <w:rPr>
                <w:b/>
              </w:rPr>
              <w:t>4</w:t>
            </w:r>
            <w:r w:rsidRPr="001230A5">
              <w:rPr>
                <w:rFonts w:hint="eastAsia"/>
                <w:b/>
              </w:rPr>
              <w:t>0Hz</w:t>
            </w:r>
          </w:p>
        </w:tc>
      </w:tr>
      <w:tr w:rsidR="001230A5" w14:paraId="33188AE4" w14:textId="2CFE1433" w:rsidTr="001B7977">
        <w:trPr>
          <w:trHeight w:val="348"/>
        </w:trPr>
        <w:tc>
          <w:tcPr>
            <w:tcW w:w="1070" w:type="dxa"/>
          </w:tcPr>
          <w:p w14:paraId="63CC2D19" w14:textId="17EECADA" w:rsidR="001230A5" w:rsidRPr="001230A5" w:rsidRDefault="001230A5" w:rsidP="00CD2390">
            <w:pPr>
              <w:rPr>
                <w:rFonts w:hint="eastAsia"/>
                <w:vertAlign w:val="superscript"/>
              </w:rPr>
            </w:pPr>
            <w:r>
              <w:rPr>
                <w:rFonts w:hint="eastAsia"/>
              </w:rPr>
              <w:t>POI</w:t>
            </w:r>
            <w:r w:rsidR="0045773F">
              <w:rPr>
                <w:vertAlign w:val="superscript"/>
              </w:rPr>
              <w:t>[9</w:t>
            </w:r>
            <w:r>
              <w:rPr>
                <w:vertAlign w:val="superscript"/>
              </w:rPr>
              <w:t>]</w:t>
            </w:r>
          </w:p>
        </w:tc>
        <w:tc>
          <w:tcPr>
            <w:tcW w:w="1042" w:type="dxa"/>
          </w:tcPr>
          <w:p w14:paraId="2AEB02B5" w14:textId="43401926" w:rsidR="001230A5" w:rsidRDefault="001230A5" w:rsidP="00CD2390">
            <w:pPr>
              <w:rPr>
                <w:rFonts w:hint="eastAsia"/>
              </w:rPr>
            </w:pPr>
            <w:r>
              <w:rPr>
                <w:rFonts w:hint="eastAsia"/>
              </w:rPr>
              <w:t>5061</w:t>
            </w:r>
          </w:p>
        </w:tc>
        <w:tc>
          <w:tcPr>
            <w:tcW w:w="1083" w:type="dxa"/>
          </w:tcPr>
          <w:p w14:paraId="14D39F71" w14:textId="07CA77E7" w:rsidR="001230A5" w:rsidRPr="001B7977" w:rsidRDefault="001230A5" w:rsidP="00CD2390">
            <w:pPr>
              <w:rPr>
                <w:rFonts w:hint="eastAsia"/>
                <w:b/>
              </w:rPr>
            </w:pPr>
            <w:r w:rsidRPr="001B7977">
              <w:rPr>
                <w:rFonts w:hint="eastAsia"/>
                <w:b/>
              </w:rPr>
              <w:t>55914</w:t>
            </w:r>
          </w:p>
        </w:tc>
        <w:tc>
          <w:tcPr>
            <w:tcW w:w="1003" w:type="dxa"/>
          </w:tcPr>
          <w:p w14:paraId="159862AF" w14:textId="37C1258E" w:rsidR="001230A5" w:rsidRDefault="001230A5" w:rsidP="00CD2390">
            <w:pPr>
              <w:rPr>
                <w:rFonts w:hint="eastAsia"/>
              </w:rPr>
            </w:pPr>
            <w:r>
              <w:rPr>
                <w:rFonts w:hint="eastAsia"/>
              </w:rPr>
              <w:t>805</w:t>
            </w:r>
          </w:p>
        </w:tc>
        <w:tc>
          <w:tcPr>
            <w:tcW w:w="1042" w:type="dxa"/>
          </w:tcPr>
          <w:p w14:paraId="120E82A2" w14:textId="511BD595" w:rsidR="001230A5" w:rsidRDefault="001230A5" w:rsidP="00CD2390">
            <w:pPr>
              <w:rPr>
                <w:rFonts w:hint="eastAsia"/>
              </w:rPr>
            </w:pPr>
            <w:r>
              <w:rPr>
                <w:rFonts w:hint="eastAsia"/>
              </w:rPr>
              <w:t>3093</w:t>
            </w:r>
          </w:p>
        </w:tc>
        <w:tc>
          <w:tcPr>
            <w:tcW w:w="1042" w:type="dxa"/>
          </w:tcPr>
          <w:p w14:paraId="51B63706" w14:textId="59282F36" w:rsidR="001230A5" w:rsidRPr="001B7977" w:rsidRDefault="001230A5" w:rsidP="00CD2390">
            <w:pPr>
              <w:rPr>
                <w:rFonts w:hint="eastAsia"/>
                <w:b/>
              </w:rPr>
            </w:pPr>
            <w:r w:rsidRPr="001B7977">
              <w:rPr>
                <w:rFonts w:hint="eastAsia"/>
                <w:b/>
              </w:rPr>
              <w:t>66.1</w:t>
            </w:r>
          </w:p>
        </w:tc>
        <w:tc>
          <w:tcPr>
            <w:tcW w:w="1043" w:type="dxa"/>
          </w:tcPr>
          <w:p w14:paraId="5669C788" w14:textId="2A8BD29F" w:rsidR="001230A5" w:rsidRPr="001B7977" w:rsidRDefault="001230A5" w:rsidP="00CD2390">
            <w:pPr>
              <w:rPr>
                <w:rFonts w:hint="eastAsia"/>
                <w:b/>
              </w:rPr>
            </w:pPr>
            <w:r w:rsidRPr="001B7977">
              <w:rPr>
                <w:rFonts w:hint="eastAsia"/>
                <w:b/>
              </w:rPr>
              <w:t>79.</w:t>
            </w:r>
            <w:r w:rsidRPr="001B7977">
              <w:rPr>
                <w:b/>
              </w:rPr>
              <w:t>6</w:t>
            </w:r>
          </w:p>
        </w:tc>
        <w:tc>
          <w:tcPr>
            <w:tcW w:w="1056" w:type="dxa"/>
          </w:tcPr>
          <w:p w14:paraId="2A59A97E" w14:textId="7FE1B5E3" w:rsidR="001230A5" w:rsidRDefault="001230A5" w:rsidP="001230A5">
            <w:pPr>
              <w:rPr>
                <w:rFonts w:hint="eastAsia"/>
              </w:rPr>
            </w:pPr>
            <w:r>
              <w:t>10Hz</w:t>
            </w:r>
          </w:p>
        </w:tc>
      </w:tr>
      <w:tr w:rsidR="001230A5" w14:paraId="46989FAB" w14:textId="4CC80CC2" w:rsidTr="001B7977">
        <w:trPr>
          <w:trHeight w:val="348"/>
        </w:trPr>
        <w:tc>
          <w:tcPr>
            <w:tcW w:w="1070" w:type="dxa"/>
          </w:tcPr>
          <w:p w14:paraId="7525E161" w14:textId="0A2CDBE2" w:rsidR="001230A5" w:rsidRPr="0045773F" w:rsidRDefault="00E77758" w:rsidP="00CD2390">
            <w:pPr>
              <w:rPr>
                <w:rFonts w:hint="eastAsia"/>
                <w:vertAlign w:val="superscript"/>
              </w:rPr>
            </w:pPr>
            <w:r>
              <w:rPr>
                <w:rFonts w:hint="eastAsia"/>
              </w:rPr>
              <w:t>EAMTT</w:t>
            </w:r>
            <w:r w:rsidR="0045773F">
              <w:rPr>
                <w:vertAlign w:val="superscript"/>
              </w:rPr>
              <w:t>[10]</w:t>
            </w:r>
          </w:p>
        </w:tc>
        <w:tc>
          <w:tcPr>
            <w:tcW w:w="1042" w:type="dxa"/>
          </w:tcPr>
          <w:p w14:paraId="494438CE" w14:textId="57B32D6A" w:rsidR="001230A5" w:rsidRPr="001B7977" w:rsidRDefault="001B7977" w:rsidP="00CD2390">
            <w:pPr>
              <w:rPr>
                <w:rFonts w:hint="eastAsia"/>
                <w:b/>
              </w:rPr>
            </w:pPr>
            <w:r w:rsidRPr="001B7977">
              <w:rPr>
                <w:rFonts w:hint="eastAsia"/>
                <w:b/>
              </w:rPr>
              <w:t>4407</w:t>
            </w:r>
          </w:p>
        </w:tc>
        <w:tc>
          <w:tcPr>
            <w:tcW w:w="1083" w:type="dxa"/>
          </w:tcPr>
          <w:p w14:paraId="594411DF" w14:textId="0FE2272F" w:rsidR="001230A5" w:rsidRDefault="001B7977" w:rsidP="00CD2390">
            <w:pPr>
              <w:rPr>
                <w:rFonts w:hint="eastAsia"/>
              </w:rPr>
            </w:pPr>
            <w:r>
              <w:rPr>
                <w:rFonts w:hint="eastAsia"/>
              </w:rPr>
              <w:t>81223</w:t>
            </w:r>
          </w:p>
        </w:tc>
        <w:tc>
          <w:tcPr>
            <w:tcW w:w="1003" w:type="dxa"/>
          </w:tcPr>
          <w:p w14:paraId="236E8C74" w14:textId="7205EA39" w:rsidR="001230A5" w:rsidRDefault="001B7977" w:rsidP="00CD2390">
            <w:pPr>
              <w:rPr>
                <w:rFonts w:hint="eastAsia"/>
              </w:rPr>
            </w:pPr>
            <w:r>
              <w:rPr>
                <w:rFonts w:hint="eastAsia"/>
              </w:rPr>
              <w:t>910</w:t>
            </w:r>
          </w:p>
        </w:tc>
        <w:tc>
          <w:tcPr>
            <w:tcW w:w="1042" w:type="dxa"/>
          </w:tcPr>
          <w:p w14:paraId="630EFBF4" w14:textId="6860769C" w:rsidR="001230A5" w:rsidRPr="001B7977" w:rsidRDefault="001B7977" w:rsidP="00CD2390">
            <w:pPr>
              <w:rPr>
                <w:rFonts w:hint="eastAsia"/>
                <w:b/>
              </w:rPr>
            </w:pPr>
            <w:r w:rsidRPr="001B7977">
              <w:rPr>
                <w:rFonts w:hint="eastAsia"/>
                <w:b/>
              </w:rPr>
              <w:t>1321</w:t>
            </w:r>
          </w:p>
        </w:tc>
        <w:tc>
          <w:tcPr>
            <w:tcW w:w="1042" w:type="dxa"/>
          </w:tcPr>
          <w:p w14:paraId="50E4BA39" w14:textId="231143BD" w:rsidR="001230A5" w:rsidRDefault="001B7977" w:rsidP="00CD2390">
            <w:pPr>
              <w:rPr>
                <w:rFonts w:hint="eastAsia"/>
              </w:rPr>
            </w:pPr>
            <w:r>
              <w:rPr>
                <w:rFonts w:hint="eastAsia"/>
              </w:rPr>
              <w:t>52.5</w:t>
            </w:r>
          </w:p>
        </w:tc>
        <w:tc>
          <w:tcPr>
            <w:tcW w:w="1043" w:type="dxa"/>
          </w:tcPr>
          <w:p w14:paraId="71C8FCD6" w14:textId="5E1362E6" w:rsidR="001230A5" w:rsidRDefault="001B7977" w:rsidP="00CD2390">
            <w:pPr>
              <w:rPr>
                <w:rFonts w:hint="eastAsia"/>
              </w:rPr>
            </w:pPr>
            <w:r>
              <w:rPr>
                <w:rFonts w:hint="eastAsia"/>
              </w:rPr>
              <w:t>78.8</w:t>
            </w:r>
          </w:p>
        </w:tc>
        <w:tc>
          <w:tcPr>
            <w:tcW w:w="1056" w:type="dxa"/>
          </w:tcPr>
          <w:p w14:paraId="319E3AFB" w14:textId="57601BE9" w:rsidR="001230A5" w:rsidRDefault="00E77758" w:rsidP="00CD2390">
            <w:pPr>
              <w:rPr>
                <w:rFonts w:hint="eastAsia"/>
              </w:rPr>
            </w:pPr>
            <w:r>
              <w:rPr>
                <w:rFonts w:hint="eastAsia"/>
              </w:rPr>
              <w:t>12Hz</w:t>
            </w:r>
          </w:p>
        </w:tc>
      </w:tr>
    </w:tbl>
    <w:p w14:paraId="02374E8C" w14:textId="77777777" w:rsidR="00CD2390" w:rsidRPr="00CD2390" w:rsidRDefault="00CD2390" w:rsidP="00CD2390">
      <w:pPr>
        <w:rPr>
          <w:rFonts w:hint="eastAsia"/>
        </w:rPr>
      </w:pPr>
    </w:p>
    <w:p w14:paraId="55223A4D" w14:textId="6A1D7DDD" w:rsidR="00E13EA4" w:rsidRDefault="001B7977" w:rsidP="00DF0E30">
      <w:pPr>
        <w:rPr>
          <w:rFonts w:ascii="Times New Roman" w:hAnsi="Times New Roman" w:hint="eastAsia"/>
        </w:rPr>
      </w:pPr>
      <w:r>
        <w:rPr>
          <w:rFonts w:ascii="Times New Roman" w:hAnsi="Times New Roman" w:hint="eastAsia"/>
        </w:rPr>
        <w:t>通过数据分析可以看出，使用特征模型进行匹配的方法在给出较好精度的情况下有极快的处理速度，同时给出了较低的</w:t>
      </w:r>
      <w:r>
        <w:rPr>
          <w:rFonts w:ascii="Times New Roman" w:hAnsi="Times New Roman" w:hint="eastAsia"/>
        </w:rPr>
        <w:t>ID</w:t>
      </w:r>
      <w:r>
        <w:rPr>
          <w:rFonts w:ascii="Times New Roman" w:hAnsi="Times New Roman"/>
        </w:rPr>
        <w:t xml:space="preserve"> </w:t>
      </w:r>
      <w:r>
        <w:rPr>
          <w:rFonts w:ascii="Times New Roman" w:hAnsi="Times New Roman" w:hint="eastAsia"/>
        </w:rPr>
        <w:t>switch</w:t>
      </w:r>
      <w:r>
        <w:rPr>
          <w:rFonts w:ascii="Times New Roman" w:hAnsi="Times New Roman" w:hint="eastAsia"/>
        </w:rPr>
        <w:t>数量。</w:t>
      </w:r>
    </w:p>
    <w:p w14:paraId="592E827B" w14:textId="3DEB8361" w:rsidR="001B7977" w:rsidRDefault="001B7977" w:rsidP="00DF0E30">
      <w:pPr>
        <w:rPr>
          <w:rFonts w:ascii="Times New Roman" w:hAnsi="Times New Roman"/>
        </w:rPr>
      </w:pPr>
    </w:p>
    <w:p w14:paraId="0F1C016C" w14:textId="6434EE26" w:rsidR="001B7977" w:rsidRDefault="001B7977" w:rsidP="00DF0E30">
      <w:pPr>
        <w:rPr>
          <w:rFonts w:ascii="Times New Roman" w:hAnsi="Times New Roman"/>
        </w:rPr>
      </w:pPr>
      <w:r>
        <w:rPr>
          <w:rFonts w:ascii="Times New Roman" w:hAnsi="Times New Roman" w:hint="eastAsia"/>
        </w:rPr>
        <w:t>但是，观察检测结果我们也会发现，方法存在一些较为显眼的问题。如图</w:t>
      </w:r>
      <w:r w:rsidR="009A52A6">
        <w:rPr>
          <w:rFonts w:ascii="Times New Roman" w:hAnsi="Times New Roman" w:hint="eastAsia"/>
        </w:rPr>
        <w:t>3.</w:t>
      </w:r>
      <w:r>
        <w:rPr>
          <w:rFonts w:ascii="Times New Roman" w:hAnsi="Times New Roman" w:hint="eastAsia"/>
        </w:rPr>
        <w:t>2</w:t>
      </w:r>
      <w:r w:rsidR="009A52A6">
        <w:rPr>
          <w:rFonts w:ascii="Times New Roman" w:hAnsi="Times New Roman" w:hint="eastAsia"/>
        </w:rPr>
        <w:t>所示</w:t>
      </w:r>
      <w:r w:rsidR="00B352A8">
        <w:rPr>
          <w:rFonts w:ascii="Times New Roman" w:hAnsi="Times New Roman" w:hint="eastAsia"/>
        </w:rPr>
        <w:t>的</w:t>
      </w:r>
      <w:r w:rsidR="00B352A8">
        <w:rPr>
          <w:rFonts w:ascii="Times New Roman" w:hAnsi="Times New Roman" w:hint="eastAsia"/>
        </w:rPr>
        <w:t>ID</w:t>
      </w:r>
      <w:r w:rsidR="00B352A8">
        <w:rPr>
          <w:rFonts w:ascii="Times New Roman" w:hAnsi="Times New Roman"/>
        </w:rPr>
        <w:t xml:space="preserve"> </w:t>
      </w:r>
      <w:r w:rsidR="00B352A8">
        <w:rPr>
          <w:rFonts w:ascii="Times New Roman" w:hAnsi="Times New Roman" w:hint="eastAsia"/>
        </w:rPr>
        <w:t>switch</w:t>
      </w:r>
      <w:r w:rsidR="00B352A8">
        <w:rPr>
          <w:rFonts w:ascii="Times New Roman" w:hAnsi="Times New Roman" w:hint="eastAsia"/>
        </w:rPr>
        <w:t>现象。</w:t>
      </w:r>
    </w:p>
    <w:p w14:paraId="5DA10E3B" w14:textId="77777777" w:rsidR="00B352A8" w:rsidRDefault="00B352A8" w:rsidP="00DF0E30">
      <w:pPr>
        <w:rPr>
          <w:rFonts w:ascii="Times New Roman" w:hAnsi="Times New Roman"/>
        </w:rPr>
      </w:pPr>
    </w:p>
    <w:p w14:paraId="06ABD2E4" w14:textId="5F80A329" w:rsidR="00B352A8" w:rsidRDefault="00B352A8" w:rsidP="00DF0E30">
      <w:pPr>
        <w:rPr>
          <w:rFonts w:ascii="Times New Roman" w:hAnsi="Times New Roman"/>
        </w:rPr>
      </w:pPr>
      <w:r>
        <w:rPr>
          <w:rFonts w:ascii="Times New Roman" w:hAnsi="Times New Roman" w:hint="eastAsia"/>
        </w:rPr>
        <w:t>我们接下来使用公式</w:t>
      </w:r>
      <w:r>
        <w:rPr>
          <w:rFonts w:ascii="Times New Roman" w:hAnsi="Times New Roman" w:hint="eastAsia"/>
        </w:rPr>
        <w:t>3-6</w:t>
      </w:r>
      <w:r>
        <w:rPr>
          <w:rFonts w:ascii="Times New Roman" w:hAnsi="Times New Roman" w:hint="eastAsia"/>
        </w:rPr>
        <w:t>中定义的</w:t>
      </w:r>
      <w:r>
        <w:rPr>
          <w:rFonts w:ascii="Times New Roman" w:hAnsi="Times New Roman" w:hint="eastAsia"/>
        </w:rPr>
        <w:t>C</w:t>
      </w:r>
      <w:r>
        <w:rPr>
          <w:rFonts w:ascii="Times New Roman" w:hAnsi="Times New Roman"/>
        </w:rPr>
        <w:t>o</w:t>
      </w:r>
      <w:r>
        <w:rPr>
          <w:rFonts w:ascii="Times New Roman" w:hAnsi="Times New Roman" w:hint="eastAsia"/>
        </w:rPr>
        <w:t>st</w:t>
      </w:r>
      <w:r>
        <w:rPr>
          <w:rFonts w:ascii="Times New Roman" w:hAnsi="Times New Roman" w:hint="eastAsia"/>
        </w:rPr>
        <w:t>来进行试验。</w:t>
      </w:r>
    </w:p>
    <w:p w14:paraId="44D1608B" w14:textId="5C066139" w:rsidR="00D33CC6" w:rsidRDefault="00D33CC6" w:rsidP="00DF0E30">
      <w:pPr>
        <w:rPr>
          <w:rFonts w:ascii="Times New Roman" w:hAnsi="Times New Roman" w:hint="eastAsia"/>
        </w:rPr>
      </w:pPr>
      <w:r>
        <w:rPr>
          <w:rFonts w:ascii="Times New Roman" w:hAnsi="Times New Roman" w:hint="eastAsia"/>
        </w:rPr>
        <w:t>观察试验结果可以发现：</w:t>
      </w:r>
    </w:p>
    <w:p w14:paraId="29A48D44" w14:textId="77777777" w:rsidR="00296733" w:rsidRDefault="00296733" w:rsidP="00DF0E30">
      <w:pPr>
        <w:rPr>
          <w:rFonts w:ascii="Times New Roman" w:hAnsi="Times New Roman" w:hint="eastAsia"/>
        </w:rPr>
      </w:pPr>
    </w:p>
    <w:p w14:paraId="563FD2AD" w14:textId="77777777" w:rsidR="00D9168B" w:rsidRDefault="00D33CC6" w:rsidP="00D9168B">
      <w:pPr>
        <w:keepNext/>
      </w:pPr>
      <w:r w:rsidRPr="00D33CC6">
        <w:rPr>
          <w:rFonts w:ascii="Times New Roman" w:hAnsi="Times New Roman"/>
        </w:rPr>
        <w:lastRenderedPageBreak/>
        <w:drawing>
          <wp:inline distT="0" distB="0" distL="0" distR="0" wp14:anchorId="3C87CC2A" wp14:editId="77159E2C">
            <wp:extent cx="5328285" cy="601154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8285" cy="6011545"/>
                    </a:xfrm>
                    <a:prstGeom prst="rect">
                      <a:avLst/>
                    </a:prstGeom>
                  </pic:spPr>
                </pic:pic>
              </a:graphicData>
            </a:graphic>
          </wp:inline>
        </w:drawing>
      </w:r>
    </w:p>
    <w:p w14:paraId="1362017D" w14:textId="425390A2" w:rsidR="00D33CC6" w:rsidRDefault="00D9168B" w:rsidP="00AE2426">
      <w:pPr>
        <w:pStyle w:val="af8"/>
        <w:jc w:val="center"/>
        <w:rPr>
          <w:rFonts w:ascii="Times New Roman" w:hAnsi="Times New Roman" w:hint="eastAsia"/>
        </w:rPr>
      </w:pPr>
      <w:bookmarkStart w:id="34" w:name="_Toc516187830"/>
      <w:r>
        <w:t>图</w:t>
      </w:r>
      <w:r>
        <w:t xml:space="preserve"> </w:t>
      </w:r>
      <w:r w:rsidR="00EB56BF">
        <w:fldChar w:fldCharType="begin"/>
      </w:r>
      <w:r w:rsidR="00EB56BF">
        <w:instrText xml:space="preserve"> STYLEREF 1 \s </w:instrText>
      </w:r>
      <w:r w:rsidR="00EB56BF">
        <w:fldChar w:fldCharType="separate"/>
      </w:r>
      <w:r w:rsidR="00EB56BF">
        <w:rPr>
          <w:noProof/>
        </w:rPr>
        <w:t>4</w:t>
      </w:r>
      <w:r w:rsidR="00EB56BF">
        <w:fldChar w:fldCharType="end"/>
      </w:r>
      <w:r w:rsidR="00EB56BF">
        <w:t>.</w:t>
      </w:r>
      <w:r w:rsidR="00EB56BF">
        <w:fldChar w:fldCharType="begin"/>
      </w:r>
      <w:r w:rsidR="00EB56BF">
        <w:instrText xml:space="preserve"> SEQ </w:instrText>
      </w:r>
      <w:r w:rsidR="00EB56BF">
        <w:instrText>图</w:instrText>
      </w:r>
      <w:r w:rsidR="00EB56BF">
        <w:instrText xml:space="preserve"> \* ARABIC \s 1 </w:instrText>
      </w:r>
      <w:r w:rsidR="00EB56BF">
        <w:fldChar w:fldCharType="separate"/>
      </w:r>
      <w:r w:rsidR="00EB56BF">
        <w:rPr>
          <w:noProof/>
        </w:rPr>
        <w:t>2</w:t>
      </w:r>
      <w:r w:rsidR="00EB56BF">
        <w:fldChar w:fldCharType="end"/>
      </w:r>
      <w:r w:rsidR="00AE2426">
        <w:t xml:space="preserve">  </w:t>
      </w:r>
      <w:r w:rsidR="00AE2426">
        <w:rPr>
          <w:rFonts w:hint="eastAsia"/>
        </w:rPr>
        <w:t>算法辅助说明图</w:t>
      </w:r>
      <w:r w:rsidR="00AE2426">
        <w:rPr>
          <w:rFonts w:hint="eastAsia"/>
        </w:rPr>
        <w:t>3</w:t>
      </w:r>
      <w:bookmarkEnd w:id="34"/>
    </w:p>
    <w:p w14:paraId="04617786" w14:textId="77777777" w:rsidR="00D33CC6" w:rsidRPr="00D33CC6" w:rsidRDefault="00D33CC6" w:rsidP="00D33CC6">
      <w:pPr>
        <w:jc w:val="center"/>
        <w:rPr>
          <w:rFonts w:ascii="Times New Roman" w:hAnsi="Times New Roman" w:hint="eastAsia"/>
        </w:rPr>
      </w:pPr>
    </w:p>
    <w:p w14:paraId="08727A4E" w14:textId="185A6498" w:rsidR="001B7977" w:rsidRDefault="00D33CC6" w:rsidP="00DF0E30">
      <w:pPr>
        <w:rPr>
          <w:rFonts w:ascii="Times New Roman" w:hAnsi="Times New Roman" w:hint="eastAsia"/>
        </w:rPr>
      </w:pPr>
      <w:r>
        <w:rPr>
          <w:rFonts w:ascii="Times New Roman" w:hAnsi="Times New Roman" w:hint="eastAsia"/>
        </w:rPr>
        <w:t>可以看出我们可以解决一些显式的</w:t>
      </w:r>
      <w:r>
        <w:rPr>
          <w:rFonts w:ascii="Times New Roman" w:hAnsi="Times New Roman" w:hint="eastAsia"/>
        </w:rPr>
        <w:t>ID</w:t>
      </w:r>
      <w:r>
        <w:rPr>
          <w:rFonts w:ascii="Times New Roman" w:hAnsi="Times New Roman" w:hint="eastAsia"/>
        </w:rPr>
        <w:t>匹配错误问题，如图</w:t>
      </w:r>
      <w:r>
        <w:rPr>
          <w:rFonts w:ascii="Times New Roman" w:hAnsi="Times New Roman" w:hint="eastAsia"/>
        </w:rPr>
        <w:t>4.2</w:t>
      </w:r>
      <w:r>
        <w:rPr>
          <w:rFonts w:ascii="Times New Roman" w:hAnsi="Times New Roman" w:hint="eastAsia"/>
        </w:rPr>
        <w:t>所示，</w:t>
      </w:r>
      <w:r>
        <w:rPr>
          <w:rFonts w:ascii="Times New Roman" w:hAnsi="Times New Roman" w:hint="eastAsia"/>
        </w:rPr>
        <w:t>ID</w:t>
      </w:r>
      <w:r>
        <w:rPr>
          <w:rFonts w:ascii="Times New Roman" w:hAnsi="Times New Roman" w:hint="eastAsia"/>
        </w:rPr>
        <w:t>为</w:t>
      </w:r>
      <w:r>
        <w:rPr>
          <w:rFonts w:ascii="Times New Roman" w:hAnsi="Times New Roman" w:hint="eastAsia"/>
        </w:rPr>
        <w:t>5</w:t>
      </w:r>
      <w:r>
        <w:rPr>
          <w:rFonts w:ascii="Times New Roman" w:hAnsi="Times New Roman" w:hint="eastAsia"/>
        </w:rPr>
        <w:t>的人成功的被匹配到了一起。</w:t>
      </w:r>
    </w:p>
    <w:p w14:paraId="16C82C5B" w14:textId="77777777" w:rsidR="00D33CC6" w:rsidRDefault="00D33CC6" w:rsidP="00DF0E30">
      <w:pPr>
        <w:rPr>
          <w:rFonts w:ascii="Times New Roman" w:hAnsi="Times New Roman"/>
        </w:rPr>
      </w:pPr>
    </w:p>
    <w:p w14:paraId="5ED1E446" w14:textId="0074065E" w:rsidR="00D33CC6" w:rsidRPr="00D33CC6" w:rsidRDefault="00D33CC6" w:rsidP="00DF0E30">
      <w:pPr>
        <w:rPr>
          <w:rFonts w:ascii="Times New Roman" w:hAnsi="Times New Roman" w:hint="eastAsia"/>
        </w:rPr>
      </w:pPr>
      <w:r>
        <w:rPr>
          <w:rFonts w:ascii="Times New Roman" w:hAnsi="Times New Roman" w:hint="eastAsia"/>
        </w:rPr>
        <w:t>统计其度量评测标准可得：</w:t>
      </w:r>
    </w:p>
    <w:p w14:paraId="61C2B5B2" w14:textId="27C795B1" w:rsidR="00D33CC6" w:rsidRPr="000072AE" w:rsidRDefault="00D33CC6" w:rsidP="0045773F">
      <w:pPr>
        <w:rPr>
          <w:rFonts w:hint="eastAsia"/>
        </w:rPr>
      </w:pPr>
    </w:p>
    <w:p w14:paraId="727677FB" w14:textId="1368A6BA" w:rsidR="0045773F" w:rsidRDefault="0045773F" w:rsidP="0045773F">
      <w:pPr>
        <w:pStyle w:val="af8"/>
        <w:keepNext/>
        <w:jc w:val="center"/>
      </w:pPr>
      <w:bookmarkStart w:id="35" w:name="_Toc516098499"/>
      <w:r>
        <w:t>表</w:t>
      </w:r>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w:instrText>
      </w:r>
      <w:r>
        <w:instrText>表</w:instrText>
      </w:r>
      <w:r>
        <w:instrText xml:space="preserve"> \* ARABIC \s 1 </w:instrText>
      </w:r>
      <w:r>
        <w:fldChar w:fldCharType="separate"/>
      </w:r>
      <w:r>
        <w:rPr>
          <w:noProof/>
        </w:rPr>
        <w:t>2</w:t>
      </w:r>
      <w:r>
        <w:fldChar w:fldCharType="end"/>
      </w:r>
      <w:r>
        <w:t xml:space="preserve">  </w:t>
      </w:r>
      <w:r>
        <w:rPr>
          <w:rFonts w:hint="eastAsia"/>
        </w:rPr>
        <w:t>算法改进前后比较</w:t>
      </w:r>
      <w:bookmarkEnd w:id="35"/>
    </w:p>
    <w:tbl>
      <w:tblPr>
        <w:tblStyle w:val="af6"/>
        <w:tblW w:w="8381" w:type="dxa"/>
        <w:tblLook w:val="04A0" w:firstRow="1" w:lastRow="0" w:firstColumn="1" w:lastColumn="0" w:noHBand="0" w:noVBand="1"/>
      </w:tblPr>
      <w:tblGrid>
        <w:gridCol w:w="1070"/>
        <w:gridCol w:w="1042"/>
        <w:gridCol w:w="1083"/>
        <w:gridCol w:w="1003"/>
        <w:gridCol w:w="1042"/>
        <w:gridCol w:w="1042"/>
        <w:gridCol w:w="1043"/>
        <w:gridCol w:w="1056"/>
      </w:tblGrid>
      <w:tr w:rsidR="00D33CC6" w14:paraId="5C66DD76" w14:textId="77777777" w:rsidTr="000936FE">
        <w:trPr>
          <w:trHeight w:val="348"/>
        </w:trPr>
        <w:tc>
          <w:tcPr>
            <w:tcW w:w="1070" w:type="dxa"/>
          </w:tcPr>
          <w:p w14:paraId="05C1518C" w14:textId="77777777" w:rsidR="00D33CC6" w:rsidRDefault="00D33CC6" w:rsidP="000936FE">
            <w:pPr>
              <w:rPr>
                <w:rFonts w:hint="eastAsia"/>
              </w:rPr>
            </w:pPr>
          </w:p>
        </w:tc>
        <w:tc>
          <w:tcPr>
            <w:tcW w:w="1042" w:type="dxa"/>
          </w:tcPr>
          <w:p w14:paraId="64622034" w14:textId="77777777" w:rsidR="00D33CC6" w:rsidRDefault="00D33CC6" w:rsidP="000936FE">
            <w:pPr>
              <w:rPr>
                <w:rFonts w:hint="eastAsia"/>
              </w:rPr>
            </w:pPr>
            <w:r>
              <w:rPr>
                <w:rFonts w:hint="eastAsia"/>
              </w:rPr>
              <w:t>FP</w:t>
            </w:r>
          </w:p>
        </w:tc>
        <w:tc>
          <w:tcPr>
            <w:tcW w:w="1083" w:type="dxa"/>
          </w:tcPr>
          <w:p w14:paraId="237A5B83" w14:textId="77777777" w:rsidR="00D33CC6" w:rsidRDefault="00D33CC6" w:rsidP="000936FE">
            <w:pPr>
              <w:rPr>
                <w:rFonts w:hint="eastAsia"/>
              </w:rPr>
            </w:pPr>
            <w:r>
              <w:rPr>
                <w:rFonts w:hint="eastAsia"/>
              </w:rPr>
              <w:t>FN</w:t>
            </w:r>
          </w:p>
        </w:tc>
        <w:tc>
          <w:tcPr>
            <w:tcW w:w="1003" w:type="dxa"/>
          </w:tcPr>
          <w:p w14:paraId="2815644B" w14:textId="77777777" w:rsidR="00D33CC6" w:rsidRDefault="00D33CC6" w:rsidP="000936FE">
            <w:pPr>
              <w:rPr>
                <w:rFonts w:hint="eastAsia"/>
              </w:rPr>
            </w:pPr>
            <w:r>
              <w:rPr>
                <w:rFonts w:hint="eastAsia"/>
              </w:rPr>
              <w:t>IDs</w:t>
            </w:r>
          </w:p>
        </w:tc>
        <w:tc>
          <w:tcPr>
            <w:tcW w:w="1042" w:type="dxa"/>
          </w:tcPr>
          <w:p w14:paraId="57B55175" w14:textId="77777777" w:rsidR="00D33CC6" w:rsidRDefault="00D33CC6" w:rsidP="000936FE">
            <w:pPr>
              <w:rPr>
                <w:rFonts w:hint="eastAsia"/>
              </w:rPr>
            </w:pPr>
            <w:r>
              <w:rPr>
                <w:rFonts w:hint="eastAsia"/>
              </w:rPr>
              <w:t>FM</w:t>
            </w:r>
          </w:p>
        </w:tc>
        <w:tc>
          <w:tcPr>
            <w:tcW w:w="1042" w:type="dxa"/>
          </w:tcPr>
          <w:p w14:paraId="6202E8E4" w14:textId="77777777" w:rsidR="00D33CC6" w:rsidRDefault="00D33CC6" w:rsidP="000936FE">
            <w:pPr>
              <w:rPr>
                <w:rFonts w:hint="eastAsia"/>
              </w:rPr>
            </w:pPr>
            <w:r>
              <w:rPr>
                <w:rFonts w:hint="eastAsia"/>
              </w:rPr>
              <w:t>MOTA</w:t>
            </w:r>
          </w:p>
        </w:tc>
        <w:tc>
          <w:tcPr>
            <w:tcW w:w="1043" w:type="dxa"/>
          </w:tcPr>
          <w:p w14:paraId="24AD688B" w14:textId="77777777" w:rsidR="00D33CC6" w:rsidRDefault="00D33CC6" w:rsidP="000936FE">
            <w:pPr>
              <w:rPr>
                <w:rFonts w:hint="eastAsia"/>
              </w:rPr>
            </w:pPr>
            <w:r>
              <w:rPr>
                <w:rFonts w:hint="eastAsia"/>
              </w:rPr>
              <w:t>MOTP</w:t>
            </w:r>
          </w:p>
        </w:tc>
        <w:tc>
          <w:tcPr>
            <w:tcW w:w="1056" w:type="dxa"/>
          </w:tcPr>
          <w:p w14:paraId="2B905DAF" w14:textId="77777777" w:rsidR="00D33CC6" w:rsidRDefault="00D33CC6" w:rsidP="000936FE">
            <w:pPr>
              <w:rPr>
                <w:rFonts w:hint="eastAsia"/>
              </w:rPr>
            </w:pPr>
            <w:r>
              <w:t>Runtime</w:t>
            </w:r>
          </w:p>
        </w:tc>
      </w:tr>
      <w:tr w:rsidR="00D33CC6" w14:paraId="70D58F7E" w14:textId="77777777" w:rsidTr="000936FE">
        <w:trPr>
          <w:trHeight w:val="348"/>
        </w:trPr>
        <w:tc>
          <w:tcPr>
            <w:tcW w:w="1070" w:type="dxa"/>
          </w:tcPr>
          <w:p w14:paraId="714ADE5E" w14:textId="48C57340" w:rsidR="00D33CC6" w:rsidRDefault="00D33CC6" w:rsidP="000936FE">
            <w:pPr>
              <w:rPr>
                <w:rFonts w:hint="eastAsia"/>
              </w:rPr>
            </w:pPr>
            <w:r>
              <w:rPr>
                <w:rFonts w:hint="eastAsia"/>
              </w:rPr>
              <w:lastRenderedPageBreak/>
              <w:t>Origin</w:t>
            </w:r>
          </w:p>
        </w:tc>
        <w:tc>
          <w:tcPr>
            <w:tcW w:w="1042" w:type="dxa"/>
          </w:tcPr>
          <w:p w14:paraId="6041A891" w14:textId="77777777" w:rsidR="00D33CC6" w:rsidRDefault="00D33CC6" w:rsidP="000936FE">
            <w:pPr>
              <w:rPr>
                <w:rFonts w:hint="eastAsia"/>
              </w:rPr>
            </w:pPr>
            <w:r>
              <w:rPr>
                <w:rFonts w:hint="eastAsia"/>
              </w:rPr>
              <w:t>8063</w:t>
            </w:r>
          </w:p>
        </w:tc>
        <w:tc>
          <w:tcPr>
            <w:tcW w:w="1083" w:type="dxa"/>
          </w:tcPr>
          <w:p w14:paraId="51ECBC95" w14:textId="77777777" w:rsidR="00D33CC6" w:rsidRDefault="00D33CC6" w:rsidP="000936FE">
            <w:pPr>
              <w:rPr>
                <w:rFonts w:hint="eastAsia"/>
              </w:rPr>
            </w:pPr>
            <w:r>
              <w:t>56668</w:t>
            </w:r>
          </w:p>
        </w:tc>
        <w:tc>
          <w:tcPr>
            <w:tcW w:w="1003" w:type="dxa"/>
          </w:tcPr>
          <w:p w14:paraId="020B8E47" w14:textId="77777777" w:rsidR="00D33CC6" w:rsidRPr="00EB56BF" w:rsidRDefault="00D33CC6" w:rsidP="000936FE">
            <w:pPr>
              <w:rPr>
                <w:rFonts w:hint="eastAsia"/>
              </w:rPr>
            </w:pPr>
            <w:r w:rsidRPr="00EB56BF">
              <w:t>781</w:t>
            </w:r>
          </w:p>
        </w:tc>
        <w:tc>
          <w:tcPr>
            <w:tcW w:w="1042" w:type="dxa"/>
          </w:tcPr>
          <w:p w14:paraId="105DEDB9" w14:textId="77777777" w:rsidR="00D33CC6" w:rsidRDefault="00D33CC6" w:rsidP="000936FE">
            <w:pPr>
              <w:rPr>
                <w:rFonts w:hint="eastAsia"/>
              </w:rPr>
            </w:pPr>
            <w:r>
              <w:rPr>
                <w:rFonts w:hint="eastAsia"/>
              </w:rPr>
              <w:t>1344</w:t>
            </w:r>
          </w:p>
        </w:tc>
        <w:tc>
          <w:tcPr>
            <w:tcW w:w="1042" w:type="dxa"/>
          </w:tcPr>
          <w:p w14:paraId="7E7580F6" w14:textId="77777777" w:rsidR="00D33CC6" w:rsidRDefault="00D33CC6" w:rsidP="000936FE">
            <w:pPr>
              <w:rPr>
                <w:rFonts w:hint="eastAsia"/>
              </w:rPr>
            </w:pPr>
            <w:r>
              <w:rPr>
                <w:rFonts w:hint="eastAsia"/>
              </w:rPr>
              <w:t>59.5</w:t>
            </w:r>
          </w:p>
        </w:tc>
        <w:tc>
          <w:tcPr>
            <w:tcW w:w="1043" w:type="dxa"/>
          </w:tcPr>
          <w:p w14:paraId="7CE15B65" w14:textId="77777777" w:rsidR="00D33CC6" w:rsidRDefault="00D33CC6" w:rsidP="000936FE">
            <w:pPr>
              <w:rPr>
                <w:rFonts w:hint="eastAsia"/>
              </w:rPr>
            </w:pPr>
            <w:r>
              <w:t>79.1</w:t>
            </w:r>
          </w:p>
        </w:tc>
        <w:tc>
          <w:tcPr>
            <w:tcW w:w="1056" w:type="dxa"/>
          </w:tcPr>
          <w:p w14:paraId="6C7C1F9C" w14:textId="77777777" w:rsidR="00D33CC6" w:rsidRPr="00EB56BF" w:rsidRDefault="00D33CC6" w:rsidP="000936FE">
            <w:pPr>
              <w:rPr>
                <w:rFonts w:hint="eastAsia"/>
              </w:rPr>
            </w:pPr>
            <w:r w:rsidRPr="00EB56BF">
              <w:t>4</w:t>
            </w:r>
            <w:r w:rsidRPr="00EB56BF">
              <w:rPr>
                <w:rFonts w:hint="eastAsia"/>
              </w:rPr>
              <w:t>0Hz</w:t>
            </w:r>
          </w:p>
        </w:tc>
      </w:tr>
      <w:tr w:rsidR="00D33CC6" w14:paraId="42E361B3" w14:textId="77777777" w:rsidTr="000936FE">
        <w:trPr>
          <w:trHeight w:val="348"/>
        </w:trPr>
        <w:tc>
          <w:tcPr>
            <w:tcW w:w="1070" w:type="dxa"/>
          </w:tcPr>
          <w:p w14:paraId="4BEEBD4C" w14:textId="59E331B8" w:rsidR="00D33CC6" w:rsidRPr="00D33CC6" w:rsidRDefault="00D33CC6" w:rsidP="000936FE">
            <w:pPr>
              <w:rPr>
                <w:rFonts w:hint="eastAsia"/>
              </w:rPr>
            </w:pPr>
            <w:r>
              <w:t>New</w:t>
            </w:r>
          </w:p>
        </w:tc>
        <w:tc>
          <w:tcPr>
            <w:tcW w:w="1042" w:type="dxa"/>
          </w:tcPr>
          <w:p w14:paraId="20E0F570" w14:textId="1ACBABCB" w:rsidR="00D33CC6" w:rsidRDefault="00EB56BF" w:rsidP="000936FE">
            <w:pPr>
              <w:rPr>
                <w:rFonts w:hint="eastAsia"/>
              </w:rPr>
            </w:pPr>
            <w:r>
              <w:t>8065</w:t>
            </w:r>
          </w:p>
        </w:tc>
        <w:tc>
          <w:tcPr>
            <w:tcW w:w="1083" w:type="dxa"/>
          </w:tcPr>
          <w:p w14:paraId="71348195" w14:textId="5CFA9CF2" w:rsidR="00D33CC6" w:rsidRPr="00EB56BF" w:rsidRDefault="00EB56BF" w:rsidP="000936FE">
            <w:pPr>
              <w:rPr>
                <w:rFonts w:hint="eastAsia"/>
              </w:rPr>
            </w:pPr>
            <w:r w:rsidRPr="00EB56BF">
              <w:t>55695</w:t>
            </w:r>
          </w:p>
        </w:tc>
        <w:tc>
          <w:tcPr>
            <w:tcW w:w="1003" w:type="dxa"/>
          </w:tcPr>
          <w:p w14:paraId="065C1E4E" w14:textId="168D3DDB" w:rsidR="00D33CC6" w:rsidRDefault="00EB56BF" w:rsidP="000936FE">
            <w:pPr>
              <w:rPr>
                <w:rFonts w:hint="eastAsia"/>
              </w:rPr>
            </w:pPr>
            <w:r>
              <w:t>905</w:t>
            </w:r>
          </w:p>
        </w:tc>
        <w:tc>
          <w:tcPr>
            <w:tcW w:w="1042" w:type="dxa"/>
          </w:tcPr>
          <w:p w14:paraId="17033C7A" w14:textId="7751B1D1" w:rsidR="00D33CC6" w:rsidRDefault="00EB56BF" w:rsidP="000936FE">
            <w:pPr>
              <w:rPr>
                <w:rFonts w:hint="eastAsia"/>
              </w:rPr>
            </w:pPr>
            <w:r>
              <w:rPr>
                <w:rFonts w:hint="eastAsia"/>
              </w:rPr>
              <w:t>1365</w:t>
            </w:r>
          </w:p>
        </w:tc>
        <w:tc>
          <w:tcPr>
            <w:tcW w:w="1042" w:type="dxa"/>
          </w:tcPr>
          <w:p w14:paraId="7233D940" w14:textId="3FC4ADF0" w:rsidR="00D33CC6" w:rsidRPr="00EB56BF" w:rsidRDefault="00EB56BF" w:rsidP="000936FE">
            <w:pPr>
              <w:rPr>
                <w:rFonts w:hint="eastAsia"/>
              </w:rPr>
            </w:pPr>
            <w:r w:rsidRPr="00EB56BF">
              <w:t>59</w:t>
            </w:r>
            <w:r>
              <w:t>.0</w:t>
            </w:r>
          </w:p>
        </w:tc>
        <w:tc>
          <w:tcPr>
            <w:tcW w:w="1043" w:type="dxa"/>
          </w:tcPr>
          <w:p w14:paraId="4A2270A6" w14:textId="1CE607C4" w:rsidR="00D33CC6" w:rsidRPr="00EB56BF" w:rsidRDefault="00EB56BF" w:rsidP="000936FE">
            <w:pPr>
              <w:rPr>
                <w:rFonts w:hint="eastAsia"/>
              </w:rPr>
            </w:pPr>
            <w:r>
              <w:t>80.1</w:t>
            </w:r>
          </w:p>
        </w:tc>
        <w:tc>
          <w:tcPr>
            <w:tcW w:w="1056" w:type="dxa"/>
          </w:tcPr>
          <w:p w14:paraId="264868A6" w14:textId="0734FA98" w:rsidR="00D33CC6" w:rsidRDefault="00365EF4" w:rsidP="000936FE">
            <w:pPr>
              <w:rPr>
                <w:rFonts w:hint="eastAsia"/>
              </w:rPr>
            </w:pPr>
            <w:r>
              <w:t>25</w:t>
            </w:r>
            <w:r w:rsidR="00D33CC6">
              <w:t>Hz</w:t>
            </w:r>
          </w:p>
        </w:tc>
      </w:tr>
    </w:tbl>
    <w:p w14:paraId="6C5FF56C" w14:textId="77777777" w:rsidR="00D33CC6" w:rsidRDefault="00D33CC6" w:rsidP="00DF0E30">
      <w:pPr>
        <w:rPr>
          <w:rFonts w:ascii="Times New Roman" w:hAnsi="Times New Roman"/>
        </w:rPr>
      </w:pPr>
    </w:p>
    <w:p w14:paraId="48222A6F" w14:textId="4C931F65" w:rsidR="00D33CC6" w:rsidRDefault="00EB56BF" w:rsidP="00DF0E30">
      <w:pPr>
        <w:rPr>
          <w:rFonts w:ascii="Times New Roman" w:hAnsi="Times New Roman" w:hint="eastAsia"/>
        </w:rPr>
      </w:pPr>
      <w:r>
        <w:rPr>
          <w:rFonts w:ascii="Times New Roman" w:hAnsi="Times New Roman" w:hint="eastAsia"/>
        </w:rPr>
        <w:t>通过数据分析我们看出，这个改动并没能给性能带来很大的提升，在某些指标上有所上升，但是同时也有些指标有所下降。为什么在解决了一些显式的错误之后并不能提高整体的性能呢？</w:t>
      </w:r>
    </w:p>
    <w:p w14:paraId="45EDBDB2" w14:textId="77777777" w:rsidR="00EB56BF" w:rsidRDefault="00EB56BF" w:rsidP="00DF0E30">
      <w:pPr>
        <w:rPr>
          <w:rFonts w:ascii="Times New Roman" w:hAnsi="Times New Roman"/>
        </w:rPr>
      </w:pPr>
    </w:p>
    <w:p w14:paraId="43283557" w14:textId="338FBAEB" w:rsidR="00EB56BF" w:rsidRPr="00EB56BF" w:rsidRDefault="00EB56BF" w:rsidP="00DF0E30">
      <w:pPr>
        <w:rPr>
          <w:rFonts w:ascii="Times New Roman" w:hAnsi="Times New Roman" w:hint="eastAsia"/>
        </w:rPr>
      </w:pPr>
      <w:r>
        <w:rPr>
          <w:rFonts w:ascii="Times New Roman" w:hAnsi="Times New Roman" w:hint="eastAsia"/>
        </w:rPr>
        <w:t>通过观察视频后我们发现，在行人目标较为拥挤的时候，由于检测网络的不准确和漏报的产生，对象的</w:t>
      </w:r>
      <w:r>
        <w:rPr>
          <w:rFonts w:ascii="Times New Roman" w:hAnsi="Times New Roman" w:hint="eastAsia"/>
        </w:rPr>
        <w:t>Bounding</w:t>
      </w:r>
      <w:r>
        <w:rPr>
          <w:rFonts w:ascii="Times New Roman" w:hAnsi="Times New Roman"/>
        </w:rPr>
        <w:t xml:space="preserve"> </w:t>
      </w:r>
      <w:r>
        <w:rPr>
          <w:rFonts w:ascii="Times New Roman" w:hAnsi="Times New Roman" w:hint="eastAsia"/>
        </w:rPr>
        <w:t>Box</w:t>
      </w:r>
      <w:r>
        <w:rPr>
          <w:rFonts w:ascii="Times New Roman" w:hAnsi="Times New Roman" w:hint="eastAsia"/>
        </w:rPr>
        <w:t>内很有可能涵盖了别人的信息（如图</w:t>
      </w:r>
      <w:r>
        <w:rPr>
          <w:rFonts w:ascii="Times New Roman" w:hAnsi="Times New Roman" w:hint="eastAsia"/>
        </w:rPr>
        <w:t>4.3</w:t>
      </w:r>
      <w:r>
        <w:rPr>
          <w:rFonts w:ascii="Times New Roman" w:hAnsi="Times New Roman" w:hint="eastAsia"/>
        </w:rPr>
        <w:t>），这就使得其提取出的特征向量极其不准确。而在这种情况下，对象数量大，因此这里的追踪实际上会较明显的影响最后的算法性能评估结果</w:t>
      </w:r>
      <w:r w:rsidR="00292441">
        <w:rPr>
          <w:rFonts w:ascii="Times New Roman" w:hAnsi="Times New Roman" w:hint="eastAsia"/>
        </w:rPr>
        <w:t>。但是我们的改进暂时对这种情况没有明显效果，所以暂时在评价指标上看不出显著差异。</w:t>
      </w:r>
    </w:p>
    <w:p w14:paraId="2BAF9202" w14:textId="77777777" w:rsidR="00EB56BF" w:rsidRDefault="00EB56BF" w:rsidP="00EB56BF">
      <w:pPr>
        <w:keepNext/>
        <w:jc w:val="center"/>
      </w:pPr>
      <w:r w:rsidRPr="00EB56BF">
        <w:rPr>
          <w:rFonts w:ascii="Times New Roman" w:hAnsi="Times New Roman"/>
        </w:rPr>
        <w:drawing>
          <wp:inline distT="0" distB="0" distL="0" distR="0" wp14:anchorId="7227D73D" wp14:editId="7D792522">
            <wp:extent cx="2298700" cy="3454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8700" cy="3454400"/>
                    </a:xfrm>
                    <a:prstGeom prst="rect">
                      <a:avLst/>
                    </a:prstGeom>
                  </pic:spPr>
                </pic:pic>
              </a:graphicData>
            </a:graphic>
          </wp:inline>
        </w:drawing>
      </w:r>
    </w:p>
    <w:p w14:paraId="30A28834" w14:textId="2065EC27" w:rsidR="00296733" w:rsidRDefault="00EB56BF" w:rsidP="00EB56BF">
      <w:pPr>
        <w:pStyle w:val="af8"/>
        <w:jc w:val="center"/>
        <w:rPr>
          <w:rFonts w:ascii="Times New Roman" w:hAnsi="Times New Roman"/>
        </w:rPr>
      </w:pPr>
      <w:bookmarkStart w:id="36" w:name="_Toc516187831"/>
      <w:r>
        <w:t>图</w:t>
      </w:r>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典型的拥挤行人场景示意</w:t>
      </w:r>
      <w:bookmarkEnd w:id="36"/>
    </w:p>
    <w:p w14:paraId="66500B27" w14:textId="77777777" w:rsidR="00296733" w:rsidRDefault="00296733" w:rsidP="00DF0E30">
      <w:pPr>
        <w:rPr>
          <w:rFonts w:ascii="Times New Roman" w:hAnsi="Times New Roman"/>
        </w:rPr>
      </w:pPr>
    </w:p>
    <w:p w14:paraId="27C8D653" w14:textId="19C7FDF4" w:rsidR="00296733" w:rsidRDefault="00296733" w:rsidP="00296733">
      <w:pPr>
        <w:pStyle w:val="2"/>
      </w:pPr>
      <w:r>
        <w:rPr>
          <w:rFonts w:hint="eastAsia"/>
        </w:rPr>
        <w:t xml:space="preserve"> </w:t>
      </w:r>
      <w:bookmarkStart w:id="37" w:name="_Toc516188722"/>
      <w:r>
        <w:rPr>
          <w:rFonts w:hint="eastAsia"/>
        </w:rPr>
        <w:t>本章小结</w:t>
      </w:r>
      <w:bookmarkEnd w:id="37"/>
    </w:p>
    <w:p w14:paraId="7BA1D4F5" w14:textId="778D12FE" w:rsidR="00281BCF" w:rsidRDefault="00292441" w:rsidP="00281BCF">
      <w:pPr>
        <w:rPr>
          <w:rFonts w:hint="eastAsia"/>
        </w:rPr>
      </w:pPr>
      <w:r>
        <w:rPr>
          <w:rFonts w:hint="eastAsia"/>
        </w:rPr>
        <w:t>在第三章介绍了基于匈牙利算法的关联算法的主要流程之后，本章依照第三章的方法进行了实现与拓展，并简要的介绍了MOT数据集并在其上进行测试。随后我们通过实验对比了本算法与其他方法的效果和本算法修改前后的差别，从</w:t>
      </w:r>
      <w:r>
        <w:rPr>
          <w:rFonts w:hint="eastAsia"/>
        </w:rPr>
        <w:lastRenderedPageBreak/>
        <w:t>中可以看出，我们的算法与其他在线算法相比还是具有竞争力的。我们随后进行的一个改进也可以解决一些显式的问题，但是由于在4.2中分析的原因，并没有在评估指标上产生显著影响。总而言之，本模型还是一个在在线场景下具有应用价值的易实现的快速算法。</w:t>
      </w:r>
    </w:p>
    <w:p w14:paraId="0A73BF7B" w14:textId="77777777" w:rsidR="00281BCF" w:rsidRDefault="00281BCF" w:rsidP="00281BCF"/>
    <w:p w14:paraId="3BBFBCA7" w14:textId="77777777" w:rsidR="00281BCF" w:rsidRPr="00281BCF" w:rsidRDefault="00281BCF" w:rsidP="00281BCF">
      <w:pPr>
        <w:rPr>
          <w:rFonts w:hint="eastAsia"/>
        </w:rPr>
      </w:pPr>
    </w:p>
    <w:p w14:paraId="78EEF5E3" w14:textId="37507078" w:rsidR="00D547FB" w:rsidRPr="00366F6F" w:rsidRDefault="00D547FB" w:rsidP="00DF0E30">
      <w:pPr>
        <w:rPr>
          <w:rFonts w:ascii="Times New Roman" w:hAnsi="Times New Roman" w:hint="eastAsia"/>
        </w:rPr>
        <w:sectPr w:rsidR="00D547FB" w:rsidRPr="00366F6F" w:rsidSect="00F94B1B">
          <w:pgSz w:w="11906" w:h="16838" w:code="9"/>
          <w:pgMar w:top="2155" w:right="1701" w:bottom="1814" w:left="1701" w:header="851" w:footer="992" w:gutter="113"/>
          <w:cols w:space="425"/>
          <w:docGrid w:type="lines" w:linePitch="326"/>
        </w:sectPr>
      </w:pPr>
    </w:p>
    <w:p w14:paraId="025BFB68" w14:textId="251A372A" w:rsidR="001961AD" w:rsidRPr="00366F6F" w:rsidRDefault="00281BCF" w:rsidP="004A7FE9">
      <w:pPr>
        <w:pStyle w:val="1"/>
        <w:rPr>
          <w:rFonts w:ascii="Times New Roman" w:hAnsi="Times New Roman" w:hint="eastAsia"/>
        </w:rPr>
      </w:pPr>
      <w:bookmarkStart w:id="38" w:name="_Toc516188723"/>
      <w:r>
        <w:rPr>
          <w:rFonts w:ascii="Times New Roman" w:hAnsi="Times New Roman" w:hint="eastAsia"/>
        </w:rPr>
        <w:lastRenderedPageBreak/>
        <w:t>总结与展望</w:t>
      </w:r>
      <w:bookmarkEnd w:id="38"/>
    </w:p>
    <w:p w14:paraId="435E5A33" w14:textId="0E575B13" w:rsidR="0066656A" w:rsidRDefault="00281BCF" w:rsidP="00281BCF">
      <w:pPr>
        <w:pStyle w:val="2"/>
      </w:pPr>
      <w:r>
        <w:rPr>
          <w:rFonts w:hint="eastAsia"/>
        </w:rPr>
        <w:t xml:space="preserve"> </w:t>
      </w:r>
      <w:bookmarkStart w:id="39" w:name="_Toc516188724"/>
      <w:r>
        <w:rPr>
          <w:rFonts w:hint="eastAsia"/>
        </w:rPr>
        <w:t>总结</w:t>
      </w:r>
      <w:bookmarkEnd w:id="39"/>
    </w:p>
    <w:p w14:paraId="484DACFC" w14:textId="2D12AE0A" w:rsidR="00281BCF" w:rsidRDefault="00292441" w:rsidP="00281BCF">
      <w:pPr>
        <w:rPr>
          <w:rFonts w:hint="eastAsia"/>
        </w:rPr>
      </w:pPr>
      <w:r>
        <w:rPr>
          <w:rFonts w:hint="eastAsia"/>
        </w:rPr>
        <w:t>在本文中，我们通过引入距离度量标准和改进特征度量方法，实现了一个可以在普通机器上实时运行的在线算法，并且本算法与其他算法相比，在保持一定跟踪效果上有较快的速度，具有一定的竞争力。</w:t>
      </w:r>
    </w:p>
    <w:p w14:paraId="66F22B84" w14:textId="77777777" w:rsidR="00281BCF" w:rsidRDefault="00281BCF" w:rsidP="00281BCF"/>
    <w:p w14:paraId="737C5D56" w14:textId="7F4F9952" w:rsidR="00281BCF" w:rsidRDefault="00292441" w:rsidP="00281BCF">
      <w:r>
        <w:rPr>
          <w:rFonts w:hint="eastAsia"/>
        </w:rPr>
        <w:t>通过本次毕设，我更详尽的了解了计算机视觉中多目标追踪领域的研究进展，热点问题，与领域研究的困难。并通过实现，改进算法加深了自己对于对目标追踪系统的理解，对我以后的学习研究大有裨益。</w:t>
      </w:r>
    </w:p>
    <w:p w14:paraId="1B6E5019" w14:textId="77777777" w:rsidR="00292441" w:rsidRDefault="00292441" w:rsidP="00281BCF"/>
    <w:p w14:paraId="25C9BF56" w14:textId="77777777" w:rsidR="00292441" w:rsidRDefault="00292441" w:rsidP="00281BCF"/>
    <w:p w14:paraId="47BE0315" w14:textId="07C65997" w:rsidR="00292441" w:rsidRDefault="00292441" w:rsidP="00292441">
      <w:pPr>
        <w:pStyle w:val="2"/>
      </w:pPr>
      <w:r>
        <w:rPr>
          <w:rFonts w:hint="eastAsia"/>
        </w:rPr>
        <w:t xml:space="preserve"> </w:t>
      </w:r>
      <w:bookmarkStart w:id="40" w:name="_Toc516188725"/>
      <w:r>
        <w:rPr>
          <w:rFonts w:hint="eastAsia"/>
        </w:rPr>
        <w:t>展望</w:t>
      </w:r>
      <w:bookmarkEnd w:id="40"/>
    </w:p>
    <w:p w14:paraId="5F892959" w14:textId="5821D611" w:rsidR="00292441" w:rsidRDefault="00292441" w:rsidP="00281BCF">
      <w:pPr>
        <w:rPr>
          <w:rFonts w:hint="eastAsia"/>
        </w:rPr>
      </w:pPr>
      <w:r>
        <w:rPr>
          <w:rFonts w:hint="eastAsia"/>
        </w:rPr>
        <w:t>在4.2节中，我们分析了系统当前的问题，</w:t>
      </w:r>
      <w:r w:rsidR="00F847B2">
        <w:rPr>
          <w:rFonts w:hint="eastAsia"/>
        </w:rPr>
        <w:t>可以看出，系统在目标行人较为拥挤时暂时还没有很好的效果。。这一方面是因为，检测子返回的Bounding</w:t>
      </w:r>
      <w:r w:rsidR="00F847B2">
        <w:t xml:space="preserve"> </w:t>
      </w:r>
      <w:r w:rsidR="00F847B2">
        <w:rPr>
          <w:rFonts w:hint="eastAsia"/>
        </w:rPr>
        <w:t>Box本身存在误差，另一方面也是因为，在拥挤的时候我们的特征提取网络不能准确的抽取对象的特征向量。</w:t>
      </w:r>
    </w:p>
    <w:p w14:paraId="6521AE1F" w14:textId="77777777" w:rsidR="00F847B2" w:rsidRDefault="00F847B2" w:rsidP="00281BCF"/>
    <w:p w14:paraId="251E3F37" w14:textId="78E7DC28" w:rsidR="00F847B2" w:rsidRPr="00F847B2" w:rsidRDefault="00F847B2" w:rsidP="00281BCF">
      <w:pPr>
        <w:rPr>
          <w:rFonts w:hint="eastAsia"/>
        </w:rPr>
      </w:pPr>
      <w:r>
        <w:rPr>
          <w:rFonts w:hint="eastAsia"/>
        </w:rPr>
        <w:t>对于跟踪问题，我们很难再检测子部分进行改进（那被归类为Detection问题），因此我们只能再第二方面下手。目前我考虑的一个可能的改进是，为每一个Bounding</w:t>
      </w:r>
      <w:r>
        <w:t xml:space="preserve"> </w:t>
      </w:r>
      <w:r>
        <w:rPr>
          <w:rFonts w:hint="eastAsia"/>
        </w:rPr>
        <w:t>Box计算几个Confidence，这个置信度用于表示我们当前提取的特征在多大程度上是可信的。可以考虑利用IOU或别的方法来求得这个置信度的值。得到置信度之后，我们首先考虑在置信度高的Frame之间进行匹配，这样可以尽量减少Bounding</w:t>
      </w:r>
      <w:r>
        <w:t xml:space="preserve"> </w:t>
      </w:r>
      <w:r>
        <w:rPr>
          <w:rFonts w:hint="eastAsia"/>
        </w:rPr>
        <w:t>Box内无关对象的干扰，并尝试获得更好的效果。</w:t>
      </w:r>
    </w:p>
    <w:p w14:paraId="2C042AAD" w14:textId="77777777" w:rsidR="00292441" w:rsidRDefault="00292441" w:rsidP="00281BCF">
      <w:pPr>
        <w:rPr>
          <w:rFonts w:hint="eastAsia"/>
        </w:rPr>
      </w:pPr>
    </w:p>
    <w:p w14:paraId="4BAED88C" w14:textId="3753CE10" w:rsidR="00292441" w:rsidRPr="00292441" w:rsidRDefault="00292441" w:rsidP="00292441">
      <w:pPr>
        <w:pStyle w:val="2"/>
        <w:rPr>
          <w:rFonts w:hint="eastAsia"/>
        </w:rPr>
        <w:sectPr w:rsidR="00292441" w:rsidRPr="00292441" w:rsidSect="000A1D08">
          <w:pgSz w:w="11906" w:h="16838" w:code="9"/>
          <w:pgMar w:top="2155" w:right="1701" w:bottom="1814" w:left="1701" w:header="851" w:footer="992" w:gutter="113"/>
          <w:cols w:space="425"/>
          <w:docGrid w:type="lines" w:linePitch="326"/>
        </w:sectPr>
      </w:pPr>
    </w:p>
    <w:p w14:paraId="0DB651F2" w14:textId="77777777" w:rsidR="00A8522C" w:rsidRDefault="002F2C9F" w:rsidP="003D5204">
      <w:pPr>
        <w:pStyle w:val="af"/>
        <w:outlineLvl w:val="0"/>
      </w:pPr>
      <w:bookmarkStart w:id="41" w:name="_Toc516188726"/>
      <w:r w:rsidRPr="00366F6F">
        <w:rPr>
          <w:rFonts w:hint="eastAsia"/>
        </w:rPr>
        <w:lastRenderedPageBreak/>
        <w:t>插图</w:t>
      </w:r>
      <w:r w:rsidRPr="00366F6F">
        <w:t>索引</w:t>
      </w:r>
      <w:bookmarkEnd w:id="41"/>
    </w:p>
    <w:p w14:paraId="7350471F" w14:textId="77777777" w:rsidR="00292441" w:rsidRDefault="00D9168B" w:rsidP="00D9168B">
      <w:pPr>
        <w:pStyle w:val="af0"/>
        <w:rPr>
          <w:noProof/>
        </w:rPr>
      </w:pPr>
      <w:r>
        <w:tab/>
      </w:r>
      <w:r>
        <w:fldChar w:fldCharType="begin"/>
      </w:r>
      <w:r>
        <w:instrText xml:space="preserve"> TOC \h \z \c "</w:instrText>
      </w:r>
      <w:r>
        <w:instrText>图</w:instrText>
      </w:r>
      <w:r>
        <w:instrText xml:space="preserve">" </w:instrText>
      </w:r>
      <w:r>
        <w:fldChar w:fldCharType="separate"/>
      </w:r>
    </w:p>
    <w:p w14:paraId="69C57029" w14:textId="408843A6"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3" w:history="1">
        <w:r w:rsidRPr="007713DB">
          <w:rPr>
            <w:rStyle w:val="afe"/>
            <w:noProof/>
          </w:rPr>
          <w:t>图 2.1  CNN与全连接网络结构图</w:t>
        </w:r>
        <w:r>
          <w:rPr>
            <w:noProof/>
            <w:webHidden/>
          </w:rPr>
          <w:tab/>
        </w:r>
        <w:r>
          <w:rPr>
            <w:noProof/>
            <w:webHidden/>
          </w:rPr>
          <w:fldChar w:fldCharType="begin"/>
        </w:r>
        <w:r>
          <w:rPr>
            <w:noProof/>
            <w:webHidden/>
          </w:rPr>
          <w:instrText xml:space="preserve"> PAGEREF _Toc516187823 \h </w:instrText>
        </w:r>
        <w:r>
          <w:rPr>
            <w:noProof/>
            <w:webHidden/>
          </w:rPr>
        </w:r>
        <w:r>
          <w:rPr>
            <w:noProof/>
            <w:webHidden/>
          </w:rPr>
          <w:fldChar w:fldCharType="separate"/>
        </w:r>
        <w:r>
          <w:rPr>
            <w:noProof/>
            <w:webHidden/>
          </w:rPr>
          <w:t>5</w:t>
        </w:r>
        <w:r>
          <w:rPr>
            <w:noProof/>
            <w:webHidden/>
          </w:rPr>
          <w:fldChar w:fldCharType="end"/>
        </w:r>
      </w:hyperlink>
    </w:p>
    <w:p w14:paraId="566CD77E" w14:textId="2B8DE6A3"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4" w:history="1">
        <w:r w:rsidRPr="007713DB">
          <w:rPr>
            <w:rStyle w:val="afe"/>
            <w:noProof/>
          </w:rPr>
          <w:t>图 2.2  IOU示意图</w:t>
        </w:r>
        <w:r>
          <w:rPr>
            <w:noProof/>
            <w:webHidden/>
          </w:rPr>
          <w:tab/>
        </w:r>
        <w:r>
          <w:rPr>
            <w:noProof/>
            <w:webHidden/>
          </w:rPr>
          <w:fldChar w:fldCharType="begin"/>
        </w:r>
        <w:r>
          <w:rPr>
            <w:noProof/>
            <w:webHidden/>
          </w:rPr>
          <w:instrText xml:space="preserve"> PAGEREF _Toc516187824 \h </w:instrText>
        </w:r>
        <w:r>
          <w:rPr>
            <w:noProof/>
            <w:webHidden/>
          </w:rPr>
        </w:r>
        <w:r>
          <w:rPr>
            <w:noProof/>
            <w:webHidden/>
          </w:rPr>
          <w:fldChar w:fldCharType="separate"/>
        </w:r>
        <w:r>
          <w:rPr>
            <w:noProof/>
            <w:webHidden/>
          </w:rPr>
          <w:t>6</w:t>
        </w:r>
        <w:r>
          <w:rPr>
            <w:noProof/>
            <w:webHidden/>
          </w:rPr>
          <w:fldChar w:fldCharType="end"/>
        </w:r>
      </w:hyperlink>
    </w:p>
    <w:p w14:paraId="2893ED9E" w14:textId="5CE40CB7"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5" w:history="1">
        <w:r w:rsidRPr="007713DB">
          <w:rPr>
            <w:rStyle w:val="afe"/>
            <w:noProof/>
          </w:rPr>
          <w:t>图 2.3  常见场景示意</w:t>
        </w:r>
        <w:r>
          <w:rPr>
            <w:noProof/>
            <w:webHidden/>
          </w:rPr>
          <w:tab/>
        </w:r>
        <w:r>
          <w:rPr>
            <w:noProof/>
            <w:webHidden/>
          </w:rPr>
          <w:fldChar w:fldCharType="begin"/>
        </w:r>
        <w:r>
          <w:rPr>
            <w:noProof/>
            <w:webHidden/>
          </w:rPr>
          <w:instrText xml:space="preserve"> PAGEREF _Toc516187825 \h </w:instrText>
        </w:r>
        <w:r>
          <w:rPr>
            <w:noProof/>
            <w:webHidden/>
          </w:rPr>
        </w:r>
        <w:r>
          <w:rPr>
            <w:noProof/>
            <w:webHidden/>
          </w:rPr>
          <w:fldChar w:fldCharType="separate"/>
        </w:r>
        <w:r>
          <w:rPr>
            <w:noProof/>
            <w:webHidden/>
          </w:rPr>
          <w:t>7</w:t>
        </w:r>
        <w:r>
          <w:rPr>
            <w:noProof/>
            <w:webHidden/>
          </w:rPr>
          <w:fldChar w:fldCharType="end"/>
        </w:r>
      </w:hyperlink>
    </w:p>
    <w:p w14:paraId="4E0F8F01" w14:textId="1DFAC96C"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6" w:history="1">
        <w:r w:rsidRPr="007713DB">
          <w:rPr>
            <w:rStyle w:val="afe"/>
            <w:noProof/>
          </w:rPr>
          <w:t>图 3.1  特征提取网络的结构</w:t>
        </w:r>
        <w:r>
          <w:rPr>
            <w:noProof/>
            <w:webHidden/>
          </w:rPr>
          <w:tab/>
        </w:r>
        <w:r>
          <w:rPr>
            <w:noProof/>
            <w:webHidden/>
          </w:rPr>
          <w:fldChar w:fldCharType="begin"/>
        </w:r>
        <w:r>
          <w:rPr>
            <w:noProof/>
            <w:webHidden/>
          </w:rPr>
          <w:instrText xml:space="preserve"> PAGEREF _Toc516187826 \h </w:instrText>
        </w:r>
        <w:r>
          <w:rPr>
            <w:noProof/>
            <w:webHidden/>
          </w:rPr>
        </w:r>
        <w:r>
          <w:rPr>
            <w:noProof/>
            <w:webHidden/>
          </w:rPr>
          <w:fldChar w:fldCharType="separate"/>
        </w:r>
        <w:r>
          <w:rPr>
            <w:noProof/>
            <w:webHidden/>
          </w:rPr>
          <w:t>9</w:t>
        </w:r>
        <w:r>
          <w:rPr>
            <w:noProof/>
            <w:webHidden/>
          </w:rPr>
          <w:fldChar w:fldCharType="end"/>
        </w:r>
      </w:hyperlink>
    </w:p>
    <w:p w14:paraId="45EDF394" w14:textId="10054EFC"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7" w:history="1">
        <w:r w:rsidRPr="007713DB">
          <w:rPr>
            <w:rStyle w:val="afe"/>
            <w:noProof/>
          </w:rPr>
          <w:t>图 3.2  辅助说明图1</w:t>
        </w:r>
        <w:r>
          <w:rPr>
            <w:noProof/>
            <w:webHidden/>
          </w:rPr>
          <w:tab/>
        </w:r>
        <w:r>
          <w:rPr>
            <w:noProof/>
            <w:webHidden/>
          </w:rPr>
          <w:fldChar w:fldCharType="begin"/>
        </w:r>
        <w:r>
          <w:rPr>
            <w:noProof/>
            <w:webHidden/>
          </w:rPr>
          <w:instrText xml:space="preserve"> PAGEREF _Toc516187827 \h </w:instrText>
        </w:r>
        <w:r>
          <w:rPr>
            <w:noProof/>
            <w:webHidden/>
          </w:rPr>
        </w:r>
        <w:r>
          <w:rPr>
            <w:noProof/>
            <w:webHidden/>
          </w:rPr>
          <w:fldChar w:fldCharType="separate"/>
        </w:r>
        <w:r>
          <w:rPr>
            <w:noProof/>
            <w:webHidden/>
          </w:rPr>
          <w:t>11</w:t>
        </w:r>
        <w:r>
          <w:rPr>
            <w:noProof/>
            <w:webHidden/>
          </w:rPr>
          <w:fldChar w:fldCharType="end"/>
        </w:r>
      </w:hyperlink>
    </w:p>
    <w:p w14:paraId="54A642EA" w14:textId="62CC3685"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8" w:history="1">
        <w:r w:rsidRPr="007713DB">
          <w:rPr>
            <w:rStyle w:val="afe"/>
            <w:noProof/>
          </w:rPr>
          <w:t>图 3.3  辅助说明图2</w:t>
        </w:r>
        <w:r>
          <w:rPr>
            <w:noProof/>
            <w:webHidden/>
          </w:rPr>
          <w:tab/>
        </w:r>
        <w:r>
          <w:rPr>
            <w:noProof/>
            <w:webHidden/>
          </w:rPr>
          <w:fldChar w:fldCharType="begin"/>
        </w:r>
        <w:r>
          <w:rPr>
            <w:noProof/>
            <w:webHidden/>
          </w:rPr>
          <w:instrText xml:space="preserve"> PAGEREF _Toc516187828 \h </w:instrText>
        </w:r>
        <w:r>
          <w:rPr>
            <w:noProof/>
            <w:webHidden/>
          </w:rPr>
        </w:r>
        <w:r>
          <w:rPr>
            <w:noProof/>
            <w:webHidden/>
          </w:rPr>
          <w:fldChar w:fldCharType="separate"/>
        </w:r>
        <w:r>
          <w:rPr>
            <w:noProof/>
            <w:webHidden/>
          </w:rPr>
          <w:t>12</w:t>
        </w:r>
        <w:r>
          <w:rPr>
            <w:noProof/>
            <w:webHidden/>
          </w:rPr>
          <w:fldChar w:fldCharType="end"/>
        </w:r>
      </w:hyperlink>
    </w:p>
    <w:p w14:paraId="0961F629" w14:textId="7B7A53FB"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29" w:history="1">
        <w:r w:rsidRPr="007713DB">
          <w:rPr>
            <w:rStyle w:val="afe"/>
            <w:noProof/>
          </w:rPr>
          <w:t>图 4.1  MOT数据集注解</w:t>
        </w:r>
        <w:r>
          <w:rPr>
            <w:noProof/>
            <w:webHidden/>
          </w:rPr>
          <w:tab/>
        </w:r>
        <w:r>
          <w:rPr>
            <w:noProof/>
            <w:webHidden/>
          </w:rPr>
          <w:fldChar w:fldCharType="begin"/>
        </w:r>
        <w:r>
          <w:rPr>
            <w:noProof/>
            <w:webHidden/>
          </w:rPr>
          <w:instrText xml:space="preserve"> PAGEREF _Toc516187829 \h </w:instrText>
        </w:r>
        <w:r>
          <w:rPr>
            <w:noProof/>
            <w:webHidden/>
          </w:rPr>
        </w:r>
        <w:r>
          <w:rPr>
            <w:noProof/>
            <w:webHidden/>
          </w:rPr>
          <w:fldChar w:fldCharType="separate"/>
        </w:r>
        <w:r>
          <w:rPr>
            <w:noProof/>
            <w:webHidden/>
          </w:rPr>
          <w:t>15</w:t>
        </w:r>
        <w:r>
          <w:rPr>
            <w:noProof/>
            <w:webHidden/>
          </w:rPr>
          <w:fldChar w:fldCharType="end"/>
        </w:r>
      </w:hyperlink>
    </w:p>
    <w:p w14:paraId="0E2D2CA2" w14:textId="096CF996"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30" w:history="1">
        <w:r w:rsidRPr="007713DB">
          <w:rPr>
            <w:rStyle w:val="afe"/>
            <w:noProof/>
          </w:rPr>
          <w:t>图 4.2  算法辅助说明图3</w:t>
        </w:r>
        <w:r>
          <w:rPr>
            <w:noProof/>
            <w:webHidden/>
          </w:rPr>
          <w:tab/>
        </w:r>
        <w:r>
          <w:rPr>
            <w:noProof/>
            <w:webHidden/>
          </w:rPr>
          <w:fldChar w:fldCharType="begin"/>
        </w:r>
        <w:r>
          <w:rPr>
            <w:noProof/>
            <w:webHidden/>
          </w:rPr>
          <w:instrText xml:space="preserve"> PAGEREF _Toc516187830 \h </w:instrText>
        </w:r>
        <w:r>
          <w:rPr>
            <w:noProof/>
            <w:webHidden/>
          </w:rPr>
        </w:r>
        <w:r>
          <w:rPr>
            <w:noProof/>
            <w:webHidden/>
          </w:rPr>
          <w:fldChar w:fldCharType="separate"/>
        </w:r>
        <w:r>
          <w:rPr>
            <w:noProof/>
            <w:webHidden/>
          </w:rPr>
          <w:t>17</w:t>
        </w:r>
        <w:r>
          <w:rPr>
            <w:noProof/>
            <w:webHidden/>
          </w:rPr>
          <w:fldChar w:fldCharType="end"/>
        </w:r>
      </w:hyperlink>
    </w:p>
    <w:p w14:paraId="7615FCFE" w14:textId="5AB61239" w:rsidR="00292441" w:rsidRDefault="00292441">
      <w:pPr>
        <w:pStyle w:val="afd"/>
        <w:tabs>
          <w:tab w:val="right" w:leader="dot" w:pos="8381"/>
        </w:tabs>
        <w:ind w:left="960" w:hanging="480"/>
        <w:rPr>
          <w:rFonts w:asciiTheme="minorHAnsi" w:eastAsiaTheme="minorEastAsia" w:hAnsiTheme="minorHAnsi" w:cstheme="minorBidi"/>
          <w:noProof/>
          <w:kern w:val="2"/>
          <w:sz w:val="21"/>
        </w:rPr>
      </w:pPr>
      <w:hyperlink w:anchor="_Toc516187831" w:history="1">
        <w:r w:rsidRPr="007713DB">
          <w:rPr>
            <w:rStyle w:val="afe"/>
            <w:noProof/>
          </w:rPr>
          <w:t>图 4.3  典型的拥挤行人场景示意</w:t>
        </w:r>
        <w:r>
          <w:rPr>
            <w:noProof/>
            <w:webHidden/>
          </w:rPr>
          <w:tab/>
        </w:r>
        <w:r>
          <w:rPr>
            <w:noProof/>
            <w:webHidden/>
          </w:rPr>
          <w:fldChar w:fldCharType="begin"/>
        </w:r>
        <w:r>
          <w:rPr>
            <w:noProof/>
            <w:webHidden/>
          </w:rPr>
          <w:instrText xml:space="preserve"> PAGEREF _Toc516187831 \h </w:instrText>
        </w:r>
        <w:r>
          <w:rPr>
            <w:noProof/>
            <w:webHidden/>
          </w:rPr>
        </w:r>
        <w:r>
          <w:rPr>
            <w:noProof/>
            <w:webHidden/>
          </w:rPr>
          <w:fldChar w:fldCharType="separate"/>
        </w:r>
        <w:r>
          <w:rPr>
            <w:noProof/>
            <w:webHidden/>
          </w:rPr>
          <w:t>18</w:t>
        </w:r>
        <w:r>
          <w:rPr>
            <w:noProof/>
            <w:webHidden/>
          </w:rPr>
          <w:fldChar w:fldCharType="end"/>
        </w:r>
      </w:hyperlink>
    </w:p>
    <w:p w14:paraId="1CA25984" w14:textId="41F4BD80" w:rsidR="00DF0E30" w:rsidRPr="00366F6F" w:rsidRDefault="00D9168B" w:rsidP="00AE2426">
      <w:pPr>
        <w:pStyle w:val="af0"/>
      </w:pPr>
      <w:r>
        <w:fldChar w:fldCharType="end"/>
      </w:r>
    </w:p>
    <w:p w14:paraId="1B50E45D" w14:textId="77777777" w:rsidR="0066656A" w:rsidRPr="00366F6F" w:rsidRDefault="0066656A" w:rsidP="00DF0E30">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09557B3C" w14:textId="77777777" w:rsidR="002F2C9F" w:rsidRPr="00366F6F" w:rsidRDefault="002F2C9F" w:rsidP="003D5204">
      <w:pPr>
        <w:pStyle w:val="af"/>
        <w:outlineLvl w:val="0"/>
      </w:pPr>
      <w:bookmarkStart w:id="42" w:name="_Toc516188727"/>
      <w:r w:rsidRPr="00366F6F">
        <w:rPr>
          <w:rFonts w:hint="eastAsia"/>
        </w:rPr>
        <w:lastRenderedPageBreak/>
        <w:t>表格</w:t>
      </w:r>
      <w:r w:rsidRPr="00366F6F">
        <w:t>索引</w:t>
      </w:r>
      <w:bookmarkEnd w:id="42"/>
    </w:p>
    <w:p w14:paraId="0BDE13AD" w14:textId="77777777" w:rsidR="0066656A" w:rsidRDefault="0066656A" w:rsidP="00DF0E30">
      <w:pPr>
        <w:rPr>
          <w:rFonts w:ascii="Times New Roman" w:hAnsi="Times New Roman"/>
        </w:rPr>
      </w:pPr>
    </w:p>
    <w:p w14:paraId="64AD3E2E" w14:textId="141BCAF4" w:rsidR="0045773F" w:rsidRDefault="007144ED">
      <w:pPr>
        <w:pStyle w:val="afd"/>
        <w:tabs>
          <w:tab w:val="right" w:leader="dot" w:pos="8381"/>
        </w:tabs>
        <w:ind w:left="960" w:hanging="480"/>
        <w:rPr>
          <w:rFonts w:asciiTheme="minorHAnsi" w:eastAsiaTheme="minorEastAsia" w:hAnsiTheme="minorHAnsi" w:cstheme="minorBidi"/>
          <w:noProof/>
          <w:kern w:val="2"/>
          <w:sz w:val="21"/>
        </w:rPr>
      </w:pPr>
      <w:r w:rsidRPr="0045773F">
        <w:rPr>
          <w:rFonts w:ascii="Times New Roman" w:hAnsi="Times New Roman"/>
        </w:rPr>
        <w:fldChar w:fldCharType="begin"/>
      </w:r>
      <w:r w:rsidRPr="0045773F">
        <w:rPr>
          <w:rFonts w:ascii="Times New Roman" w:hAnsi="Times New Roman"/>
        </w:rPr>
        <w:instrText xml:space="preserve"> </w:instrText>
      </w:r>
      <w:r w:rsidRPr="0045773F">
        <w:rPr>
          <w:rFonts w:ascii="Times New Roman" w:hAnsi="Times New Roman" w:hint="eastAsia"/>
        </w:rPr>
        <w:instrText>TOC \h \z \c "</w:instrText>
      </w:r>
      <w:r w:rsidRPr="0045773F">
        <w:rPr>
          <w:rFonts w:ascii="Times New Roman" w:hAnsi="Times New Roman" w:hint="eastAsia"/>
        </w:rPr>
        <w:instrText>表</w:instrText>
      </w:r>
      <w:r w:rsidRPr="0045773F">
        <w:rPr>
          <w:rFonts w:ascii="Times New Roman" w:hAnsi="Times New Roman" w:hint="eastAsia"/>
        </w:rPr>
        <w:instrText>"</w:instrText>
      </w:r>
      <w:r w:rsidRPr="0045773F">
        <w:rPr>
          <w:rFonts w:ascii="Times New Roman" w:hAnsi="Times New Roman"/>
        </w:rPr>
        <w:instrText xml:space="preserve"> </w:instrText>
      </w:r>
      <w:r w:rsidRPr="0045773F">
        <w:rPr>
          <w:rFonts w:ascii="Times New Roman" w:hAnsi="Times New Roman"/>
        </w:rPr>
        <w:fldChar w:fldCharType="separate"/>
      </w:r>
      <w:hyperlink w:anchor="_Toc516098498" w:history="1">
        <w:r w:rsidR="0045773F" w:rsidRPr="00BB1FDD">
          <w:rPr>
            <w:rStyle w:val="afe"/>
            <w:noProof/>
          </w:rPr>
          <w:t>表 4.1  与其余几种Online MOT算法的比较</w:t>
        </w:r>
        <w:r w:rsidR="0045773F">
          <w:rPr>
            <w:noProof/>
            <w:webHidden/>
          </w:rPr>
          <w:tab/>
        </w:r>
        <w:r w:rsidR="0045773F">
          <w:rPr>
            <w:noProof/>
            <w:webHidden/>
          </w:rPr>
          <w:fldChar w:fldCharType="begin"/>
        </w:r>
        <w:r w:rsidR="0045773F">
          <w:rPr>
            <w:noProof/>
            <w:webHidden/>
          </w:rPr>
          <w:instrText xml:space="preserve"> PAGEREF _Toc516098498 \h </w:instrText>
        </w:r>
        <w:r w:rsidR="0045773F">
          <w:rPr>
            <w:noProof/>
            <w:webHidden/>
          </w:rPr>
        </w:r>
        <w:r w:rsidR="0045773F">
          <w:rPr>
            <w:noProof/>
            <w:webHidden/>
          </w:rPr>
          <w:fldChar w:fldCharType="separate"/>
        </w:r>
        <w:r w:rsidR="0045773F">
          <w:rPr>
            <w:noProof/>
            <w:webHidden/>
          </w:rPr>
          <w:t>16</w:t>
        </w:r>
        <w:r w:rsidR="0045773F">
          <w:rPr>
            <w:noProof/>
            <w:webHidden/>
          </w:rPr>
          <w:fldChar w:fldCharType="end"/>
        </w:r>
      </w:hyperlink>
    </w:p>
    <w:p w14:paraId="65375F73" w14:textId="4E1A10DF" w:rsidR="0045773F" w:rsidRDefault="0045773F">
      <w:pPr>
        <w:pStyle w:val="afd"/>
        <w:tabs>
          <w:tab w:val="right" w:leader="dot" w:pos="8381"/>
        </w:tabs>
        <w:ind w:left="960" w:hanging="480"/>
        <w:rPr>
          <w:rFonts w:asciiTheme="minorHAnsi" w:eastAsiaTheme="minorEastAsia" w:hAnsiTheme="minorHAnsi" w:cstheme="minorBidi"/>
          <w:noProof/>
          <w:kern w:val="2"/>
          <w:sz w:val="21"/>
        </w:rPr>
      </w:pPr>
      <w:hyperlink w:anchor="_Toc516098499" w:history="1">
        <w:r w:rsidRPr="00BB1FDD">
          <w:rPr>
            <w:rStyle w:val="afe"/>
            <w:noProof/>
          </w:rPr>
          <w:t>表 4.2  算法改进前后比较</w:t>
        </w:r>
        <w:r>
          <w:rPr>
            <w:noProof/>
            <w:webHidden/>
          </w:rPr>
          <w:tab/>
        </w:r>
        <w:r>
          <w:rPr>
            <w:noProof/>
            <w:webHidden/>
          </w:rPr>
          <w:fldChar w:fldCharType="begin"/>
        </w:r>
        <w:r>
          <w:rPr>
            <w:noProof/>
            <w:webHidden/>
          </w:rPr>
          <w:instrText xml:space="preserve"> PAGEREF _Toc516098499 \h </w:instrText>
        </w:r>
        <w:r>
          <w:rPr>
            <w:noProof/>
            <w:webHidden/>
          </w:rPr>
        </w:r>
        <w:r>
          <w:rPr>
            <w:noProof/>
            <w:webHidden/>
          </w:rPr>
          <w:fldChar w:fldCharType="separate"/>
        </w:r>
        <w:r>
          <w:rPr>
            <w:noProof/>
            <w:webHidden/>
          </w:rPr>
          <w:t>17</w:t>
        </w:r>
        <w:r>
          <w:rPr>
            <w:noProof/>
            <w:webHidden/>
          </w:rPr>
          <w:fldChar w:fldCharType="end"/>
        </w:r>
      </w:hyperlink>
    </w:p>
    <w:p w14:paraId="07F1E0DA" w14:textId="1B429726" w:rsidR="007144ED" w:rsidRPr="007144ED" w:rsidRDefault="007144ED" w:rsidP="00DF0E30">
      <w:pPr>
        <w:rPr>
          <w:rFonts w:ascii="Times New Roman" w:hAnsi="Times New Roman" w:hint="eastAsia"/>
        </w:rPr>
        <w:sectPr w:rsidR="007144ED" w:rsidRPr="007144ED" w:rsidSect="000A1D08">
          <w:pgSz w:w="11906" w:h="16838" w:code="9"/>
          <w:pgMar w:top="2155" w:right="1701" w:bottom="1814" w:left="1701" w:header="851" w:footer="992" w:gutter="113"/>
          <w:cols w:space="425"/>
          <w:docGrid w:type="lines" w:linePitch="326"/>
        </w:sectPr>
      </w:pPr>
      <w:r w:rsidRPr="0045773F">
        <w:rPr>
          <w:rFonts w:ascii="Times New Roman" w:hAnsi="Times New Roman"/>
        </w:rPr>
        <w:fldChar w:fldCharType="end"/>
      </w:r>
    </w:p>
    <w:p w14:paraId="654BAD96" w14:textId="77777777" w:rsidR="002F2C9F" w:rsidRPr="00366F6F" w:rsidRDefault="002F2C9F" w:rsidP="003D5204">
      <w:pPr>
        <w:pStyle w:val="af"/>
        <w:outlineLvl w:val="0"/>
        <w:rPr>
          <w:szCs w:val="30"/>
        </w:rPr>
      </w:pPr>
      <w:bookmarkStart w:id="43" w:name="_Toc516188728"/>
      <w:r w:rsidRPr="00366F6F">
        <w:rPr>
          <w:rFonts w:hint="eastAsia"/>
          <w:szCs w:val="30"/>
        </w:rPr>
        <w:lastRenderedPageBreak/>
        <w:t>参考</w:t>
      </w:r>
      <w:r w:rsidRPr="00366F6F">
        <w:rPr>
          <w:szCs w:val="30"/>
        </w:rPr>
        <w:t>文献</w:t>
      </w:r>
      <w:bookmarkEnd w:id="43"/>
    </w:p>
    <w:p w14:paraId="234F3BA5" w14:textId="77777777" w:rsidR="00B14379" w:rsidRPr="00366F6F" w:rsidRDefault="00F11386" w:rsidP="007A6579">
      <w:pPr>
        <w:pStyle w:val="a1"/>
        <w:rPr>
          <w:rFonts w:ascii="Times New Roman" w:eastAsia=".PingFang SC" w:hAnsi="Times New Roman" w:cs="Times New Roman" w:hint="eastAsia"/>
          <w:color w:val="353535"/>
        </w:rPr>
      </w:pPr>
      <w:bookmarkStart w:id="44" w:name="_Ref388906127"/>
      <w:r w:rsidRPr="00366F6F">
        <w:rPr>
          <w:rFonts w:ascii="Times New Roman" w:hAnsi="Times New Roman" w:cs="Times New Roman"/>
          <w:color w:val="353535"/>
        </w:rPr>
        <w:t>Milan A</w:t>
      </w:r>
      <w:r w:rsidRPr="00366F6F">
        <w:rPr>
          <w:rFonts w:ascii="Times New Roman" w:eastAsia=".PingFang SC" w:hAnsi="Times New Roman" w:cs="Times New Roman"/>
          <w:color w:val="353535"/>
        </w:rPr>
        <w:t>, Lealtaixe L, Reid I, et al. MOT16: A Benchmark for Multi-Object Tracking[J]. 2016.</w:t>
      </w:r>
      <w:bookmarkEnd w:id="44"/>
    </w:p>
    <w:p w14:paraId="31AFEEDA" w14:textId="77777777" w:rsidR="007A6579" w:rsidRPr="00366F6F" w:rsidRDefault="007A6579" w:rsidP="00C57180">
      <w:pPr>
        <w:pStyle w:val="a1"/>
        <w:rPr>
          <w:rFonts w:ascii="Times New Roman" w:hAnsi="Times New Roman" w:cs="Times New Roman" w:hint="eastAsia"/>
        </w:rPr>
      </w:pPr>
      <w:bookmarkStart w:id="45" w:name="_Ref388906144"/>
      <w:r w:rsidRPr="00366F6F">
        <w:rPr>
          <w:rFonts w:ascii="Times New Roman" w:hAnsi="Times New Roman" w:cs="Times New Roman"/>
          <w:color w:val="353535"/>
        </w:rPr>
        <w:t>Tang S</w:t>
      </w:r>
      <w:r w:rsidRPr="00366F6F">
        <w:rPr>
          <w:rFonts w:ascii="Times New Roman" w:eastAsia=".PingFang SC" w:hAnsi="Times New Roman" w:cs="Times New Roman"/>
          <w:color w:val="353535"/>
        </w:rPr>
        <w:t>, Andres B, Andriluka M, et al. Multi-Person Tracking by Multicut and Deep Matching[M]// Computer Vision – ECCV 2016 Workshops. Springer International Publishing, 2016:100-111.</w:t>
      </w:r>
      <w:r w:rsidR="00E3728F" w:rsidRPr="00366F6F">
        <w:rPr>
          <w:rFonts w:ascii="Times New Roman" w:hAnsi="Times New Roman" w:cs="Times New Roman"/>
        </w:rPr>
        <w:t>Zhou, Zimu, et al. "Towards omnidirectional passive human detection." INFOCOM, 2013 Proceedings IEEE. IEEE, 2013</w:t>
      </w:r>
      <w:bookmarkEnd w:id="45"/>
      <w:r w:rsidR="00C57180" w:rsidRPr="00366F6F">
        <w:rPr>
          <w:rFonts w:ascii="Times New Roman" w:hAnsi="Times New Roman" w:cs="Times New Roman" w:hint="eastAsia"/>
        </w:rPr>
        <w:t>.</w:t>
      </w:r>
    </w:p>
    <w:p w14:paraId="456AE6BB" w14:textId="77777777" w:rsidR="00C57180" w:rsidRPr="00366F6F" w:rsidRDefault="00C57180" w:rsidP="00B26424">
      <w:pPr>
        <w:pStyle w:val="a1"/>
        <w:rPr>
          <w:rFonts w:ascii="Times New Roman" w:hAnsi="Times New Roman" w:cs="Times New Roman" w:hint="eastAsia"/>
        </w:rPr>
      </w:pPr>
      <w:bookmarkStart w:id="46" w:name="_Ref388944573"/>
      <w:r w:rsidRPr="00366F6F">
        <w:rPr>
          <w:rFonts w:ascii="Times New Roman" w:hAnsi="Times New Roman" w:cs="Times New Roman"/>
          <w:color w:val="353535"/>
        </w:rPr>
        <w:t>Wojke N</w:t>
      </w:r>
      <w:r w:rsidRPr="00366F6F">
        <w:rPr>
          <w:rFonts w:ascii="Times New Roman" w:eastAsia=".PingFang SC" w:hAnsi="Times New Roman" w:cs="Times New Roman"/>
          <w:color w:val="353535"/>
        </w:rPr>
        <w:t>, Bewley A, Paulus D. Simple online and realtime tracking with a deep association metric[C]// IEEE International Conference on Image Processing. IEEE, 2017:3645-3649.</w:t>
      </w:r>
      <w:r w:rsidR="00554B91" w:rsidRPr="00366F6F">
        <w:rPr>
          <w:rFonts w:ascii="Times New Roman" w:hAnsi="Times New Roman" w:cs="Times New Roman"/>
        </w:rPr>
        <w:t>Sauter, Martin. From GSM to LTE: an introduction to mobile networks and mobile broadband. John Wiley &amp; Sons, 2010.</w:t>
      </w:r>
      <w:bookmarkEnd w:id="46"/>
    </w:p>
    <w:p w14:paraId="31225CFD" w14:textId="77777777" w:rsidR="00B26424" w:rsidRPr="00366F6F" w:rsidRDefault="00B26424" w:rsidP="00B26424">
      <w:pPr>
        <w:pStyle w:val="a1"/>
        <w:rPr>
          <w:rFonts w:ascii="Times New Roman" w:hAnsi="Times New Roman" w:cs="Times New Roman" w:hint="eastAsia"/>
        </w:rPr>
      </w:pPr>
      <w:bookmarkStart w:id="47" w:name="_Ref388947712"/>
      <w:r w:rsidRPr="00366F6F">
        <w:rPr>
          <w:rFonts w:ascii="Times New Roman" w:hAnsi="Times New Roman" w:cs="Times New Roman"/>
          <w:color w:val="353535"/>
        </w:rPr>
        <w:t>Sadeghian A</w:t>
      </w:r>
      <w:r w:rsidRPr="00366F6F">
        <w:rPr>
          <w:rFonts w:ascii="Times New Roman" w:eastAsia=".PingFang SC" w:hAnsi="Times New Roman" w:cs="Times New Roman"/>
          <w:color w:val="353535"/>
        </w:rPr>
        <w:t>, Alahi A, Savarese S. Tracking the Untrackable: Learning to Track Multiple Cues with Long-Term Dependencies[J]. 2017:300-311.</w:t>
      </w:r>
      <w:r w:rsidR="003E4944" w:rsidRPr="00366F6F">
        <w:rPr>
          <w:rFonts w:ascii="Times New Roman" w:hAnsi="Times New Roman" w:cs="Times New Roman"/>
        </w:rPr>
        <w:t>Seidel, Scott Y., and Theodore S. Rappaport. "914 MHz path loss prediction models for indoor wireless communications in multifloored buildings." Antennas and Propagation, IEEE Transactions on 40.2 (1992): 207-217.</w:t>
      </w:r>
      <w:bookmarkEnd w:id="47"/>
    </w:p>
    <w:p w14:paraId="0E563393" w14:textId="77777777" w:rsidR="00C86D66" w:rsidRPr="00366F6F" w:rsidRDefault="00C86D66" w:rsidP="00C86D66">
      <w:pPr>
        <w:pStyle w:val="a1"/>
        <w:rPr>
          <w:rFonts w:ascii="Times New Roman" w:hAnsi="Times New Roman" w:cs="Times New Roman" w:hint="eastAsia"/>
        </w:rPr>
      </w:pPr>
      <w:bookmarkStart w:id="48" w:name="_Ref388953995"/>
      <w:r w:rsidRPr="00366F6F">
        <w:rPr>
          <w:rFonts w:ascii="Times New Roman" w:hAnsi="Times New Roman" w:cs="Times New Roman"/>
          <w:color w:val="353535"/>
        </w:rPr>
        <w:t>H. W. Kuhn</w:t>
      </w:r>
      <w:r w:rsidRPr="00366F6F">
        <w:rPr>
          <w:rFonts w:ascii="Times New Roman" w:eastAsia=".PingFang SC" w:hAnsi="Times New Roman" w:cs="Times New Roman"/>
          <w:color w:val="353535"/>
        </w:rPr>
        <w:t>, Bryn Yaw. The Hungarian method for the assignment problem[C]// Naval Res. Logist. Quart. 1955:83--97.</w:t>
      </w:r>
      <w:r w:rsidR="00F50A4C" w:rsidRPr="00366F6F">
        <w:rPr>
          <w:rFonts w:ascii="Times New Roman" w:hAnsi="Times New Roman" w:cs="Times New Roman"/>
        </w:rPr>
        <w:t>Bahl, Paramvir, and Venkata N. Padmanabhan. "RADAR: An in-building RF-based user location and tracking system." INFOCOM 2000. Nineteenth Annual Joint Conference of the IEEE Computer and Communications Societies. Proceedings. IEEE. Vol. 2. Ieee, 2000.</w:t>
      </w:r>
      <w:bookmarkEnd w:id="48"/>
    </w:p>
    <w:p w14:paraId="1107E30D" w14:textId="67A02C35" w:rsidR="00C1728B" w:rsidRPr="008405C9" w:rsidRDefault="00C1728B" w:rsidP="00C1728B">
      <w:pPr>
        <w:pStyle w:val="a1"/>
        <w:rPr>
          <w:rFonts w:ascii="Times New Roman" w:hAnsi="Times New Roman" w:cs="Times New Roman" w:hint="eastAsia"/>
        </w:rPr>
      </w:pPr>
      <w:bookmarkStart w:id="49" w:name="_Ref388955409"/>
      <w:r w:rsidRPr="00366F6F">
        <w:rPr>
          <w:rFonts w:ascii="Times New Roman" w:eastAsiaTheme="minorEastAsia" w:hAnsi="Times New Roman" w:cs="Times New Roman"/>
          <w:color w:val="353535"/>
        </w:rPr>
        <w:t>S. Zagoruyko and N. Komodakis</w:t>
      </w:r>
      <w:r w:rsidRPr="00366F6F">
        <w:rPr>
          <w:rFonts w:ascii="Times New Roman" w:eastAsia=".PingFang SC" w:hAnsi="Times New Roman" w:cs="Times New Roman"/>
          <w:color w:val="353535"/>
        </w:rPr>
        <w:t xml:space="preserve">, “Wide residual net- works,” in </w:t>
      </w:r>
      <w:r w:rsidRPr="00366F6F">
        <w:rPr>
          <w:rFonts w:ascii="Times New Roman" w:eastAsia=".PingFang SC" w:hAnsi="Times New Roman" w:cs="Times New Roman"/>
          <w:i/>
          <w:iCs/>
          <w:color w:val="353535"/>
        </w:rPr>
        <w:t>BMVC</w:t>
      </w:r>
      <w:r w:rsidRPr="00366F6F">
        <w:rPr>
          <w:rFonts w:ascii="Times New Roman" w:eastAsia=".PingFang SC" w:hAnsi="Times New Roman" w:cs="Times New Roman"/>
          <w:color w:val="353535"/>
        </w:rPr>
        <w:t xml:space="preserve">, 2016, pp. 1–12. </w:t>
      </w:r>
      <w:r w:rsidR="00D42376" w:rsidRPr="00366F6F">
        <w:rPr>
          <w:rFonts w:ascii="Times New Roman" w:hAnsi="Times New Roman" w:cs="Times New Roman"/>
        </w:rPr>
        <w:t>Proakis, John G. Digital Communications Fourth Edition. New York, McGraw-Hill, 2000</w:t>
      </w:r>
      <w:r w:rsidR="005C46B5" w:rsidRPr="00366F6F">
        <w:rPr>
          <w:rFonts w:ascii="Times New Roman" w:hAnsi="Times New Roman" w:cs="Times New Roman"/>
        </w:rPr>
        <w:t>.</w:t>
      </w:r>
      <w:bookmarkEnd w:id="49"/>
    </w:p>
    <w:p w14:paraId="47E9D92A" w14:textId="29307DBD" w:rsidR="008405C9" w:rsidRPr="000406FA" w:rsidRDefault="00C07CB9" w:rsidP="008405C9">
      <w:pPr>
        <w:pStyle w:val="a1"/>
        <w:rPr>
          <w:rFonts w:ascii="Times New Roman" w:eastAsia=".PingFang SC" w:hAnsi="Times New Roman" w:cs="Times New Roman" w:hint="eastAsia"/>
          <w:color w:val="353535"/>
        </w:rPr>
      </w:pPr>
      <w:bookmarkStart w:id="50" w:name="_Ref388956540"/>
      <w:r w:rsidRPr="008405C9">
        <w:rPr>
          <w:rFonts w:ascii="Times New Roman" w:hAnsi="Times New Roman" w:cs="Times New Roman"/>
        </w:rPr>
        <w:t>Halperin, Daniel, et al. "Tool release: gathering 802.11 n traces with channel state information." ACM SIGCOMM Computer Communication Review 41.1 (2011): 53-53.</w:t>
      </w:r>
      <w:bookmarkEnd w:id="50"/>
      <w:r w:rsidR="008405C9" w:rsidRPr="008405C9">
        <w:rPr>
          <w:rFonts w:ascii="Times New Roman" w:eastAsiaTheme="minorEastAsia" w:hAnsi="Times New Roman" w:cs="Times New Roman"/>
          <w:color w:val="353535"/>
        </w:rPr>
        <w:t xml:space="preserve"> Matthew D. Zeiler</w:t>
      </w:r>
      <w:r w:rsidR="008405C9" w:rsidRPr="008405C9">
        <w:rPr>
          <w:rFonts w:ascii="Times New Roman" w:eastAsia=".PingFang SC" w:hAnsi="Times New Roman" w:cs="Times New Roman"/>
          <w:color w:val="353535"/>
        </w:rPr>
        <w:t>, Rob Fergus. Visualizing and Understanding Convolutional Networks[J]. 2013, 8689:818-833.</w:t>
      </w:r>
    </w:p>
    <w:p w14:paraId="7C6E7E53" w14:textId="097B9563" w:rsidR="004B4B8C" w:rsidRPr="0045773F" w:rsidRDefault="000406FA" w:rsidP="00495C45">
      <w:pPr>
        <w:pStyle w:val="a1"/>
        <w:rPr>
          <w:rFonts w:ascii="Times New Roman" w:hAnsi="Times New Roman" w:cs="Times New Roman" w:hint="eastAsia"/>
        </w:rPr>
      </w:pPr>
      <w:bookmarkStart w:id="51" w:name="_Ref388963554"/>
      <w:r w:rsidRPr="000406FA">
        <w:rPr>
          <w:rFonts w:ascii="Times New Roman" w:eastAsiaTheme="minorEastAsia" w:hAnsi="Times New Roman" w:cs="Times New Roman"/>
          <w:color w:val="353535"/>
        </w:rPr>
        <w:t>Pedro Felzenszwalb</w:t>
      </w:r>
      <w:r w:rsidRPr="000406FA">
        <w:rPr>
          <w:rFonts w:ascii="Times New Roman" w:eastAsia=".PingFang SC" w:hAnsi="Times New Roman" w:cs="Times New Roman"/>
          <w:color w:val="353535"/>
        </w:rPr>
        <w:t>, Ross Girshick, David McAllester, et al. Visual object detection with deformable part models[J]. Communications of the ACM, 2013, 56(9):97-105.</w:t>
      </w:r>
      <w:r w:rsidR="009C7144" w:rsidRPr="000406FA">
        <w:rPr>
          <w:rFonts w:ascii="Times New Roman" w:hAnsi="Times New Roman" w:cs="Times New Roman"/>
        </w:rPr>
        <w:t>Mitola, Joe. "The software radio architecture." Communications Magazine, IEEE 33.5 (1995): 26-38.</w:t>
      </w:r>
      <w:bookmarkEnd w:id="51"/>
    </w:p>
    <w:p w14:paraId="135DA26D" w14:textId="3E458BCC" w:rsidR="0045773F" w:rsidRPr="0045773F" w:rsidRDefault="0045773F" w:rsidP="0045773F">
      <w:pPr>
        <w:pStyle w:val="a1"/>
        <w:rPr>
          <w:rFonts w:ascii="Times New Roman" w:eastAsia=".PingFang SC" w:hAnsi="Times New Roman" w:cs="Times New Roman" w:hint="eastAsia"/>
          <w:color w:val="353535"/>
        </w:rPr>
      </w:pPr>
      <w:bookmarkStart w:id="52" w:name="_Ref388967313"/>
      <w:r w:rsidRPr="0045773F">
        <w:rPr>
          <w:rFonts w:ascii="Times New Roman" w:eastAsiaTheme="minorEastAsia" w:hAnsi="Times New Roman" w:cs="Times New Roman"/>
          <w:color w:val="353535"/>
        </w:rPr>
        <w:lastRenderedPageBreak/>
        <w:t>F. Yu</w:t>
      </w:r>
      <w:r w:rsidRPr="0045773F">
        <w:rPr>
          <w:rFonts w:ascii="Times New Roman" w:eastAsia=".PingFang SC" w:hAnsi="Times New Roman" w:cs="Times New Roman"/>
          <w:color w:val="353535"/>
        </w:rPr>
        <w:t xml:space="preserve">, W. Li, Q. Li, Y. Liu, X. Shi, and J. Yan, “Poi: Multiple object tracking with high performance detec- tion and appearance feature,” in </w:t>
      </w:r>
      <w:r w:rsidRPr="0045773F">
        <w:rPr>
          <w:rFonts w:ascii="Times New Roman" w:eastAsia=".PingFang SC" w:hAnsi="Times New Roman" w:cs="Times New Roman"/>
          <w:i/>
          <w:iCs/>
          <w:color w:val="353535"/>
        </w:rPr>
        <w:t>ECCV</w:t>
      </w:r>
      <w:r w:rsidRPr="0045773F">
        <w:rPr>
          <w:rFonts w:ascii="Times New Roman" w:eastAsia=".PingFang SC" w:hAnsi="Times New Roman" w:cs="Times New Roman"/>
          <w:color w:val="353535"/>
        </w:rPr>
        <w:t xml:space="preserve">. Springer, 2016, pp. 36–42. </w:t>
      </w:r>
    </w:p>
    <w:p w14:paraId="1808B1B1" w14:textId="77777777" w:rsidR="0045773F" w:rsidRPr="0045773F" w:rsidRDefault="0045773F" w:rsidP="0045773F">
      <w:pPr>
        <w:pStyle w:val="a1"/>
        <w:rPr>
          <w:rFonts w:ascii="Times New Roman" w:hAnsi="Times New Roman" w:cs="Times New Roman"/>
          <w:sz w:val="24"/>
        </w:rPr>
      </w:pPr>
      <w:r w:rsidRPr="0045773F">
        <w:rPr>
          <w:rFonts w:ascii="Times New Roman" w:hAnsi="Times New Roman" w:cs="Times New Roman"/>
          <w:shd w:val="clear" w:color="auto" w:fill="FFFFFF"/>
        </w:rPr>
        <w:t>Sanchez-Matilla R, Poiesi F, Cavallaro A. Online Multi-target Tracking with Strong and Weak Detections[C]// European Conference on Computer Vision. Springer, Cham, 2016:84-99.</w:t>
      </w:r>
    </w:p>
    <w:bookmarkEnd w:id="52"/>
    <w:p w14:paraId="106A9F05" w14:textId="475C3062" w:rsidR="00CF11E9" w:rsidRDefault="00CF11E9" w:rsidP="0045773F">
      <w:pPr>
        <w:pStyle w:val="a1"/>
        <w:numPr>
          <w:ilvl w:val="0"/>
          <w:numId w:val="0"/>
        </w:numPr>
        <w:rPr>
          <w:rFonts w:ascii="Times New Roman" w:hAnsi="Times New Roman"/>
        </w:rPr>
      </w:pPr>
    </w:p>
    <w:p w14:paraId="0119CA41" w14:textId="77777777" w:rsidR="0066656A" w:rsidRPr="00366F6F" w:rsidRDefault="0066656A" w:rsidP="00DF0E30">
      <w:pPr>
        <w:rPr>
          <w:rFonts w:ascii="Times New Roman" w:hAnsi="Times New Roman" w:hint="eastAsia"/>
        </w:rPr>
        <w:sectPr w:rsidR="0066656A" w:rsidRPr="00366F6F" w:rsidSect="000A1D08">
          <w:pgSz w:w="11906" w:h="16838" w:code="9"/>
          <w:pgMar w:top="2155" w:right="1701" w:bottom="1814" w:left="1701" w:header="851" w:footer="992" w:gutter="113"/>
          <w:cols w:space="425"/>
          <w:docGrid w:type="lines" w:linePitch="326"/>
        </w:sectPr>
      </w:pPr>
    </w:p>
    <w:p w14:paraId="5570CBE5" w14:textId="77777777" w:rsidR="002F2C9F" w:rsidRPr="00366F6F" w:rsidRDefault="002F2C9F" w:rsidP="00DF0E30">
      <w:pPr>
        <w:pStyle w:val="af1"/>
        <w:outlineLvl w:val="0"/>
      </w:pPr>
      <w:bookmarkStart w:id="53" w:name="_Toc516188729"/>
      <w:r w:rsidRPr="00366F6F">
        <w:rPr>
          <w:rFonts w:hint="eastAsia"/>
        </w:rPr>
        <w:lastRenderedPageBreak/>
        <w:t>致</w:t>
      </w:r>
      <w:r w:rsidR="00751D35" w:rsidRPr="00366F6F">
        <w:rPr>
          <w:rFonts w:hint="eastAsia"/>
        </w:rPr>
        <w:t xml:space="preserve">  </w:t>
      </w:r>
      <w:r w:rsidRPr="00366F6F">
        <w:rPr>
          <w:rFonts w:hint="eastAsia"/>
        </w:rPr>
        <w:t>谢</w:t>
      </w:r>
      <w:bookmarkEnd w:id="53"/>
    </w:p>
    <w:p w14:paraId="4E039AE4" w14:textId="1FE20026" w:rsidR="00972C11" w:rsidRDefault="00F847B2" w:rsidP="00972C11">
      <w:pPr>
        <w:rPr>
          <w:rFonts w:ascii="Times New Roman" w:hAnsi="Times New Roman"/>
        </w:rPr>
      </w:pPr>
      <w:r>
        <w:rPr>
          <w:rFonts w:ascii="Times New Roman" w:hAnsi="Times New Roman" w:hint="eastAsia"/>
        </w:rPr>
        <w:t>衷心感谢丁贵广老师对于本人的悉心教导和大力支持</w:t>
      </w:r>
    </w:p>
    <w:p w14:paraId="3C2C655B" w14:textId="61722150" w:rsidR="00F847B2" w:rsidRDefault="00F847B2" w:rsidP="00972C11">
      <w:pPr>
        <w:rPr>
          <w:rFonts w:ascii="Times New Roman" w:hAnsi="Times New Roman"/>
        </w:rPr>
      </w:pPr>
      <w:r>
        <w:rPr>
          <w:rFonts w:ascii="Times New Roman" w:hAnsi="Times New Roman" w:hint="eastAsia"/>
        </w:rPr>
        <w:t>非常感谢实验室的李晨、陈高勋、温发琥等学长学姐的帮助与</w:t>
      </w:r>
      <w:r w:rsidR="008D201C">
        <w:rPr>
          <w:rFonts w:ascii="Times New Roman" w:hAnsi="Times New Roman" w:hint="eastAsia"/>
        </w:rPr>
        <w:t>指导</w:t>
      </w:r>
    </w:p>
    <w:p w14:paraId="7274E356" w14:textId="68ECD94C" w:rsidR="008D201C" w:rsidRDefault="008D201C" w:rsidP="00972C11">
      <w:pPr>
        <w:rPr>
          <w:rFonts w:ascii="Times New Roman" w:hAnsi="Times New Roman"/>
        </w:rPr>
      </w:pPr>
      <w:r>
        <w:rPr>
          <w:rFonts w:ascii="Times New Roman" w:hAnsi="Times New Roman" w:hint="eastAsia"/>
        </w:rPr>
        <w:t>非常感谢室友们在撰写论文时为我提供的帮助</w:t>
      </w:r>
    </w:p>
    <w:p w14:paraId="61592DDF" w14:textId="24D43A1F" w:rsidR="008D201C" w:rsidRDefault="008D201C" w:rsidP="00972C11">
      <w:pPr>
        <w:rPr>
          <w:rFonts w:ascii="Times New Roman" w:hAnsi="Times New Roman"/>
        </w:rPr>
      </w:pPr>
      <w:r>
        <w:rPr>
          <w:rFonts w:ascii="Times New Roman" w:hAnsi="Times New Roman" w:hint="eastAsia"/>
        </w:rPr>
        <w:t>感谢清华大学，感谢软件学院对我的培养</w:t>
      </w:r>
    </w:p>
    <w:p w14:paraId="7CC6711A" w14:textId="2C053740" w:rsidR="008D201C" w:rsidRDefault="008D201C" w:rsidP="00972C11">
      <w:pPr>
        <w:rPr>
          <w:rFonts w:ascii="Times New Roman" w:hAnsi="Times New Roman"/>
        </w:rPr>
      </w:pPr>
      <w:r>
        <w:rPr>
          <w:rFonts w:ascii="Times New Roman" w:hAnsi="Times New Roman" w:hint="eastAsia"/>
        </w:rPr>
        <w:t>感谢父母对我一直的照顾与支持</w:t>
      </w:r>
    </w:p>
    <w:p w14:paraId="5F256A24" w14:textId="1D67A2DE" w:rsidR="008D201C" w:rsidRPr="00366F6F" w:rsidRDefault="008D201C" w:rsidP="00972C11">
      <w:pPr>
        <w:rPr>
          <w:rFonts w:ascii="Times New Roman" w:hAnsi="Times New Roman" w:hint="eastAsia"/>
        </w:rPr>
      </w:pPr>
      <w:r>
        <w:rPr>
          <w:rFonts w:ascii="Times New Roman" w:hAnsi="Times New Roman" w:hint="eastAsia"/>
        </w:rPr>
        <w:t>感谢所有关心，帮助过我的人</w:t>
      </w:r>
    </w:p>
    <w:p w14:paraId="7B5A0BCB" w14:textId="77777777" w:rsidR="0066656A" w:rsidRPr="00366F6F" w:rsidRDefault="0066656A" w:rsidP="00DF0E30">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48836B53" w14:textId="77777777" w:rsidR="00520DD1" w:rsidRPr="00366F6F" w:rsidRDefault="00520DD1" w:rsidP="001C67F4">
      <w:pPr>
        <w:spacing w:before="800" w:after="400"/>
        <w:jc w:val="center"/>
        <w:outlineLvl w:val="0"/>
        <w:rPr>
          <w:rFonts w:ascii="Times New Roman" w:eastAsia="黑体" w:hAnsi="Times New Roman"/>
          <w:sz w:val="30"/>
          <w:szCs w:val="30"/>
        </w:rPr>
      </w:pPr>
      <w:bookmarkStart w:id="54" w:name="_Toc516188730"/>
      <w:r w:rsidRPr="00366F6F">
        <w:rPr>
          <w:rFonts w:ascii="Times New Roman" w:eastAsia="黑体" w:hAnsi="Times New Roman" w:hint="eastAsia"/>
          <w:sz w:val="30"/>
          <w:szCs w:val="30"/>
        </w:rPr>
        <w:lastRenderedPageBreak/>
        <w:t>声</w:t>
      </w:r>
      <w:r w:rsidR="00751D35" w:rsidRPr="00366F6F">
        <w:rPr>
          <w:rFonts w:ascii="Times New Roman" w:eastAsia="黑体" w:hAnsi="Times New Roman" w:hint="eastAsia"/>
          <w:sz w:val="30"/>
          <w:szCs w:val="30"/>
        </w:rPr>
        <w:t xml:space="preserve">  </w:t>
      </w:r>
      <w:r w:rsidRPr="00366F6F">
        <w:rPr>
          <w:rFonts w:ascii="Times New Roman" w:eastAsia="黑体" w:hAnsi="Times New Roman" w:hint="eastAsia"/>
          <w:sz w:val="30"/>
          <w:szCs w:val="30"/>
        </w:rPr>
        <w:t>明</w:t>
      </w:r>
      <w:bookmarkEnd w:id="54"/>
    </w:p>
    <w:p w14:paraId="74B91D4D" w14:textId="77777777" w:rsidR="00751D35" w:rsidRPr="00366F6F" w:rsidRDefault="00751D35" w:rsidP="00751D35">
      <w:pPr>
        <w:rPr>
          <w:rFonts w:ascii="Times New Roman" w:hAnsi="Times New Roman"/>
        </w:rPr>
      </w:pPr>
      <w:r w:rsidRPr="00366F6F">
        <w:rPr>
          <w:rFonts w:ascii="Times New Roman" w:hAnsi="Times New Roman"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7CA5FE1E" w14:textId="77777777" w:rsidR="00751D35" w:rsidRPr="00366F6F" w:rsidRDefault="00751D35" w:rsidP="00751D35">
      <w:pPr>
        <w:rPr>
          <w:rFonts w:ascii="Times New Roman" w:hAnsi="Times New Roman"/>
        </w:rPr>
      </w:pPr>
    </w:p>
    <w:p w14:paraId="0712BB84" w14:textId="77777777" w:rsidR="00751D35" w:rsidRPr="00366F6F" w:rsidRDefault="00751D35" w:rsidP="00751D35">
      <w:pPr>
        <w:rPr>
          <w:rFonts w:ascii="Times New Roman" w:hAnsi="Times New Roman"/>
        </w:rPr>
      </w:pPr>
    </w:p>
    <w:p w14:paraId="74B058BE" w14:textId="77777777" w:rsidR="00751D35" w:rsidRPr="00366F6F" w:rsidRDefault="00751D35" w:rsidP="00751D35">
      <w:pPr>
        <w:rPr>
          <w:rFonts w:ascii="Times New Roman" w:hAnsi="Times New Roman"/>
        </w:rPr>
      </w:pPr>
    </w:p>
    <w:p w14:paraId="2C496E28" w14:textId="77777777" w:rsidR="00751D35" w:rsidRPr="00366F6F" w:rsidRDefault="00751D35" w:rsidP="00751D35">
      <w:pPr>
        <w:wordWrap w:val="0"/>
        <w:jc w:val="right"/>
        <w:rPr>
          <w:rFonts w:ascii="Times New Roman" w:hAnsi="Times New Roman"/>
        </w:rPr>
      </w:pPr>
      <w:r w:rsidRPr="00366F6F">
        <w:rPr>
          <w:rFonts w:ascii="Times New Roman" w:hAnsi="Times New Roman" w:hint="eastAsia"/>
        </w:rPr>
        <w:t>签</w:t>
      </w:r>
      <w:r w:rsidRPr="00366F6F">
        <w:rPr>
          <w:rFonts w:ascii="Times New Roman" w:hAnsi="Times New Roman" w:hint="eastAsia"/>
        </w:rPr>
        <w:t xml:space="preserve">  </w:t>
      </w:r>
      <w:r w:rsidRPr="00366F6F">
        <w:rPr>
          <w:rFonts w:ascii="Times New Roman" w:hAnsi="Times New Roman" w:hint="eastAsia"/>
        </w:rPr>
        <w:t>名：</w:t>
      </w:r>
      <w:r w:rsidRPr="00366F6F">
        <w:rPr>
          <w:rFonts w:ascii="Times New Roman" w:hAnsi="Times New Roman" w:hint="eastAsia"/>
          <w:u w:val="single"/>
        </w:rPr>
        <w:t xml:space="preserve">            </w:t>
      </w:r>
      <w:r w:rsidRPr="00366F6F">
        <w:rPr>
          <w:rFonts w:ascii="Times New Roman" w:hAnsi="Times New Roman"/>
        </w:rPr>
        <w:t xml:space="preserve"> </w:t>
      </w:r>
      <w:r w:rsidRPr="00366F6F">
        <w:rPr>
          <w:rFonts w:ascii="Times New Roman" w:hAnsi="Times New Roman" w:hint="eastAsia"/>
        </w:rPr>
        <w:t>日</w:t>
      </w:r>
      <w:r w:rsidRPr="00366F6F">
        <w:rPr>
          <w:rFonts w:ascii="Times New Roman" w:hAnsi="Times New Roman" w:hint="eastAsia"/>
        </w:rPr>
        <w:t xml:space="preserve">  </w:t>
      </w:r>
      <w:r w:rsidRPr="00366F6F">
        <w:rPr>
          <w:rFonts w:ascii="Times New Roman" w:hAnsi="Times New Roman" w:hint="eastAsia"/>
        </w:rPr>
        <w:t>期：</w:t>
      </w:r>
      <w:r w:rsidRPr="00366F6F">
        <w:rPr>
          <w:rFonts w:ascii="Times New Roman" w:hAnsi="Times New Roman" w:hint="eastAsia"/>
          <w:u w:val="single"/>
        </w:rPr>
        <w:t xml:space="preserve">  </w:t>
      </w:r>
      <w:r w:rsidRPr="00366F6F">
        <w:rPr>
          <w:rFonts w:ascii="Times New Roman" w:hAnsi="Times New Roman"/>
          <w:u w:val="single"/>
        </w:rPr>
        <w:t xml:space="preserve">          </w:t>
      </w:r>
    </w:p>
    <w:p w14:paraId="1813B532" w14:textId="77777777" w:rsidR="0066656A" w:rsidRPr="00366F6F" w:rsidRDefault="0066656A" w:rsidP="00751D35">
      <w:pPr>
        <w:rPr>
          <w:rFonts w:ascii="Times New Roman" w:hAnsi="Times New Roman"/>
        </w:rPr>
        <w:sectPr w:rsidR="0066656A" w:rsidRPr="00366F6F" w:rsidSect="000A1D08">
          <w:pgSz w:w="11906" w:h="16838" w:code="9"/>
          <w:pgMar w:top="2155" w:right="1701" w:bottom="1814" w:left="1701" w:header="851" w:footer="992" w:gutter="113"/>
          <w:cols w:space="425"/>
          <w:docGrid w:type="lines" w:linePitch="326"/>
        </w:sectPr>
      </w:pPr>
    </w:p>
    <w:p w14:paraId="471B0FA3" w14:textId="77777777" w:rsidR="006F1D67" w:rsidRPr="00366F6F" w:rsidRDefault="006F1D67" w:rsidP="00DF0E30">
      <w:pPr>
        <w:pStyle w:val="ac"/>
        <w:spacing w:before="600" w:after="400"/>
        <w:ind w:firstLineChars="0" w:firstLine="0"/>
        <w:jc w:val="center"/>
        <w:outlineLvl w:val="0"/>
        <w:rPr>
          <w:rFonts w:ascii="Times New Roman" w:eastAsia="黑体" w:hAnsi="Times New Roman"/>
          <w:sz w:val="30"/>
          <w:szCs w:val="30"/>
        </w:rPr>
      </w:pPr>
      <w:bookmarkStart w:id="55" w:name="_Toc516188731"/>
      <w:r w:rsidRPr="00366F6F">
        <w:rPr>
          <w:rFonts w:ascii="Times New Roman" w:eastAsia="黑体" w:hAnsi="Times New Roman" w:hint="eastAsia"/>
          <w:sz w:val="30"/>
          <w:szCs w:val="30"/>
        </w:rPr>
        <w:lastRenderedPageBreak/>
        <w:t>附录</w:t>
      </w:r>
      <w:r w:rsidRPr="00366F6F">
        <w:rPr>
          <w:rFonts w:ascii="Times New Roman" w:eastAsia="黑体" w:hAnsi="Times New Roman" w:hint="eastAsia"/>
          <w:sz w:val="30"/>
          <w:szCs w:val="30"/>
        </w:rPr>
        <w:t xml:space="preserve">A </w:t>
      </w:r>
      <w:r w:rsidRPr="00366F6F">
        <w:rPr>
          <w:rFonts w:ascii="Times New Roman" w:eastAsia="黑体" w:hAnsi="Times New Roman" w:hint="eastAsia"/>
          <w:sz w:val="30"/>
          <w:szCs w:val="30"/>
        </w:rPr>
        <w:t>外文资料</w:t>
      </w:r>
      <w:r w:rsidRPr="00366F6F">
        <w:rPr>
          <w:rFonts w:ascii="Times New Roman" w:eastAsia="黑体" w:hAnsi="Times New Roman"/>
          <w:sz w:val="30"/>
          <w:szCs w:val="30"/>
        </w:rPr>
        <w:t>的书面翻译</w:t>
      </w:r>
      <w:bookmarkEnd w:id="55"/>
    </w:p>
    <w:p w14:paraId="7433BD33" w14:textId="40BB9BAB" w:rsidR="00D671D5" w:rsidRPr="00366F6F" w:rsidRDefault="00CE3A6A" w:rsidP="00DF0E30">
      <w:pPr>
        <w:jc w:val="center"/>
        <w:rPr>
          <w:rFonts w:ascii="Times New Roman" w:hAnsi="Times New Roman"/>
          <w:b/>
        </w:rPr>
      </w:pPr>
      <w:r>
        <w:rPr>
          <w:rFonts w:ascii="Times New Roman" w:hAnsi="Times New Roman" w:hint="eastAsia"/>
          <w:b/>
        </w:rPr>
        <w:t>利用深度度量模型的简单在线实时追踪</w:t>
      </w:r>
    </w:p>
    <w:p w14:paraId="70CD5745" w14:textId="65AF663F" w:rsidR="00DF0E30" w:rsidRPr="00366F6F" w:rsidRDefault="00CE3A6A" w:rsidP="00DF0E30">
      <w:pPr>
        <w:rPr>
          <w:rFonts w:ascii="Times New Roman" w:hAnsi="Times New Roman"/>
        </w:rPr>
      </w:pPr>
      <w:r>
        <w:rPr>
          <w:rFonts w:asciiTheme="minorEastAsia" w:eastAsiaTheme="minorEastAsia" w:hAnsiTheme="minorEastAsia" w:cs=".PingFang SC" w:hint="eastAsia"/>
          <w:color w:val="353535"/>
        </w:rPr>
        <w:t>简单在线</w:t>
      </w:r>
      <w:r w:rsidRPr="00CE3A6A">
        <w:rPr>
          <w:rFonts w:asciiTheme="minorEastAsia" w:eastAsiaTheme="minorEastAsia" w:hAnsiTheme="minorEastAsia" w:cs=".PingFang SC" w:hint="eastAsia"/>
          <w:color w:val="353535"/>
        </w:rPr>
        <w:t>实时跟踪（</w:t>
      </w:r>
      <w:r w:rsidRPr="00CE3A6A">
        <w:rPr>
          <w:rFonts w:asciiTheme="minorEastAsia" w:eastAsiaTheme="minorEastAsia" w:hAnsiTheme="minorEastAsia" w:cs="AppleSystemUIFont"/>
          <w:color w:val="353535"/>
        </w:rPr>
        <w:t>SORT</w:t>
      </w:r>
      <w:r>
        <w:rPr>
          <w:rFonts w:asciiTheme="minorEastAsia" w:eastAsiaTheme="minorEastAsia" w:hAnsiTheme="minorEastAsia" w:cs=".PingFang SC" w:hint="eastAsia"/>
          <w:color w:val="353535"/>
        </w:rPr>
        <w:t>）是一种实用的，</w:t>
      </w:r>
      <w:r w:rsidRPr="00CE3A6A">
        <w:rPr>
          <w:rFonts w:asciiTheme="minorEastAsia" w:eastAsiaTheme="minorEastAsia" w:hAnsiTheme="minorEastAsia" w:cs=".PingFang SC" w:hint="eastAsia"/>
          <w:color w:val="353535"/>
        </w:rPr>
        <w:t>简单有效的</w:t>
      </w:r>
      <w:r>
        <w:rPr>
          <w:rFonts w:asciiTheme="minorEastAsia" w:eastAsiaTheme="minorEastAsia" w:hAnsiTheme="minorEastAsia" w:cs=".PingFang SC" w:hint="eastAsia"/>
          <w:color w:val="353535"/>
        </w:rPr>
        <w:t>多目标跟踪方法</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AppleSystemUIFont"/>
          <w:color w:val="353535"/>
        </w:rPr>
        <w:t xml:space="preserve"> </w:t>
      </w:r>
      <w:r w:rsidRPr="00CE3A6A">
        <w:rPr>
          <w:rFonts w:asciiTheme="minorEastAsia" w:eastAsiaTheme="minorEastAsia" w:hAnsiTheme="minorEastAsia" w:cs=".PingFang SC" w:hint="eastAsia"/>
          <w:color w:val="353535"/>
        </w:rPr>
        <w:t>在本文中，我们整合了外观</w:t>
      </w:r>
      <w:r>
        <w:rPr>
          <w:rFonts w:asciiTheme="minorEastAsia" w:eastAsiaTheme="minorEastAsia" w:hAnsiTheme="minorEastAsia" w:cs=".PingFang SC" w:hint="eastAsia"/>
          <w:color w:val="353535"/>
        </w:rPr>
        <w:t>特征</w:t>
      </w:r>
      <w:r w:rsidRPr="00CE3A6A">
        <w:rPr>
          <w:rFonts w:asciiTheme="minorEastAsia" w:eastAsiaTheme="minorEastAsia" w:hAnsiTheme="minorEastAsia" w:cs=".PingFang SC" w:hint="eastAsia"/>
          <w:color w:val="353535"/>
        </w:rPr>
        <w:t>信息来提高</w:t>
      </w:r>
      <w:r w:rsidRPr="00CE3A6A">
        <w:rPr>
          <w:rFonts w:asciiTheme="minorEastAsia" w:eastAsiaTheme="minorEastAsia" w:hAnsiTheme="minorEastAsia" w:cs="AppleSystemUIFont"/>
          <w:color w:val="353535"/>
        </w:rPr>
        <w:t>SORT</w:t>
      </w:r>
      <w:r w:rsidRPr="00CE3A6A">
        <w:rPr>
          <w:rFonts w:asciiTheme="minorEastAsia" w:eastAsiaTheme="minorEastAsia" w:hAnsiTheme="minorEastAsia" w:cs=".PingFang SC" w:hint="eastAsia"/>
          <w:color w:val="353535"/>
        </w:rPr>
        <w:t>的性能。</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由于这种改进，我们能够在</w:t>
      </w:r>
      <w:r w:rsidRPr="00CE3A6A">
        <w:rPr>
          <w:rFonts w:asciiTheme="minorEastAsia" w:eastAsiaTheme="minorEastAsia" w:hAnsiTheme="minorEastAsia" w:cs=".PingFang SC" w:hint="eastAsia"/>
          <w:color w:val="353535"/>
        </w:rPr>
        <w:t>更长的遮挡时间</w:t>
      </w:r>
      <w:r>
        <w:rPr>
          <w:rFonts w:asciiTheme="minorEastAsia" w:eastAsiaTheme="minorEastAsia" w:hAnsiTheme="minorEastAsia" w:cs=".PingFang SC" w:hint="eastAsia"/>
          <w:color w:val="353535"/>
        </w:rPr>
        <w:t>后来跟踪对象，从而有效减少ID Switch</w:t>
      </w:r>
      <w:r w:rsidRPr="00CE3A6A">
        <w:rPr>
          <w:rFonts w:asciiTheme="minorEastAsia" w:eastAsiaTheme="minorEastAsia" w:hAnsiTheme="minorEastAsia" w:cs=".PingFang SC" w:hint="eastAsia"/>
          <w:color w:val="353535"/>
        </w:rPr>
        <w:t>的次数。</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遵照最初框架的想法，我们将大部分计算</w:t>
      </w:r>
      <w:r w:rsidRPr="00CE3A6A">
        <w:rPr>
          <w:rFonts w:asciiTheme="minorEastAsia" w:eastAsiaTheme="minorEastAsia" w:hAnsiTheme="minorEastAsia" w:cs=".PingFang SC" w:hint="eastAsia"/>
          <w:color w:val="353535"/>
        </w:rPr>
        <w:t>置于离线预训练阶段，在这个阶段中我们学习了大规模人员重新识别</w:t>
      </w:r>
      <w:r>
        <w:rPr>
          <w:rFonts w:asciiTheme="minorEastAsia" w:eastAsiaTheme="minorEastAsia" w:hAnsiTheme="minorEastAsia" w:cs=".PingFang SC" w:hint="eastAsia"/>
          <w:color w:val="353535"/>
        </w:rPr>
        <w:t>(Person Reidentification)</w:t>
      </w:r>
      <w:r w:rsidRPr="00CE3A6A">
        <w:rPr>
          <w:rFonts w:asciiTheme="minorEastAsia" w:eastAsiaTheme="minorEastAsia" w:hAnsiTheme="minorEastAsia" w:cs=".PingFang SC" w:hint="eastAsia"/>
          <w:color w:val="353535"/>
        </w:rPr>
        <w:t>数据集上的深度关联度量</w:t>
      </w:r>
      <w:r>
        <w:rPr>
          <w:rFonts w:asciiTheme="minorEastAsia" w:eastAsiaTheme="minorEastAsia" w:hAnsiTheme="minorEastAsia" w:cs=".PingFang SC" w:hint="eastAsia"/>
          <w:color w:val="353535"/>
        </w:rPr>
        <w:t>模型</w:t>
      </w:r>
      <w:r w:rsidRPr="00CE3A6A">
        <w:rPr>
          <w:rFonts w:asciiTheme="minorEastAsia" w:eastAsiaTheme="minorEastAsia" w:hAnsiTheme="minorEastAsia" w:cs=".PingFang SC" w:hint="eastAsia"/>
          <w:color w:val="353535"/>
        </w:rPr>
        <w:t>。</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在算法在线运行期间，我们在外观特征空间中使用最近邻查询建立测量到轨迹的</w:t>
      </w:r>
      <w:r w:rsidRPr="00CE3A6A">
        <w:rPr>
          <w:rFonts w:asciiTheme="minorEastAsia" w:eastAsiaTheme="minorEastAsia" w:hAnsiTheme="minorEastAsia" w:cs=".PingFang SC" w:hint="eastAsia"/>
          <w:color w:val="353535"/>
        </w:rPr>
        <w:t>关联。</w:t>
      </w:r>
      <w:r w:rsidRPr="00CE3A6A">
        <w:rPr>
          <w:rFonts w:asciiTheme="minorEastAsia" w:eastAsiaTheme="minorEastAsia" w:hAnsiTheme="minorEastAsia" w:cs="AppleSystemUIFont"/>
          <w:color w:val="353535"/>
        </w:rPr>
        <w:t xml:space="preserve"> </w:t>
      </w:r>
      <w:r>
        <w:rPr>
          <w:rFonts w:asciiTheme="minorEastAsia" w:eastAsiaTheme="minorEastAsia" w:hAnsiTheme="minorEastAsia" w:cs=".PingFang SC" w:hint="eastAsia"/>
          <w:color w:val="353535"/>
        </w:rPr>
        <w:t>实验评估表明，我们的改进将ID</w:t>
      </w:r>
      <w:r>
        <w:rPr>
          <w:rFonts w:asciiTheme="minorEastAsia" w:eastAsiaTheme="minorEastAsia" w:hAnsiTheme="minorEastAsia" w:cs=".PingFang SC"/>
          <w:color w:val="353535"/>
        </w:rPr>
        <w:t xml:space="preserve"> switch</w:t>
      </w:r>
      <w:r w:rsidRPr="00CE3A6A">
        <w:rPr>
          <w:rFonts w:asciiTheme="minorEastAsia" w:eastAsiaTheme="minorEastAsia" w:hAnsiTheme="minorEastAsia" w:cs=".PingFang SC" w:hint="eastAsia"/>
          <w:color w:val="353535"/>
        </w:rPr>
        <w:t>的数量减少了</w:t>
      </w:r>
      <w:r w:rsidRPr="00CE3A6A">
        <w:rPr>
          <w:rFonts w:asciiTheme="minorEastAsia" w:eastAsiaTheme="minorEastAsia" w:hAnsiTheme="minorEastAsia" w:cs="AppleSystemUIFont"/>
          <w:color w:val="353535"/>
        </w:rPr>
        <w:t>45</w:t>
      </w:r>
      <w:r w:rsidRPr="00CE3A6A">
        <w:rPr>
          <w:rFonts w:asciiTheme="minorEastAsia" w:eastAsiaTheme="minorEastAsia" w:hAnsiTheme="minorEastAsia" w:cs=".PingFang SC" w:hint="eastAsia"/>
          <w:color w:val="353535"/>
        </w:rPr>
        <w:t>％，在高</w:t>
      </w:r>
      <w:r>
        <w:rPr>
          <w:rFonts w:asciiTheme="minorEastAsia" w:eastAsiaTheme="minorEastAsia" w:hAnsiTheme="minorEastAsia" w:cs=".PingFang SC" w:hint="eastAsia"/>
          <w:color w:val="353535"/>
        </w:rPr>
        <w:t>处理帧速率下维持</w:t>
      </w:r>
      <w:r w:rsidRPr="00CE3A6A">
        <w:rPr>
          <w:rFonts w:asciiTheme="minorEastAsia" w:eastAsiaTheme="minorEastAsia" w:hAnsiTheme="minorEastAsia" w:cs=".PingFang SC" w:hint="eastAsia"/>
          <w:color w:val="353535"/>
        </w:rPr>
        <w:t>了全面的竞争性能。</w:t>
      </w:r>
    </w:p>
    <w:p w14:paraId="1099F678" w14:textId="7B7ECBF6" w:rsidR="00DF0E30" w:rsidRPr="00366F6F" w:rsidRDefault="00CE3A6A" w:rsidP="00DF0E30">
      <w:pPr>
        <w:pStyle w:val="a0"/>
        <w:ind w:left="490" w:hanging="490"/>
        <w:rPr>
          <w:rFonts w:ascii="Times New Roman" w:hAnsi="Times New Roman"/>
        </w:rPr>
      </w:pPr>
      <w:bookmarkStart w:id="56" w:name="_Toc516188732"/>
      <w:r>
        <w:rPr>
          <w:rFonts w:ascii="Times New Roman" w:hAnsi="Times New Roman" w:hint="eastAsia"/>
        </w:rPr>
        <w:t>介绍</w:t>
      </w:r>
      <w:bookmarkEnd w:id="56"/>
    </w:p>
    <w:p w14:paraId="333E38CC" w14:textId="49B9B628" w:rsidR="00DF0E30" w:rsidRPr="0048495B" w:rsidRDefault="00CE3A6A" w:rsidP="005E355C">
      <w:pPr>
        <w:rPr>
          <w:rFonts w:ascii="Times New Roman" w:eastAsiaTheme="minorEastAsia" w:hAnsi="Times New Roman" w:cs=".PingFang SC"/>
          <w:color w:val="353535"/>
        </w:rPr>
      </w:pPr>
      <w:r w:rsidRPr="0048495B">
        <w:rPr>
          <w:rFonts w:ascii="Times New Roman" w:eastAsiaTheme="minorEastAsia" w:hAnsi="Times New Roman" w:cs=".PingFang SC" w:hint="eastAsia"/>
          <w:color w:val="353535"/>
        </w:rPr>
        <w:t>由于目标检测方面的最新进展，基于检测的追踪已经成为多目标跟踪的领先范例。在这种范例中，对象轨迹通常存在于一次处理整个视频批次的全局优化问题中。例如，流网络公式和概率图模型已经成为这</w:t>
      </w:r>
      <w:r w:rsidR="00D86114" w:rsidRPr="0048495B">
        <w:rPr>
          <w:rFonts w:ascii="Times New Roman" w:eastAsiaTheme="minorEastAsia" w:hAnsi="Times New Roman" w:cs=".PingFang SC" w:hint="eastAsia"/>
          <w:color w:val="353535"/>
        </w:rPr>
        <w:t>种类型的流行框架。但是，由于批处理，这些方法不适用于在每帧必须给出检测对象</w:t>
      </w:r>
      <w:r w:rsidR="00D86114" w:rsidRPr="0048495B">
        <w:rPr>
          <w:rFonts w:ascii="Times New Roman" w:eastAsiaTheme="minorEastAsia" w:hAnsi="Times New Roman" w:cs=".PingFang SC" w:hint="eastAsia"/>
          <w:color w:val="353535"/>
        </w:rPr>
        <w:t>ID</w:t>
      </w:r>
      <w:r w:rsidR="00D86114" w:rsidRPr="0048495B">
        <w:rPr>
          <w:rFonts w:ascii="Times New Roman" w:eastAsiaTheme="minorEastAsia" w:hAnsi="Times New Roman" w:cs=".PingFang SC" w:hint="eastAsia"/>
          <w:color w:val="353535"/>
        </w:rPr>
        <w:t>的在线追踪场景</w:t>
      </w:r>
      <w:r w:rsidRPr="0048495B">
        <w:rPr>
          <w:rFonts w:ascii="Times New Roman" w:eastAsiaTheme="minorEastAsia" w:hAnsi="Times New Roman" w:cs=".PingFang SC" w:hint="eastAsia"/>
          <w:color w:val="353535"/>
        </w:rPr>
        <w:t>。更传统的方法是多假设跟踪（</w:t>
      </w:r>
      <w:r w:rsidRPr="0048495B">
        <w:rPr>
          <w:rFonts w:ascii="Times New Roman" w:eastAsiaTheme="minorEastAsia" w:hAnsi="Times New Roman" w:cs="AppleSystemUIFont"/>
          <w:color w:val="353535"/>
        </w:rPr>
        <w:t>MHT</w:t>
      </w:r>
      <w:r w:rsidRPr="0048495B">
        <w:rPr>
          <w:rFonts w:ascii="Times New Roman" w:eastAsiaTheme="minorEastAsia" w:hAnsi="Times New Roman" w:cs=".PingFang SC" w:hint="eastAsia"/>
          <w:color w:val="353535"/>
        </w:rPr>
        <w:t>）</w:t>
      </w:r>
      <w:r w:rsidR="00D86114" w:rsidRPr="0048495B">
        <w:rPr>
          <w:rFonts w:ascii="Times New Roman" w:eastAsiaTheme="minorEastAsia" w:hAnsi="Times New Roman" w:cs=".PingFang SC" w:hint="eastAsia"/>
          <w:color w:val="353535"/>
        </w:rPr>
        <w:t>和联合概率数据关联滤波</w:t>
      </w:r>
      <w:r w:rsidRPr="0048495B">
        <w:rPr>
          <w:rFonts w:ascii="Times New Roman" w:eastAsiaTheme="minorEastAsia" w:hAnsi="Times New Roman" w:cs=".PingFang SC" w:hint="eastAsia"/>
          <w:color w:val="353535"/>
        </w:rPr>
        <w:t>器（</w:t>
      </w:r>
      <w:r w:rsidRPr="0048495B">
        <w:rPr>
          <w:rFonts w:ascii="Times New Roman" w:eastAsiaTheme="minorEastAsia" w:hAnsi="Times New Roman" w:cs="AppleSystemUIFont"/>
          <w:color w:val="353535"/>
        </w:rPr>
        <w:t>JPDAF</w:t>
      </w:r>
      <w:r w:rsidRPr="0048495B">
        <w:rPr>
          <w:rFonts w:ascii="Times New Roman" w:eastAsiaTheme="minorEastAsia" w:hAnsi="Times New Roman" w:cs=".PingFang SC" w:hint="eastAsia"/>
          <w:color w:val="353535"/>
        </w:rPr>
        <w:t>）。这些方法在逐帧的基础上执行数据关联。在</w:t>
      </w:r>
      <w:r w:rsidRPr="0048495B">
        <w:rPr>
          <w:rFonts w:ascii="Times New Roman" w:eastAsiaTheme="minorEastAsia" w:hAnsi="Times New Roman" w:cs="AppleSystemUIFont"/>
          <w:color w:val="353535"/>
        </w:rPr>
        <w:t>JPDAF</w:t>
      </w:r>
      <w:r w:rsidRPr="0048495B">
        <w:rPr>
          <w:rFonts w:ascii="Times New Roman" w:eastAsiaTheme="minorEastAsia" w:hAnsi="Times New Roman" w:cs=".PingFang SC" w:hint="eastAsia"/>
          <w:color w:val="353535"/>
        </w:rPr>
        <w:t>中，单个状态假设是通过对各个测量值的关联可能性进行加权而生成的。在</w:t>
      </w:r>
      <w:r w:rsidRPr="0048495B">
        <w:rPr>
          <w:rFonts w:ascii="Times New Roman" w:eastAsiaTheme="minorEastAsia" w:hAnsi="Times New Roman" w:cs="AppleSystemUIFont"/>
          <w:color w:val="353535"/>
        </w:rPr>
        <w:t>MHT</w:t>
      </w:r>
      <w:r w:rsidRPr="0048495B">
        <w:rPr>
          <w:rFonts w:ascii="Times New Roman" w:eastAsiaTheme="minorEastAsia" w:hAnsi="Times New Roman" w:cs=".PingFang SC" w:hint="eastAsia"/>
          <w:color w:val="353535"/>
        </w:rPr>
        <w:t>中，跟踪所有可能的假设，</w:t>
      </w:r>
      <w:r w:rsidR="00D86114" w:rsidRPr="0048495B">
        <w:rPr>
          <w:rFonts w:ascii="Times New Roman" w:eastAsiaTheme="minorEastAsia" w:hAnsi="Times New Roman" w:cs=".PingFang SC" w:hint="eastAsia"/>
          <w:color w:val="353535"/>
        </w:rPr>
        <w:t>但为了降低计算复杂度必须进行剪枝</w:t>
      </w:r>
      <w:r w:rsidRPr="0048495B">
        <w:rPr>
          <w:rFonts w:ascii="Times New Roman" w:eastAsiaTheme="minorEastAsia" w:hAnsi="Times New Roman" w:cs=".PingFang SC" w:hint="eastAsia"/>
          <w:color w:val="353535"/>
        </w:rPr>
        <w:t>。这两种方法最近都在逐个检测场景中</w:t>
      </w:r>
      <w:r w:rsidR="00D86114" w:rsidRPr="0048495B">
        <w:rPr>
          <w:rFonts w:ascii="Times New Roman" w:eastAsiaTheme="minorEastAsia" w:hAnsi="Times New Roman" w:cs=".PingFang SC" w:hint="eastAsia"/>
          <w:color w:val="353535"/>
        </w:rPr>
        <w:t>被</w:t>
      </w:r>
      <w:r w:rsidRPr="0048495B">
        <w:rPr>
          <w:rFonts w:ascii="Times New Roman" w:eastAsiaTheme="minorEastAsia" w:hAnsi="Times New Roman" w:cs=".PingFang SC" w:hint="eastAsia"/>
          <w:color w:val="353535"/>
        </w:rPr>
        <w:t>重新审视，并显示出可喜的结果。但是，这些方法的性能会增加计算和实现的复杂性。</w:t>
      </w:r>
    </w:p>
    <w:p w14:paraId="4A08D425" w14:textId="77777777" w:rsidR="00D86114" w:rsidRPr="0048495B" w:rsidRDefault="00D86114" w:rsidP="005E355C">
      <w:pPr>
        <w:rPr>
          <w:rFonts w:ascii="Times New Roman" w:eastAsiaTheme="minorEastAsia" w:hAnsi="Times New Roman" w:cs=".PingFang SC"/>
          <w:color w:val="353535"/>
        </w:rPr>
      </w:pPr>
    </w:p>
    <w:p w14:paraId="1CAA4C5A" w14:textId="7140C415" w:rsidR="00D86114" w:rsidRPr="0048495B" w:rsidRDefault="00D86114" w:rsidP="005E355C">
      <w:pPr>
        <w:rPr>
          <w:rFonts w:ascii="Times New Roman" w:eastAsiaTheme="minorEastAsia" w:hAnsi="Times New Roman" w:cs=".PingFang SC" w:hint="eastAsia"/>
          <w:color w:val="353535"/>
        </w:rPr>
      </w:pPr>
      <w:r w:rsidRPr="0048495B">
        <w:rPr>
          <w:rFonts w:ascii="Times New Roman" w:eastAsiaTheme="minorEastAsia" w:hAnsi="Times New Roman" w:cs=".PingFang SC" w:hint="eastAsia"/>
          <w:color w:val="353535"/>
        </w:rPr>
        <w:t>简单在线实时追踪（</w:t>
      </w:r>
      <w:r w:rsidRPr="0048495B">
        <w:rPr>
          <w:rFonts w:ascii="Times New Roman" w:eastAsiaTheme="minorEastAsia" w:hAnsi="Times New Roman" w:cs="AppleSystemUIFont"/>
          <w:color w:val="353535"/>
        </w:rPr>
        <w:t>SORT</w:t>
      </w:r>
      <w:r w:rsidRPr="0048495B">
        <w:rPr>
          <w:rFonts w:ascii="Times New Roman" w:eastAsiaTheme="minorEastAsia" w:hAnsi="Times New Roman" w:cs=".PingFang SC" w:hint="eastAsia"/>
          <w:color w:val="353535"/>
        </w:rPr>
        <w:t>）是一个简单得多的框架，它在图像空间中执行卡尔曼滤波，并使用利用</w:t>
      </w:r>
      <w:r w:rsidRPr="0048495B">
        <w:rPr>
          <w:rFonts w:ascii="Times New Roman" w:eastAsiaTheme="minorEastAsia" w:hAnsi="Times New Roman" w:cs=".PingFang SC" w:hint="eastAsia"/>
          <w:color w:val="353535"/>
        </w:rPr>
        <w:t>Bounding</w:t>
      </w:r>
      <w:r w:rsidRPr="0048495B">
        <w:rPr>
          <w:rFonts w:ascii="Times New Roman" w:eastAsiaTheme="minorEastAsia" w:hAnsi="Times New Roman" w:cs=".PingFang SC"/>
          <w:color w:val="353535"/>
        </w:rPr>
        <w:t xml:space="preserve"> </w:t>
      </w:r>
      <w:r w:rsidRPr="0048495B">
        <w:rPr>
          <w:rFonts w:ascii="Times New Roman" w:eastAsiaTheme="minorEastAsia" w:hAnsi="Times New Roman" w:cs=".PingFang SC" w:hint="eastAsia"/>
          <w:color w:val="353535"/>
        </w:rPr>
        <w:t>Box</w:t>
      </w:r>
      <w:r w:rsidRPr="0048495B">
        <w:rPr>
          <w:rFonts w:ascii="Times New Roman" w:eastAsiaTheme="minorEastAsia" w:hAnsi="Times New Roman" w:cs=".PingFang SC" w:hint="eastAsia"/>
          <w:color w:val="353535"/>
        </w:rPr>
        <w:t>的重叠度的度量方法的匈牙利算法来进行帧间匹配。</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这种简单的方法在高处理帧率下实现了良好的性能。</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在</w:t>
      </w:r>
      <w:r w:rsidRPr="0048495B">
        <w:rPr>
          <w:rFonts w:ascii="Times New Roman" w:eastAsiaTheme="minorEastAsia" w:hAnsi="Times New Roman" w:cs="AppleSystemUIFont"/>
          <w:color w:val="353535"/>
        </w:rPr>
        <w:t>MOT</w:t>
      </w:r>
      <w:r w:rsidRPr="0048495B">
        <w:rPr>
          <w:rFonts w:ascii="Times New Roman" w:eastAsiaTheme="minorEastAsia" w:hAnsi="Times New Roman" w:cs=".PingFang SC" w:hint="eastAsia"/>
          <w:color w:val="353535"/>
        </w:rPr>
        <w:t>挑战数据集</w:t>
      </w:r>
      <w:r w:rsidRPr="0048495B">
        <w:rPr>
          <w:rFonts w:ascii="Times New Roman" w:eastAsiaTheme="minorEastAsia" w:hAnsi="Times New Roman" w:cs=".PingFang SC"/>
          <w:color w:val="353535"/>
        </w:rPr>
        <w:t>[</w:t>
      </w:r>
      <w:r w:rsidRPr="0048495B">
        <w:rPr>
          <w:rFonts w:ascii="Times New Roman" w:eastAsiaTheme="minorEastAsia" w:hAnsi="Times New Roman" w:cs="AppleSystemUIFont"/>
          <w:color w:val="353535"/>
        </w:rPr>
        <w:t>13</w:t>
      </w:r>
      <w:r w:rsidRPr="0048495B">
        <w:rPr>
          <w:rFonts w:ascii="Times New Roman" w:eastAsiaTheme="minorEastAsia" w:hAnsi="Times New Roman" w:cs=".PingFang SC"/>
          <w:color w:val="353535"/>
        </w:rPr>
        <w:t>]</w:t>
      </w:r>
      <w:r w:rsidRPr="0048495B">
        <w:rPr>
          <w:rFonts w:ascii="Times New Roman" w:eastAsiaTheme="minorEastAsia" w:hAnsi="Times New Roman" w:cs=".PingFang SC" w:hint="eastAsia"/>
          <w:color w:val="353535"/>
        </w:rPr>
        <w:t>中，</w:t>
      </w:r>
      <w:r w:rsidRPr="0048495B">
        <w:rPr>
          <w:rFonts w:ascii="Times New Roman" w:eastAsiaTheme="minorEastAsia" w:hAnsi="Times New Roman" w:cs=".PingFang SC" w:hint="eastAsia"/>
          <w:color w:val="353535"/>
        </w:rPr>
        <w:t>SORT</w:t>
      </w:r>
      <w:r w:rsidRPr="0048495B">
        <w:rPr>
          <w:rFonts w:ascii="Times New Roman" w:eastAsiaTheme="minorEastAsia" w:hAnsi="Times New Roman" w:cs=".PingFang SC" w:hint="eastAsia"/>
          <w:color w:val="353535"/>
        </w:rPr>
        <w:t>在标准检测上平均高于</w:t>
      </w:r>
      <w:r w:rsidRPr="0048495B">
        <w:rPr>
          <w:rFonts w:ascii="Times New Roman" w:eastAsiaTheme="minorEastAsia" w:hAnsi="Times New Roman" w:cs="AppleSystemUIFont"/>
          <w:color w:val="353535"/>
        </w:rPr>
        <w:t>MHT</w:t>
      </w:r>
      <w:r w:rsidRPr="0048495B">
        <w:rPr>
          <w:rFonts w:ascii="Times New Roman" w:eastAsiaTheme="minorEastAsia" w:hAnsi="Times New Roman" w:cs=".PingFang SC" w:hint="eastAsia"/>
          <w:color w:val="353535"/>
        </w:rPr>
        <w:t>。</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这不仅强调了对象检测模型性能对整体跟踪结果的影响，而且也是从实践者角度看的一个重要见解。</w:t>
      </w:r>
    </w:p>
    <w:p w14:paraId="4FBF5AD2" w14:textId="77777777" w:rsidR="00D86114" w:rsidRPr="0048495B" w:rsidRDefault="00D86114" w:rsidP="005E355C">
      <w:pPr>
        <w:rPr>
          <w:rFonts w:ascii="Times New Roman" w:eastAsiaTheme="minorEastAsia" w:hAnsi="Times New Roman"/>
        </w:rPr>
      </w:pPr>
    </w:p>
    <w:p w14:paraId="04B9C8C9" w14:textId="34810623" w:rsidR="00D86114" w:rsidRPr="0048495B" w:rsidRDefault="00D86114" w:rsidP="005E355C">
      <w:pPr>
        <w:rPr>
          <w:rFonts w:ascii="Times New Roman" w:eastAsiaTheme="minorEastAsia" w:hAnsi="Times New Roman" w:cs="华文宋体"/>
          <w:color w:val="353535"/>
        </w:rPr>
      </w:pPr>
      <w:r w:rsidRPr="0048495B">
        <w:rPr>
          <w:rFonts w:ascii="Times New Roman" w:eastAsiaTheme="minorEastAsia" w:hAnsi="Times New Roman" w:cs="华文宋体" w:hint="eastAsia"/>
          <w:color w:val="353535"/>
        </w:rPr>
        <w:t>在跟踪精度和准确度方面实现总体良好性能的同时，</w:t>
      </w:r>
      <w:r w:rsidRPr="0048495B">
        <w:rPr>
          <w:rFonts w:ascii="Times New Roman" w:eastAsiaTheme="minorEastAsia" w:hAnsi="Times New Roman" w:cs="华文宋体"/>
          <w:color w:val="353535"/>
        </w:rPr>
        <w:t>SORT</w:t>
      </w:r>
      <w:r w:rsidRPr="0048495B">
        <w:rPr>
          <w:rFonts w:ascii="Times New Roman" w:eastAsiaTheme="minorEastAsia" w:hAnsi="Times New Roman" w:cs="华文宋体" w:hint="eastAsia"/>
          <w:color w:val="353535"/>
        </w:rPr>
        <w:t>会出现相对较多的身</w:t>
      </w:r>
      <w:r w:rsidRPr="0048495B">
        <w:rPr>
          <w:rFonts w:ascii="Times New Roman" w:eastAsiaTheme="minorEastAsia" w:hAnsi="Times New Roman" w:cs="华文宋体" w:hint="eastAsia"/>
          <w:color w:val="353535"/>
        </w:rPr>
        <w:t>ID switch</w:t>
      </w:r>
      <w:r w:rsidRPr="0048495B">
        <w:rPr>
          <w:rFonts w:ascii="Times New Roman" w:eastAsiaTheme="minorEastAsia" w:hAnsi="Times New Roman" w:cs="华文宋体" w:hint="eastAsia"/>
          <w:color w:val="353535"/>
        </w:rPr>
        <w:t>。这是因为，只有当状态估计不确定性较低时，所使用的关联度量值才是准确的。因此，</w:t>
      </w:r>
      <w:r w:rsidRPr="0048495B">
        <w:rPr>
          <w:rFonts w:ascii="Times New Roman" w:eastAsiaTheme="minorEastAsia" w:hAnsi="Times New Roman" w:cs="华文宋体"/>
          <w:color w:val="353535"/>
        </w:rPr>
        <w:t>SORT</w:t>
      </w:r>
      <w:r w:rsidR="00C23CEB" w:rsidRPr="0048495B">
        <w:rPr>
          <w:rFonts w:ascii="Times New Roman" w:eastAsiaTheme="minorEastAsia" w:hAnsi="Times New Roman" w:cs="华文宋体" w:hint="eastAsia"/>
          <w:color w:val="353535"/>
        </w:rPr>
        <w:t>在经过</w:t>
      </w:r>
      <w:r w:rsidRPr="0048495B">
        <w:rPr>
          <w:rFonts w:ascii="Times New Roman" w:eastAsiaTheme="minorEastAsia" w:hAnsi="Times New Roman" w:cs="华文宋体" w:hint="eastAsia"/>
          <w:color w:val="353535"/>
        </w:rPr>
        <w:t>遮挡</w:t>
      </w:r>
      <w:r w:rsidR="00C23CEB" w:rsidRPr="0048495B">
        <w:rPr>
          <w:rFonts w:ascii="Times New Roman" w:eastAsiaTheme="minorEastAsia" w:hAnsi="Times New Roman" w:cs="华文宋体" w:hint="eastAsia"/>
          <w:color w:val="353535"/>
        </w:rPr>
        <w:t>后进行跟踪时存在缺陷，而且这种情况经常</w:t>
      </w:r>
      <w:r w:rsidRPr="0048495B">
        <w:rPr>
          <w:rFonts w:ascii="Times New Roman" w:eastAsiaTheme="minorEastAsia" w:hAnsi="Times New Roman" w:cs="华文宋体" w:hint="eastAsia"/>
          <w:color w:val="353535"/>
        </w:rPr>
        <w:t>出现在正视图相机</w:t>
      </w:r>
      <w:r w:rsidR="00C23CEB" w:rsidRPr="0048495B">
        <w:rPr>
          <w:rFonts w:ascii="Times New Roman" w:eastAsiaTheme="minorEastAsia" w:hAnsi="Times New Roman" w:cs="华文宋体" w:hint="eastAsia"/>
          <w:color w:val="353535"/>
        </w:rPr>
        <w:t>的</w:t>
      </w:r>
      <w:r w:rsidRPr="0048495B">
        <w:rPr>
          <w:rFonts w:ascii="Times New Roman" w:eastAsiaTheme="minorEastAsia" w:hAnsi="Times New Roman" w:cs="华文宋体" w:hint="eastAsia"/>
          <w:color w:val="353535"/>
        </w:rPr>
        <w:t>场景中。我们通过将关联度量标准替换为结合了运动和外观信息的更明智的度量标准来解决此问题。特别是，我们应用了一个卷积神经</w:t>
      </w:r>
      <w:r w:rsidRPr="0048495B">
        <w:rPr>
          <w:rFonts w:ascii="Times New Roman" w:eastAsiaTheme="minorEastAsia" w:hAnsi="Times New Roman" w:cs="华文宋体" w:hint="eastAsia"/>
          <w:color w:val="353535"/>
        </w:rPr>
        <w:lastRenderedPageBreak/>
        <w:t>网络（</w:t>
      </w:r>
      <w:r w:rsidRPr="0048495B">
        <w:rPr>
          <w:rFonts w:ascii="Times New Roman" w:eastAsiaTheme="minorEastAsia" w:hAnsi="Times New Roman" w:cs="华文宋体"/>
          <w:color w:val="353535"/>
        </w:rPr>
        <w:t>CNN</w:t>
      </w:r>
      <w:r w:rsidRPr="0048495B">
        <w:rPr>
          <w:rFonts w:ascii="Times New Roman" w:eastAsiaTheme="minorEastAsia" w:hAnsi="Times New Roman" w:cs="华文宋体" w:hint="eastAsia"/>
          <w:color w:val="353535"/>
        </w:rPr>
        <w:t>），该网络经过训练可以在大规模人员重新识别数</w:t>
      </w:r>
      <w:r w:rsidR="00C23CEB" w:rsidRPr="0048495B">
        <w:rPr>
          <w:rFonts w:ascii="Times New Roman" w:eastAsiaTheme="minorEastAsia" w:hAnsi="Times New Roman" w:cs="华文宋体" w:hint="eastAsia"/>
          <w:color w:val="353535"/>
        </w:rPr>
        <w:t>据集上区分行人。通过整合这个网络，我们可以提高针对漏报和遮挡时系统的鲁棒性，同时保持系统易于实现</w:t>
      </w:r>
      <w:r w:rsidRPr="0048495B">
        <w:rPr>
          <w:rFonts w:ascii="Times New Roman" w:eastAsiaTheme="minorEastAsia" w:hAnsi="Times New Roman" w:cs="华文宋体" w:hint="eastAsia"/>
          <w:color w:val="353535"/>
        </w:rPr>
        <w:t>，高效并适用于在线场景。我们的代码和预先训练的</w:t>
      </w:r>
      <w:r w:rsidRPr="0048495B">
        <w:rPr>
          <w:rFonts w:ascii="Times New Roman" w:eastAsiaTheme="minorEastAsia" w:hAnsi="Times New Roman" w:cs="华文宋体"/>
          <w:color w:val="353535"/>
        </w:rPr>
        <w:t>CNN</w:t>
      </w:r>
      <w:r w:rsidRPr="0048495B">
        <w:rPr>
          <w:rFonts w:ascii="Times New Roman" w:eastAsiaTheme="minorEastAsia" w:hAnsi="Times New Roman" w:cs="华文宋体" w:hint="eastAsia"/>
          <w:color w:val="353535"/>
        </w:rPr>
        <w:t>模型已公开发布，以促进研究实验和实际应用开发。</w:t>
      </w:r>
    </w:p>
    <w:p w14:paraId="02BD766A" w14:textId="77777777" w:rsidR="00C23CEB" w:rsidRDefault="00C23CEB" w:rsidP="005E355C">
      <w:pPr>
        <w:rPr>
          <w:rFonts w:ascii="华文宋体" w:eastAsia="华文宋体" w:hAnsiTheme="minorHAnsi" w:cs="华文宋体"/>
          <w:color w:val="353535"/>
        </w:rPr>
      </w:pPr>
    </w:p>
    <w:p w14:paraId="7FDB2874" w14:textId="6E690253" w:rsidR="00C23CEB" w:rsidRDefault="00C23CEB" w:rsidP="00C23CEB">
      <w:pPr>
        <w:jc w:val="center"/>
      </w:pPr>
      <w:r>
        <w:fldChar w:fldCharType="begin"/>
      </w:r>
      <w:r>
        <w:instrText xml:space="preserve"> INCLUDEPICTURE "/var/folders/dw/pp1s_y4d06lbj1c5kq1km3k00000gn/T/com.microsoft.Word/WebArchiveCopyPasteTempFiles/page1image1770912" \* MERGEFORMATINET </w:instrText>
      </w:r>
      <w:r>
        <w:fldChar w:fldCharType="separate"/>
      </w:r>
      <w:r>
        <w:rPr>
          <w:noProof/>
        </w:rPr>
        <w:drawing>
          <wp:inline distT="0" distB="0" distL="0" distR="0" wp14:anchorId="0376CE76" wp14:editId="0C53301A">
            <wp:extent cx="3084830" cy="1803400"/>
            <wp:effectExtent l="0" t="0" r="1270" b="0"/>
            <wp:docPr id="5" name="图片 5" descr="page1image17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709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830" cy="1803400"/>
                    </a:xfrm>
                    <a:prstGeom prst="rect">
                      <a:avLst/>
                    </a:prstGeom>
                    <a:noFill/>
                    <a:ln>
                      <a:noFill/>
                    </a:ln>
                  </pic:spPr>
                </pic:pic>
              </a:graphicData>
            </a:graphic>
          </wp:inline>
        </w:drawing>
      </w:r>
      <w:r>
        <w:fldChar w:fldCharType="end"/>
      </w:r>
    </w:p>
    <w:p w14:paraId="5E5071C0" w14:textId="759B2511" w:rsidR="00C23CEB" w:rsidRPr="00C23CEB" w:rsidRDefault="00C23CEB" w:rsidP="00C23CEB">
      <w:pPr>
        <w:jc w:val="center"/>
        <w:rPr>
          <w:rFonts w:hint="eastAsia"/>
          <w:sz w:val="21"/>
        </w:rPr>
      </w:pPr>
      <w:r w:rsidRPr="00C23CEB">
        <w:rPr>
          <w:rFonts w:hint="eastAsia"/>
          <w:sz w:val="21"/>
        </w:rPr>
        <w:t>图 A.3.1</w:t>
      </w:r>
      <w:r w:rsidRPr="00C23CEB">
        <w:rPr>
          <w:sz w:val="21"/>
        </w:rPr>
        <w:t xml:space="preserve"> </w:t>
      </w:r>
      <w:r w:rsidRPr="00C23CEB">
        <w:rPr>
          <w:rFonts w:hint="eastAsia"/>
          <w:sz w:val="21"/>
        </w:rPr>
        <w:t>一个MOT中含有频繁遮挡的场景的示例</w:t>
      </w:r>
    </w:p>
    <w:p w14:paraId="62CFA4CC" w14:textId="77777777" w:rsidR="00C23CEB" w:rsidRPr="00D86114" w:rsidRDefault="00C23CEB" w:rsidP="005E355C">
      <w:pPr>
        <w:rPr>
          <w:rFonts w:ascii="Times New Roman" w:hAnsi="Times New Roman" w:hint="eastAsia"/>
        </w:rPr>
      </w:pPr>
    </w:p>
    <w:p w14:paraId="7515BB67" w14:textId="6746AF9D" w:rsidR="00DF0E30" w:rsidRDefault="00C23CEB" w:rsidP="005E355C">
      <w:pPr>
        <w:pStyle w:val="a0"/>
        <w:rPr>
          <w:rFonts w:ascii="Times New Roman" w:hAnsi="Times New Roman"/>
        </w:rPr>
      </w:pPr>
      <w:bookmarkStart w:id="57" w:name="_Toc516188733"/>
      <w:r>
        <w:rPr>
          <w:rFonts w:ascii="Times New Roman" w:hAnsi="Times New Roman" w:hint="eastAsia"/>
        </w:rPr>
        <w:t>含有深度关联度量模型的</w:t>
      </w:r>
      <w:r>
        <w:rPr>
          <w:rFonts w:ascii="Times New Roman" w:hAnsi="Times New Roman" w:hint="eastAsia"/>
        </w:rPr>
        <w:t>SORT</w:t>
      </w:r>
      <w:bookmarkEnd w:id="57"/>
    </w:p>
    <w:p w14:paraId="01034999" w14:textId="32FE40B4" w:rsidR="00C23CEB" w:rsidRPr="00C23CEB" w:rsidRDefault="00C23CEB" w:rsidP="00C23CEB">
      <w:pPr>
        <w:rPr>
          <w:rFonts w:hint="eastAsia"/>
        </w:rPr>
      </w:pPr>
      <w:r>
        <w:rPr>
          <w:rFonts w:ascii="华文宋体" w:eastAsia="华文宋体" w:hAnsiTheme="minorHAnsi" w:cs="华文宋体" w:hint="eastAsia"/>
          <w:color w:val="353535"/>
        </w:rPr>
        <w:t>我们采用递归卡尔曼滤波和逐帧数据关联的传统单一假设跟踪方法。</w:t>
      </w:r>
      <w:r>
        <w:rPr>
          <w:rFonts w:ascii="华文宋体" w:eastAsia="华文宋体" w:hAnsiTheme="minorHAnsi" w:cs="华文宋体"/>
          <w:color w:val="353535"/>
        </w:rPr>
        <w:t xml:space="preserve"> </w:t>
      </w:r>
      <w:r>
        <w:rPr>
          <w:rFonts w:ascii="华文宋体" w:eastAsia="华文宋体" w:hAnsiTheme="minorHAnsi" w:cs="华文宋体" w:hint="eastAsia"/>
          <w:color w:val="353535"/>
        </w:rPr>
        <w:t>在下一节中，我们将更详细地描述此系统的核心内容</w:t>
      </w:r>
    </w:p>
    <w:p w14:paraId="5DC361B1" w14:textId="77777777" w:rsidR="00DF0E30" w:rsidRPr="00366F6F" w:rsidRDefault="00C23CEB" w:rsidP="005E355C">
      <w:pPr>
        <w:pStyle w:val="a"/>
        <w:rPr>
          <w:rFonts w:ascii="Times New Roman" w:hAnsi="Times New Roman"/>
        </w:rPr>
      </w:pPr>
      <w:bookmarkStart w:id="58" w:name="_Toc516188734"/>
      <w:r>
        <w:rPr>
          <w:rFonts w:ascii="Times New Roman" w:hAnsi="Times New Roman" w:hint="eastAsia"/>
        </w:rPr>
        <w:t>轨迹处理和状态估计</w:t>
      </w:r>
      <w:bookmarkEnd w:id="58"/>
    </w:p>
    <w:p w14:paraId="212CB373" w14:textId="4E369D8E" w:rsidR="00DF0E30" w:rsidRDefault="00257BA0" w:rsidP="005E355C">
      <w:pPr>
        <w:rPr>
          <w:rFonts w:ascii="Times New Roman" w:hAnsi="Times New Roman"/>
        </w:rPr>
      </w:pPr>
      <w:r>
        <w:rPr>
          <w:rFonts w:ascii="Times New Roman" w:hAnsi="Times New Roman" w:hint="eastAsia"/>
        </w:rPr>
        <w:t>对于轨迹的处理和卡尔曼滤波的框架基本上是与文献同一的。我们假定这是一个非常平凡的跟踪场景，也就是说相机是未矫正过的，并且也没有自身的运动信息。虽然这些条件为追踪带来了困难，但它</w:t>
      </w:r>
      <w:r w:rsidR="00CB39B2">
        <w:rPr>
          <w:rFonts w:ascii="Times New Roman" w:hAnsi="Times New Roman" w:hint="eastAsia"/>
        </w:rPr>
        <w:t>确是</w:t>
      </w:r>
      <w:r>
        <w:rPr>
          <w:rFonts w:ascii="Times New Roman" w:hAnsi="Times New Roman" w:hint="eastAsia"/>
        </w:rPr>
        <w:t>MOT</w:t>
      </w:r>
      <w:r>
        <w:rPr>
          <w:rFonts w:ascii="Times New Roman" w:hAnsi="Times New Roman" w:hint="eastAsia"/>
        </w:rPr>
        <w:t>竞赛中最常见的情况。</w:t>
      </w:r>
      <w:r w:rsidR="00CB39B2">
        <w:rPr>
          <w:rFonts w:ascii="Times New Roman" w:hAnsi="Times New Roman" w:hint="eastAsia"/>
        </w:rPr>
        <w:t>因此，我们的跟踪方案被定义在了一个八维的状态空间</w:t>
      </w:r>
      <w:r w:rsidR="00CB39B2">
        <w:rPr>
          <w:rFonts w:ascii="Times New Roman" w:hAnsi="Times New Roman" w:hint="eastAsia"/>
        </w:rPr>
        <w:t>(u,v,</w:t>
      </w:r>
      <w:r w:rsidR="00CB39B2">
        <w:rPr>
          <w:rFonts w:ascii="Times New Roman" w:hAnsi="Times New Roman" w:hint="eastAsia"/>
        </w:rPr>
        <w:t>γ</w:t>
      </w:r>
      <w:r w:rsidR="00CB39B2">
        <w:rPr>
          <w:rFonts w:ascii="Times New Roman" w:hAnsi="Times New Roman" w:hint="eastAsia"/>
        </w:rPr>
        <w:t>,h,u</w:t>
      </w:r>
      <w:r w:rsidR="00CB39B2">
        <w:rPr>
          <w:rFonts w:ascii="Times New Roman" w:hAnsi="Times New Roman"/>
        </w:rPr>
        <w:t>’,v’,</w:t>
      </w:r>
      <w:r w:rsidR="00CB39B2">
        <w:rPr>
          <w:rFonts w:ascii="Times New Roman" w:hAnsi="Times New Roman" w:hint="eastAsia"/>
        </w:rPr>
        <w:t>γ</w:t>
      </w:r>
      <w:r w:rsidR="00CB39B2">
        <w:rPr>
          <w:rFonts w:ascii="Times New Roman" w:hAnsi="Times New Roman"/>
        </w:rPr>
        <w:t>’,h’)</w:t>
      </w:r>
      <w:r w:rsidR="00CB39B2">
        <w:rPr>
          <w:rFonts w:ascii="Times New Roman" w:hAnsi="Times New Roman" w:hint="eastAsia"/>
        </w:rPr>
        <w:t>上，其中包含</w:t>
      </w:r>
      <w:r w:rsidR="00CB39B2">
        <w:rPr>
          <w:rFonts w:ascii="Times New Roman" w:hAnsi="Times New Roman"/>
        </w:rPr>
        <w:t>Bounding Box</w:t>
      </w:r>
      <w:r w:rsidR="00CB39B2">
        <w:rPr>
          <w:rFonts w:ascii="Times New Roman" w:hAnsi="Times New Roman" w:hint="eastAsia"/>
        </w:rPr>
        <w:t>的位置信息</w:t>
      </w:r>
      <w:r w:rsidR="00CB39B2">
        <w:rPr>
          <w:rFonts w:ascii="Times New Roman" w:hAnsi="Times New Roman" w:hint="eastAsia"/>
        </w:rPr>
        <w:t>(u,v)</w:t>
      </w:r>
      <w:r w:rsidR="00CB39B2">
        <w:rPr>
          <w:rFonts w:ascii="Times New Roman" w:hAnsi="Times New Roman" w:hint="eastAsia"/>
        </w:rPr>
        <w:t>，宽高比γ，以及高度</w:t>
      </w:r>
      <w:r w:rsidR="00CB39B2">
        <w:rPr>
          <w:rFonts w:ascii="Times New Roman" w:hAnsi="Times New Roman" w:hint="eastAsia"/>
        </w:rPr>
        <w:t>h</w:t>
      </w:r>
      <w:r w:rsidR="00CB39B2">
        <w:rPr>
          <w:rFonts w:ascii="Times New Roman" w:hAnsi="Times New Roman" w:hint="eastAsia"/>
        </w:rPr>
        <w:t>，还有他们各自在图片坐标系上的相对速度。我们采用一个带有恒定运动速度和线性观察模型，也就是说把</w:t>
      </w:r>
      <w:r w:rsidR="00CB39B2">
        <w:rPr>
          <w:rFonts w:ascii="Times New Roman" w:hAnsi="Times New Roman" w:hint="eastAsia"/>
        </w:rPr>
        <w:t>Bounding Box</w:t>
      </w:r>
      <w:r w:rsidR="00CB39B2">
        <w:rPr>
          <w:rFonts w:ascii="Times New Roman" w:hAnsi="Times New Roman" w:hint="eastAsia"/>
        </w:rPr>
        <w:t>的坐标</w:t>
      </w:r>
      <w:r w:rsidR="00CB39B2">
        <w:rPr>
          <w:rFonts w:ascii="Times New Roman" w:hAnsi="Times New Roman" w:hint="eastAsia"/>
        </w:rPr>
        <w:t>(u,v,</w:t>
      </w:r>
      <w:r w:rsidR="00CB39B2">
        <w:rPr>
          <w:rFonts w:ascii="Times New Roman" w:hAnsi="Times New Roman" w:hint="eastAsia"/>
        </w:rPr>
        <w:t>γ</w:t>
      </w:r>
      <w:r w:rsidR="00CB39B2">
        <w:rPr>
          <w:rFonts w:ascii="Times New Roman" w:hAnsi="Times New Roman" w:hint="eastAsia"/>
        </w:rPr>
        <w:t>,h)</w:t>
      </w:r>
      <w:r w:rsidR="00CB39B2">
        <w:rPr>
          <w:rFonts w:ascii="Times New Roman" w:hAnsi="Times New Roman" w:hint="eastAsia"/>
        </w:rPr>
        <w:t>当做直接的观察状态的标准卡尔曼滤波。</w:t>
      </w:r>
    </w:p>
    <w:p w14:paraId="34F82EFD" w14:textId="3BFD51E5" w:rsidR="00654D50" w:rsidRPr="0048495B" w:rsidRDefault="00654D50" w:rsidP="005E355C">
      <w:pPr>
        <w:rPr>
          <w:rFonts w:asciiTheme="minorEastAsia" w:eastAsiaTheme="minorEastAsia" w:hAnsiTheme="minorEastAsia" w:hint="eastAsia"/>
        </w:rPr>
      </w:pPr>
      <w:r w:rsidRPr="0048495B">
        <w:rPr>
          <w:rFonts w:asciiTheme="minorEastAsia" w:eastAsiaTheme="minorEastAsia" w:hAnsiTheme="minorEastAsia" w:cs="华文宋体" w:hint="eastAsia"/>
          <w:color w:val="353535"/>
        </w:rPr>
        <w:t>对于每个轨迹</w:t>
      </w:r>
      <w:r w:rsidRPr="0048495B">
        <w:rPr>
          <w:rFonts w:asciiTheme="minorEastAsia" w:eastAsiaTheme="minorEastAsia" w:hAnsiTheme="minorEastAsia" w:cs="华文宋体"/>
          <w:color w:val="353535"/>
        </w:rPr>
        <w:t>k</w:t>
      </w:r>
      <w:r w:rsidRPr="0048495B">
        <w:rPr>
          <w:rFonts w:asciiTheme="minorEastAsia" w:eastAsiaTheme="minorEastAsia" w:hAnsiTheme="minorEastAsia" w:cs="华文宋体" w:hint="eastAsia"/>
          <w:color w:val="353535"/>
        </w:rPr>
        <w:t>，我们计数自上次成功关联以来的帧数为a</w:t>
      </w:r>
      <w:r w:rsidRPr="0048495B">
        <w:rPr>
          <w:rFonts w:asciiTheme="minorEastAsia" w:eastAsiaTheme="minorEastAsia" w:hAnsiTheme="minorEastAsia" w:cs="华文宋体"/>
          <w:color w:val="353535"/>
          <w:vertAlign w:val="subscript"/>
        </w:rPr>
        <w:t>k</w:t>
      </w:r>
      <w:r w:rsidRPr="0048495B">
        <w:rPr>
          <w:rFonts w:asciiTheme="minorEastAsia" w:eastAsiaTheme="minorEastAsia" w:hAnsiTheme="minorEastAsia" w:cs="华文宋体" w:hint="eastAsia"/>
          <w:color w:val="353535"/>
        </w:rPr>
        <w:t>。</w:t>
      </w:r>
      <w:r w:rsidRPr="0048495B">
        <w:rPr>
          <w:rFonts w:asciiTheme="minorEastAsia" w:eastAsiaTheme="minorEastAsia" w:hAnsiTheme="minorEastAsia" w:cs="华文宋体"/>
          <w:color w:val="353535"/>
        </w:rPr>
        <w:t xml:space="preserve"> </w:t>
      </w:r>
      <w:r w:rsidRPr="0048495B">
        <w:rPr>
          <w:rFonts w:asciiTheme="minorEastAsia" w:eastAsiaTheme="minorEastAsia" w:hAnsiTheme="minorEastAsia" w:cs="华文宋体" w:hint="eastAsia"/>
          <w:color w:val="353535"/>
        </w:rPr>
        <w:t>该计数器在卡尔曼滤波器预测期间递增，并且当轨迹已经重新与新的观测相关联时重置为</w:t>
      </w:r>
      <w:r w:rsidRPr="0048495B">
        <w:rPr>
          <w:rFonts w:asciiTheme="minorEastAsia" w:eastAsiaTheme="minorEastAsia" w:hAnsiTheme="minorEastAsia" w:cs="华文宋体"/>
          <w:color w:val="353535"/>
        </w:rPr>
        <w:t>0</w:t>
      </w:r>
      <w:r w:rsidRPr="0048495B">
        <w:rPr>
          <w:rFonts w:asciiTheme="minorEastAsia" w:eastAsiaTheme="minorEastAsia" w:hAnsiTheme="minorEastAsia" w:cs="华文宋体" w:hint="eastAsia"/>
          <w:color w:val="353535"/>
        </w:rPr>
        <w:t>。</w:t>
      </w:r>
      <w:r w:rsidRPr="0048495B">
        <w:rPr>
          <w:rFonts w:asciiTheme="minorEastAsia" w:eastAsiaTheme="minorEastAsia" w:hAnsiTheme="minorEastAsia" w:cs="华文宋体"/>
          <w:color w:val="353535"/>
        </w:rPr>
        <w:t xml:space="preserve"> </w:t>
      </w:r>
      <w:r w:rsidRPr="0048495B">
        <w:rPr>
          <w:rFonts w:asciiTheme="minorEastAsia" w:eastAsiaTheme="minorEastAsia" w:hAnsiTheme="minorEastAsia" w:cs="华文宋体" w:hint="eastAsia"/>
          <w:color w:val="353535"/>
        </w:rPr>
        <w:t>超过预定最大年龄</w:t>
      </w:r>
      <w:r w:rsidRPr="0048495B">
        <w:rPr>
          <w:rFonts w:asciiTheme="minorEastAsia" w:eastAsiaTheme="minorEastAsia" w:hAnsiTheme="minorEastAsia" w:cs="华文宋体"/>
          <w:color w:val="353535"/>
        </w:rPr>
        <w:t>Amax</w:t>
      </w:r>
      <w:r w:rsidRPr="0048495B">
        <w:rPr>
          <w:rFonts w:asciiTheme="minorEastAsia" w:eastAsiaTheme="minorEastAsia" w:hAnsiTheme="minorEastAsia" w:cs="华文宋体" w:hint="eastAsia"/>
          <w:color w:val="353535"/>
        </w:rPr>
        <w:t>的对象被认为已离开场景并从轨迹集中删除。</w:t>
      </w:r>
      <w:r w:rsidRPr="0048495B">
        <w:rPr>
          <w:rFonts w:asciiTheme="minorEastAsia" w:eastAsiaTheme="minorEastAsia" w:hAnsiTheme="minorEastAsia" w:cs="华文宋体"/>
          <w:color w:val="353535"/>
        </w:rPr>
        <w:t xml:space="preserve"> </w:t>
      </w:r>
      <w:r w:rsidRPr="0048495B">
        <w:rPr>
          <w:rFonts w:asciiTheme="minorEastAsia" w:eastAsiaTheme="minorEastAsia" w:hAnsiTheme="minorEastAsia" w:cs="华文宋体" w:hint="eastAsia"/>
          <w:color w:val="353535"/>
        </w:rPr>
        <w:t>对于不能与现有轨迹相关联的每个检测</w:t>
      </w:r>
      <w:r w:rsidR="005C0E59" w:rsidRPr="0048495B">
        <w:rPr>
          <w:rFonts w:asciiTheme="minorEastAsia" w:eastAsiaTheme="minorEastAsia" w:hAnsiTheme="minorEastAsia" w:cs="华文宋体" w:hint="eastAsia"/>
          <w:color w:val="353535"/>
        </w:rPr>
        <w:t>，我们初始化新的轨迹假设</w:t>
      </w:r>
      <w:r w:rsidRPr="0048495B">
        <w:rPr>
          <w:rFonts w:asciiTheme="minorEastAsia" w:eastAsiaTheme="minorEastAsia" w:hAnsiTheme="minorEastAsia" w:cs="华文宋体" w:hint="eastAsia"/>
          <w:color w:val="353535"/>
        </w:rPr>
        <w:t>。</w:t>
      </w:r>
      <w:r w:rsidRPr="0048495B">
        <w:rPr>
          <w:rFonts w:asciiTheme="minorEastAsia" w:eastAsiaTheme="minorEastAsia" w:hAnsiTheme="minorEastAsia" w:cs="华文宋体"/>
          <w:color w:val="353535"/>
        </w:rPr>
        <w:t xml:space="preserve"> </w:t>
      </w:r>
      <w:r w:rsidR="005C0E59" w:rsidRPr="0048495B">
        <w:rPr>
          <w:rFonts w:asciiTheme="minorEastAsia" w:eastAsiaTheme="minorEastAsia" w:hAnsiTheme="minorEastAsia" w:cs="华文宋体" w:hint="eastAsia"/>
          <w:color w:val="353535"/>
        </w:rPr>
        <w:t>这些新轨迹</w:t>
      </w:r>
      <w:r w:rsidRPr="0048495B">
        <w:rPr>
          <w:rFonts w:asciiTheme="minorEastAsia" w:eastAsiaTheme="minorEastAsia" w:hAnsiTheme="minorEastAsia" w:cs="华文宋体" w:hint="eastAsia"/>
          <w:color w:val="353535"/>
        </w:rPr>
        <w:t>在</w:t>
      </w:r>
      <w:r w:rsidR="005C0E59" w:rsidRPr="0048495B">
        <w:rPr>
          <w:rFonts w:asciiTheme="minorEastAsia" w:eastAsiaTheme="minorEastAsia" w:hAnsiTheme="minorEastAsia" w:cs="华文宋体" w:hint="eastAsia"/>
          <w:color w:val="353535"/>
        </w:rPr>
        <w:t>其出现的</w:t>
      </w:r>
      <w:r w:rsidRPr="0048495B">
        <w:rPr>
          <w:rFonts w:asciiTheme="minorEastAsia" w:eastAsiaTheme="minorEastAsia" w:hAnsiTheme="minorEastAsia" w:cs="华文宋体" w:hint="eastAsia"/>
          <w:color w:val="353535"/>
        </w:rPr>
        <w:t>前三帧中被分类为暂定。</w:t>
      </w:r>
      <w:r w:rsidR="005C0E59" w:rsidRPr="0048495B">
        <w:rPr>
          <w:rFonts w:asciiTheme="minorEastAsia" w:eastAsiaTheme="minorEastAsia" w:hAnsiTheme="minorEastAsia" w:cs="华文宋体" w:hint="eastAsia"/>
          <w:color w:val="353535"/>
        </w:rPr>
        <w:t>在这个时候，我们期望在每一帧都能成功地对其进行匹配</w:t>
      </w:r>
      <w:r w:rsidRPr="0048495B">
        <w:rPr>
          <w:rFonts w:asciiTheme="minorEastAsia" w:eastAsiaTheme="minorEastAsia" w:hAnsiTheme="minorEastAsia" w:cs="华文宋体" w:hint="eastAsia"/>
          <w:color w:val="353535"/>
        </w:rPr>
        <w:t>。</w:t>
      </w:r>
      <w:r w:rsidRPr="0048495B">
        <w:rPr>
          <w:rFonts w:asciiTheme="minorEastAsia" w:eastAsiaTheme="minorEastAsia" w:hAnsiTheme="minorEastAsia" w:cs="华文宋体"/>
          <w:color w:val="353535"/>
        </w:rPr>
        <w:t xml:space="preserve"> </w:t>
      </w:r>
      <w:r w:rsidR="005C0E59" w:rsidRPr="0048495B">
        <w:rPr>
          <w:rFonts w:asciiTheme="minorEastAsia" w:eastAsiaTheme="minorEastAsia" w:hAnsiTheme="minorEastAsia" w:cs="华文宋体" w:hint="eastAsia"/>
          <w:color w:val="353535"/>
        </w:rPr>
        <w:t>在暂定状态下前三帧内没有成功关联的轨迹</w:t>
      </w:r>
      <w:r w:rsidRPr="0048495B">
        <w:rPr>
          <w:rFonts w:asciiTheme="minorEastAsia" w:eastAsiaTheme="minorEastAsia" w:hAnsiTheme="minorEastAsia" w:cs="华文宋体" w:hint="eastAsia"/>
          <w:color w:val="353535"/>
        </w:rPr>
        <w:t>将被删除。</w:t>
      </w:r>
    </w:p>
    <w:p w14:paraId="4AECFBDF" w14:textId="3A9CE130" w:rsidR="00DF0E30" w:rsidRPr="00366F6F" w:rsidRDefault="000823E6" w:rsidP="005E355C">
      <w:pPr>
        <w:pStyle w:val="a"/>
        <w:rPr>
          <w:rFonts w:ascii="Times New Roman" w:hAnsi="Times New Roman"/>
        </w:rPr>
      </w:pPr>
      <w:bookmarkStart w:id="59" w:name="_Toc516188735"/>
      <w:r>
        <w:rPr>
          <w:rFonts w:ascii="Times New Roman" w:hAnsi="Times New Roman" w:hint="eastAsia"/>
        </w:rPr>
        <w:lastRenderedPageBreak/>
        <w:t>关联问题</w:t>
      </w:r>
      <w:bookmarkEnd w:id="59"/>
    </w:p>
    <w:p w14:paraId="00878397" w14:textId="740B79FD" w:rsidR="00DF0E30" w:rsidRDefault="00F738EB" w:rsidP="00DF0E30">
      <w:pPr>
        <w:rPr>
          <w:rFonts w:ascii="Times New Roman" w:hAnsi="Times New Roman" w:hint="eastAsia"/>
        </w:rPr>
      </w:pPr>
      <w:r>
        <w:rPr>
          <w:rFonts w:ascii="Times New Roman" w:hAnsi="Times New Roman" w:hint="eastAsia"/>
        </w:rPr>
        <w:t>一个传统的解决预测的卡尔曼状态和新到来的测量结果之间的关联问题的方法是建立一个可以用匈牙利算法解决的关联问题。在这个问题里我们通过融合外观和运动信息来生成一个合适的度量方式。</w:t>
      </w:r>
    </w:p>
    <w:p w14:paraId="039486FE" w14:textId="77777777" w:rsidR="00F738EB" w:rsidRDefault="00F738EB" w:rsidP="00DF0E30">
      <w:pPr>
        <w:rPr>
          <w:rFonts w:ascii="Times New Roman" w:hAnsi="Times New Roman"/>
        </w:rPr>
      </w:pPr>
    </w:p>
    <w:p w14:paraId="7753D631" w14:textId="311C52A5" w:rsidR="00F738EB" w:rsidRDefault="00F738EB" w:rsidP="00DF0E30">
      <w:pPr>
        <w:rPr>
          <w:rFonts w:ascii="Times New Roman" w:hAnsi="Times New Roman" w:hint="eastAsia"/>
        </w:rPr>
      </w:pPr>
      <w:r>
        <w:rPr>
          <w:rFonts w:ascii="Times New Roman" w:hAnsi="Times New Roman" w:hint="eastAsia"/>
        </w:rPr>
        <w:t>为了纳入运动信息，我们采用平方马氏距离来衡量预测的卡尔曼滤波状态和实际侦测到的结果之间的距离</w:t>
      </w:r>
      <w:r>
        <w:rPr>
          <w:rFonts w:ascii="Times New Roman" w:hAnsi="Times New Roman" w:hint="eastAsia"/>
        </w:rPr>
        <w:t>:</w:t>
      </w:r>
    </w:p>
    <w:p w14:paraId="0D1EFD57" w14:textId="78A6C276" w:rsidR="00F738EB" w:rsidRPr="00F738EB" w:rsidRDefault="00A149B2" w:rsidP="00F738EB">
      <w:pPr>
        <w:jc w:val="center"/>
        <w:rPr>
          <w:rFonts w:ascii="Times New Roman" w:hAnsi="Times New Roman"/>
        </w:rPr>
      </w:pPr>
      <m:oMathPara>
        <m:oMath>
          <m:sSup>
            <m:sSupPr>
              <m:ctrlPr>
                <w:rPr>
                  <w:rFonts w:ascii="Cambria Math" w:hAnsi="Cambria Math"/>
                </w:rPr>
              </m:ctrlPr>
            </m:sSupPr>
            <m:e>
              <m:r>
                <w:rPr>
                  <w:rFonts w:ascii="Cambria Math" w:hAnsi="Cambria Math"/>
                </w:rPr>
                <m:t>d</m:t>
              </m:r>
              <m:ctrlPr>
                <w:rPr>
                  <w:rFonts w:ascii="Cambria Math" w:hAnsi="Cambria Math"/>
                  <w:i/>
                </w:rPr>
              </m:ctrlP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i</m:t>
                  </m:r>
                </m:sub>
              </m:sSub>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14:paraId="38896ECC" w14:textId="65BC4081" w:rsidR="00F738EB" w:rsidRDefault="00F738EB" w:rsidP="00F738EB">
      <w:pPr>
        <w:rPr>
          <w:rFonts w:ascii="Times New Roman" w:hAnsi="Times New Roman"/>
        </w:rPr>
      </w:pPr>
      <w:r>
        <w:rPr>
          <w:rFonts w:ascii="Times New Roman" w:hAnsi="Times New Roman" w:hint="eastAsia"/>
        </w:rPr>
        <w:t>在上式中我们用</w:t>
      </w:r>
      <w:r>
        <w:rPr>
          <w:rFonts w:ascii="Times New Roman" w:hAnsi="Times New Roman" w:hint="eastAsia"/>
        </w:rPr>
        <w:t>(y</w:t>
      </w:r>
      <w:r>
        <w:rPr>
          <w:rFonts w:ascii="Times New Roman" w:hAnsi="Times New Roman"/>
          <w:vertAlign w:val="subscript"/>
        </w:rPr>
        <w:t>i</w:t>
      </w:r>
      <w:r>
        <w:rPr>
          <w:rFonts w:ascii="Times New Roman" w:hAnsi="Times New Roman" w:hint="eastAsia"/>
        </w:rPr>
        <w:t>, S</w:t>
      </w:r>
      <w:r>
        <w:rPr>
          <w:rFonts w:ascii="Times New Roman" w:hAnsi="Times New Roman"/>
          <w:vertAlign w:val="subscript"/>
        </w:rPr>
        <w:t>i</w:t>
      </w:r>
      <w:r>
        <w:rPr>
          <w:rFonts w:ascii="Times New Roman" w:hAnsi="Times New Roman"/>
        </w:rPr>
        <w:t>)</w:t>
      </w:r>
      <w:r>
        <w:rPr>
          <w:rFonts w:ascii="Times New Roman" w:hAnsi="Times New Roman" w:hint="eastAsia"/>
        </w:rPr>
        <w:t>来表示第</w:t>
      </w:r>
      <w:r>
        <w:rPr>
          <w:rFonts w:ascii="Times New Roman" w:hAnsi="Times New Roman" w:hint="eastAsia"/>
        </w:rPr>
        <w:t>i</w:t>
      </w:r>
      <w:r>
        <w:rPr>
          <w:rFonts w:ascii="Times New Roman" w:hAnsi="Times New Roman" w:hint="eastAsia"/>
        </w:rPr>
        <w:t>个轨迹在测量空间中的投影，并用</w:t>
      </w:r>
      <w:r>
        <w:rPr>
          <w:rFonts w:ascii="Times New Roman" w:hAnsi="Times New Roman" w:hint="eastAsia"/>
        </w:rPr>
        <w:t>dj</w:t>
      </w:r>
      <w:r>
        <w:rPr>
          <w:rFonts w:ascii="Times New Roman" w:hAnsi="Times New Roman" w:hint="eastAsia"/>
        </w:rPr>
        <w:t>表示第</w:t>
      </w:r>
      <w:r>
        <w:rPr>
          <w:rFonts w:ascii="Times New Roman" w:hAnsi="Times New Roman" w:hint="eastAsia"/>
        </w:rPr>
        <w:t>j</w:t>
      </w:r>
      <w:r>
        <w:rPr>
          <w:rFonts w:ascii="Times New Roman" w:hAnsi="Times New Roman" w:hint="eastAsia"/>
        </w:rPr>
        <w:t>个</w:t>
      </w:r>
      <w:r>
        <w:rPr>
          <w:rFonts w:ascii="Times New Roman" w:hAnsi="Times New Roman" w:hint="eastAsia"/>
        </w:rPr>
        <w:t>Detection</w:t>
      </w:r>
      <w:r>
        <w:rPr>
          <w:rFonts w:ascii="Times New Roman" w:hAnsi="Times New Roman" w:hint="eastAsia"/>
        </w:rPr>
        <w:t>的</w:t>
      </w:r>
      <w:r>
        <w:rPr>
          <w:rFonts w:ascii="Times New Roman" w:hAnsi="Times New Roman" w:hint="eastAsia"/>
        </w:rPr>
        <w:t>Bounding</w:t>
      </w:r>
      <w:r>
        <w:rPr>
          <w:rFonts w:ascii="Times New Roman" w:hAnsi="Times New Roman"/>
        </w:rPr>
        <w:t xml:space="preserve"> </w:t>
      </w:r>
      <w:r>
        <w:rPr>
          <w:rFonts w:ascii="Times New Roman" w:hAnsi="Times New Roman" w:hint="eastAsia"/>
        </w:rPr>
        <w:t>Box</w:t>
      </w:r>
      <w:r>
        <w:rPr>
          <w:rFonts w:ascii="Times New Roman" w:hAnsi="Times New Roman" w:hint="eastAsia"/>
        </w:rPr>
        <w:t>。马氏距离通过计算估计状态距离测量状态偏离了多少个标准差来估计状态的不确定性。更进一步，通过将马氏距离的阈值设置为逆卡方分布在</w:t>
      </w:r>
      <w:r>
        <w:rPr>
          <w:rFonts w:ascii="Times New Roman" w:hAnsi="Times New Roman" w:hint="eastAsia"/>
        </w:rPr>
        <w:t>95%</w:t>
      </w:r>
      <w:r>
        <w:rPr>
          <w:rFonts w:ascii="Times New Roman" w:hAnsi="Times New Roman" w:hint="eastAsia"/>
        </w:rPr>
        <w:t>置信度时的值，我们可以</w:t>
      </w:r>
      <w:r w:rsidR="00BA205A">
        <w:rPr>
          <w:rFonts w:ascii="Times New Roman" w:hAnsi="Times New Roman" w:hint="eastAsia"/>
        </w:rPr>
        <w:t>过滤掉大部分不太可能的关联配对。我们用如下的指示符来表示这个方法</w:t>
      </w:r>
    </w:p>
    <w:p w14:paraId="020374B3" w14:textId="45FBC770" w:rsidR="00BA205A" w:rsidRPr="00DB404E" w:rsidRDefault="00A04CDA" w:rsidP="00F738EB">
      <w:pPr>
        <w:rPr>
          <w:rFonts w:ascii="Times New Roman" w:hAnsi="Times New Roman"/>
        </w:rPr>
      </w:pPr>
      <m:oMathPara>
        <m:oMath>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i,j</m:t>
                  </m:r>
                </m:sub>
              </m:sSub>
            </m:e>
            <m:sup>
              <m:r>
                <w:rPr>
                  <w:rFonts w:ascii="Cambria Math" w:hAnsi="Cambria Math"/>
                </w:rPr>
                <m:t>(1)</m:t>
              </m:r>
            </m:sup>
          </m:sSup>
          <m:r>
            <m:rPr>
              <m:scr m:val="double-struck"/>
            </m:rPr>
            <w:rPr>
              <w:rFonts w:ascii="Cambria Math" w:hAnsi="Cambria Math"/>
            </w:rPr>
            <m:t>=I[</m:t>
          </m:r>
          <m:sSup>
            <m:sSupPr>
              <m:ctrlPr>
                <w:rPr>
                  <w:rFonts w:ascii="Cambria Math" w:hAnsi="Cambria Math"/>
                  <w:i/>
                </w:rPr>
              </m:ctrlPr>
            </m:sSupPr>
            <m:e>
              <m:r>
                <w:rPr>
                  <w:rFonts w:ascii="Cambria Math" w:hAnsi="Cambria Math"/>
                </w:rPr>
                <m:t>d</m:t>
              </m:r>
            </m:e>
            <m:sup>
              <m:d>
                <m:dPr>
                  <m:ctrlPr>
                    <w:rPr>
                      <w:rFonts w:ascii="Cambria Math" w:hAnsi="Cambria Math"/>
                    </w:rPr>
                  </m:ctrlPr>
                </m:dPr>
                <m:e>
                  <m:r>
                    <m:rPr>
                      <m:sty m:val="p"/>
                    </m:rPr>
                    <w:rPr>
                      <w:rFonts w:ascii="Cambria Math" w:hAnsi="Cambria Math" w:hint="eastAsia"/>
                    </w:rPr>
                    <m:t>1</m:t>
                  </m:r>
                </m:e>
              </m:d>
            </m:sup>
          </m:sSup>
          <m:r>
            <w:rPr>
              <w:rFonts w:ascii="Cambria Math" w:hAnsi="Cambria Math"/>
            </w:rPr>
            <m:t>(i,j)≤</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1</m:t>
                  </m:r>
                </m:e>
              </m:d>
            </m:sup>
          </m:sSup>
          <m:r>
            <w:rPr>
              <w:rFonts w:ascii="Cambria Math" w:hAnsi="Cambria Math"/>
            </w:rPr>
            <m:t>]</m:t>
          </m:r>
        </m:oMath>
      </m:oMathPara>
    </w:p>
    <w:p w14:paraId="0418D005" w14:textId="46F10325" w:rsidR="00DB404E" w:rsidRPr="0048495B" w:rsidRDefault="00DB404E" w:rsidP="00F738EB">
      <w:pPr>
        <w:rPr>
          <w:rFonts w:ascii="Times New Roman" w:eastAsiaTheme="minorEastAsia" w:hAnsi="Times New Roman" w:cs="华文宋体"/>
          <w:color w:val="353535"/>
        </w:rPr>
      </w:pPr>
      <w:r w:rsidRPr="0048495B">
        <w:rPr>
          <w:rFonts w:ascii="Times New Roman" w:eastAsiaTheme="minorEastAsia" w:hAnsi="Times New Roman" w:cs="华文宋体" w:hint="eastAsia"/>
          <w:color w:val="353535"/>
        </w:rPr>
        <w:t>如果第</w:t>
      </w:r>
      <w:r w:rsidRPr="0048495B">
        <w:rPr>
          <w:rFonts w:ascii="Times New Roman" w:eastAsiaTheme="minorEastAsia" w:hAnsi="Times New Roman" w:cs="华文宋体"/>
          <w:color w:val="353535"/>
        </w:rPr>
        <w:t>i</w:t>
      </w:r>
      <w:r w:rsidRPr="0048495B">
        <w:rPr>
          <w:rFonts w:ascii="Times New Roman" w:eastAsiaTheme="minorEastAsia" w:hAnsi="Times New Roman" w:cs="华文宋体" w:hint="eastAsia"/>
          <w:color w:val="353535"/>
        </w:rPr>
        <w:t>道和第</w:t>
      </w:r>
      <w:r w:rsidRPr="0048495B">
        <w:rPr>
          <w:rFonts w:ascii="Times New Roman" w:eastAsiaTheme="minorEastAsia" w:hAnsi="Times New Roman" w:cs="华文宋体"/>
          <w:color w:val="353535"/>
        </w:rPr>
        <w:t>j</w:t>
      </w:r>
      <w:r w:rsidRPr="0048495B">
        <w:rPr>
          <w:rFonts w:ascii="Times New Roman" w:eastAsiaTheme="minorEastAsia" w:hAnsi="Times New Roman" w:cs="华文宋体" w:hint="eastAsia"/>
          <w:color w:val="353535"/>
        </w:rPr>
        <w:t>道检测之间的关联是可接受的，则评估为</w:t>
      </w:r>
      <w:r w:rsidRPr="0048495B">
        <w:rPr>
          <w:rFonts w:ascii="Times New Roman" w:eastAsiaTheme="minorEastAsia" w:hAnsi="Times New Roman" w:cs="华文宋体"/>
          <w:color w:val="353535"/>
        </w:rPr>
        <w:t>1</w:t>
      </w:r>
      <w:r w:rsidRPr="0048495B">
        <w:rPr>
          <w:rFonts w:ascii="Times New Roman" w:eastAsiaTheme="minorEastAsia" w:hAnsi="Times New Roman" w:cs="华文宋体" w:hint="eastAsia"/>
          <w:color w:val="353535"/>
        </w:rPr>
        <w:t>。</w:t>
      </w:r>
      <w:r w:rsidRPr="0048495B">
        <w:rPr>
          <w:rFonts w:ascii="Times New Roman" w:eastAsiaTheme="minorEastAsia" w:hAnsi="Times New Roman" w:cs="华文宋体"/>
          <w:color w:val="353535"/>
        </w:rPr>
        <w:t xml:space="preserve"> </w:t>
      </w:r>
      <w:r w:rsidRPr="0048495B">
        <w:rPr>
          <w:rFonts w:ascii="Times New Roman" w:eastAsiaTheme="minorEastAsia" w:hAnsi="Times New Roman" w:cs="华文宋体" w:hint="eastAsia"/>
          <w:color w:val="353535"/>
        </w:rPr>
        <w:t>对于我们的四维测量空间，相应的</w:t>
      </w:r>
      <w:r w:rsidRPr="0048495B">
        <w:rPr>
          <w:rFonts w:ascii="Times New Roman" w:eastAsiaTheme="minorEastAsia" w:hAnsi="Times New Roman" w:cs="华文宋体"/>
          <w:color w:val="353535"/>
        </w:rPr>
        <w:t>Mahalanobis</w:t>
      </w:r>
      <w:r w:rsidRPr="0048495B">
        <w:rPr>
          <w:rFonts w:ascii="Times New Roman" w:eastAsiaTheme="minorEastAsia" w:hAnsi="Times New Roman" w:cs="华文宋体" w:hint="eastAsia"/>
          <w:color w:val="353535"/>
        </w:rPr>
        <w:t>阈值是</w:t>
      </w:r>
      <w:r w:rsidRPr="0048495B">
        <w:rPr>
          <w:rFonts w:ascii="Times New Roman" w:eastAsiaTheme="minorEastAsia" w:hAnsi="Times New Roman" w:cs="华文宋体"/>
          <w:color w:val="353535"/>
        </w:rPr>
        <w:t>t</w:t>
      </w:r>
      <w:r w:rsidRPr="0048495B">
        <w:rPr>
          <w:rFonts w:ascii="Times New Roman" w:eastAsiaTheme="minorEastAsia" w:hAnsi="Times New Roman" w:cs="华文宋体" w:hint="eastAsia"/>
          <w:color w:val="353535"/>
        </w:rPr>
        <w:t>（</w:t>
      </w:r>
      <w:r w:rsidRPr="0048495B">
        <w:rPr>
          <w:rFonts w:ascii="Times New Roman" w:eastAsiaTheme="minorEastAsia" w:hAnsi="Times New Roman" w:cs="华文宋体"/>
          <w:color w:val="353535"/>
        </w:rPr>
        <w:t>1</w:t>
      </w:r>
      <w:r w:rsidRPr="0048495B">
        <w:rPr>
          <w:rFonts w:ascii="Times New Roman" w:eastAsiaTheme="minorEastAsia" w:hAnsi="Times New Roman" w:cs="华文宋体" w:hint="eastAsia"/>
          <w:color w:val="353535"/>
        </w:rPr>
        <w:t>）</w:t>
      </w:r>
      <w:r w:rsidRPr="0048495B">
        <w:rPr>
          <w:rFonts w:ascii="Times New Roman" w:eastAsiaTheme="minorEastAsia" w:hAnsi="Times New Roman" w:cs="华文宋体"/>
          <w:color w:val="353535"/>
        </w:rPr>
        <w:t>= 9.4877</w:t>
      </w:r>
      <w:r w:rsidRPr="0048495B">
        <w:rPr>
          <w:rFonts w:ascii="Times New Roman" w:eastAsiaTheme="minorEastAsia" w:hAnsi="Times New Roman" w:cs="华文宋体" w:hint="eastAsia"/>
          <w:color w:val="353535"/>
        </w:rPr>
        <w:t>。</w:t>
      </w:r>
    </w:p>
    <w:p w14:paraId="27127D2C" w14:textId="1BB647E5" w:rsidR="00DB404E" w:rsidRPr="0048495B" w:rsidRDefault="00DB404E" w:rsidP="00F738EB">
      <w:pPr>
        <w:rPr>
          <w:rFonts w:ascii="Times New Roman" w:eastAsiaTheme="minorEastAsia" w:hAnsi="Times New Roman" w:cs="华文宋体"/>
          <w:color w:val="353535"/>
        </w:rPr>
      </w:pPr>
      <w:r w:rsidRPr="0048495B">
        <w:rPr>
          <w:rFonts w:ascii="Times New Roman" w:eastAsiaTheme="minorEastAsia" w:hAnsi="Times New Roman" w:cs="华文宋体" w:hint="eastAsia"/>
          <w:color w:val="353535"/>
        </w:rPr>
        <w:t>当运动不确定性较低时，</w:t>
      </w:r>
      <w:r w:rsidRPr="0048495B">
        <w:rPr>
          <w:rFonts w:ascii="Times New Roman" w:eastAsiaTheme="minorEastAsia" w:hAnsi="Times New Roman" w:cs="华文宋体"/>
          <w:color w:val="353535"/>
        </w:rPr>
        <w:t>Mahalanobis</w:t>
      </w:r>
      <w:r w:rsidRPr="0048495B">
        <w:rPr>
          <w:rFonts w:ascii="Times New Roman" w:eastAsiaTheme="minorEastAsia" w:hAnsi="Times New Roman" w:cs="华文宋体" w:hint="eastAsia"/>
          <w:color w:val="353535"/>
        </w:rPr>
        <w:t>距离是一个合适的关联度量，但在我们的图像空间问题表达式中，从卡尔曼滤波框架获得的预测状态分布仅提供对象位置的粗略估计。</w:t>
      </w:r>
      <w:r w:rsidRPr="0048495B">
        <w:rPr>
          <w:rFonts w:ascii="Times New Roman" w:eastAsiaTheme="minorEastAsia" w:hAnsi="Times New Roman" w:cs="华文宋体"/>
          <w:color w:val="353535"/>
        </w:rPr>
        <w:t xml:space="preserve"> </w:t>
      </w:r>
      <w:r w:rsidRPr="0048495B">
        <w:rPr>
          <w:rFonts w:ascii="Times New Roman" w:eastAsiaTheme="minorEastAsia" w:hAnsi="Times New Roman" w:cs="华文宋体" w:hint="eastAsia"/>
          <w:color w:val="353535"/>
        </w:rPr>
        <w:t>尤其是，未考虑的摄像机运动可能会在图像平面中引入快速位移，从而使得马哈拉诺比斯距离成为跟踪遮挡情况下的一个非常不明确的指标。</w:t>
      </w:r>
      <w:r w:rsidRPr="0048495B">
        <w:rPr>
          <w:rFonts w:ascii="Times New Roman" w:eastAsiaTheme="minorEastAsia" w:hAnsi="Times New Roman" w:cs="华文宋体"/>
          <w:color w:val="353535"/>
        </w:rPr>
        <w:t xml:space="preserve"> </w:t>
      </w:r>
      <w:r w:rsidRPr="0048495B">
        <w:rPr>
          <w:rFonts w:ascii="Times New Roman" w:eastAsiaTheme="minorEastAsia" w:hAnsi="Times New Roman" w:cs="华文宋体" w:hint="eastAsia"/>
          <w:color w:val="353535"/>
        </w:rPr>
        <w:t>因此，我们将第二个度量集成到分配问题中。对于每一个检测的</w:t>
      </w:r>
      <w:r w:rsidRPr="0048495B">
        <w:rPr>
          <w:rFonts w:ascii="Times New Roman" w:eastAsiaTheme="minorEastAsia" w:hAnsi="Times New Roman" w:cs="华文宋体" w:hint="eastAsia"/>
          <w:color w:val="353535"/>
        </w:rPr>
        <w:t>Bounding</w:t>
      </w:r>
      <w:r w:rsidRPr="0048495B">
        <w:rPr>
          <w:rFonts w:ascii="Times New Roman" w:eastAsiaTheme="minorEastAsia" w:hAnsi="Times New Roman" w:cs="华文宋体"/>
          <w:color w:val="353535"/>
        </w:rPr>
        <w:t xml:space="preserve"> </w:t>
      </w:r>
      <w:r w:rsidRPr="0048495B">
        <w:rPr>
          <w:rFonts w:ascii="Times New Roman" w:eastAsiaTheme="minorEastAsia" w:hAnsi="Times New Roman" w:cs="华文宋体" w:hint="eastAsia"/>
          <w:color w:val="353535"/>
        </w:rPr>
        <w:t>Box</w:t>
      </w:r>
      <w:r w:rsidRPr="0048495B">
        <w:rPr>
          <w:rFonts w:ascii="Times New Roman" w:eastAsiaTheme="minorEastAsia" w:hAnsi="Times New Roman" w:cs="华文宋体"/>
          <w:color w:val="353535"/>
        </w:rPr>
        <w:t xml:space="preserve"> </w:t>
      </w:r>
      <w:r w:rsidRPr="0048495B">
        <w:rPr>
          <w:rFonts w:ascii="Times New Roman" w:eastAsiaTheme="minorEastAsia" w:hAnsi="Times New Roman" w:cs="华文宋体" w:hint="eastAsia"/>
          <w:color w:val="353535"/>
        </w:rPr>
        <w:t>d</w:t>
      </w:r>
      <w:r w:rsidRPr="0048495B">
        <w:rPr>
          <w:rFonts w:ascii="Times New Roman" w:eastAsiaTheme="minorEastAsia" w:hAnsi="Times New Roman" w:cs="华文宋体"/>
          <w:color w:val="353535"/>
          <w:vertAlign w:val="subscript"/>
        </w:rPr>
        <w:t>j</w:t>
      </w:r>
      <w:r w:rsidRPr="0048495B">
        <w:rPr>
          <w:rFonts w:ascii="Times New Roman" w:eastAsiaTheme="minorEastAsia" w:hAnsi="Times New Roman" w:cs="华文宋体" w:hint="eastAsia"/>
          <w:color w:val="353535"/>
        </w:rPr>
        <w:t>我们计算几个外貌特征描述子</w:t>
      </w:r>
      <w:r w:rsidRPr="0048495B">
        <w:rPr>
          <w:rFonts w:ascii="Times New Roman" w:eastAsiaTheme="minorEastAsia" w:hAnsi="Times New Roman" w:cs="华文宋体"/>
          <w:color w:val="353535"/>
        </w:rPr>
        <w:t>r</w:t>
      </w:r>
      <w:r w:rsidRPr="0048495B">
        <w:rPr>
          <w:rFonts w:ascii="Times New Roman" w:eastAsiaTheme="minorEastAsia" w:hAnsi="Times New Roman" w:cs="华文宋体"/>
          <w:color w:val="353535"/>
          <w:vertAlign w:val="subscript"/>
        </w:rPr>
        <w:t>j</w:t>
      </w:r>
      <w:r w:rsidRPr="0048495B">
        <w:rPr>
          <w:rFonts w:ascii="Times New Roman" w:eastAsiaTheme="minorEastAsia" w:hAnsi="Times New Roman" w:cs="华文宋体" w:hint="eastAsia"/>
          <w:color w:val="353535"/>
        </w:rPr>
        <w:t>并且</w:t>
      </w:r>
      <w:r w:rsidRPr="0048495B">
        <w:rPr>
          <w:rFonts w:ascii="Times New Roman" w:eastAsiaTheme="minorEastAsia" w:hAnsi="Times New Roman" w:cs="华文宋体" w:hint="eastAsia"/>
          <w:color w:val="353535"/>
        </w:rPr>
        <w:t>||r</w:t>
      </w:r>
      <w:r w:rsidRPr="0048495B">
        <w:rPr>
          <w:rFonts w:ascii="Times New Roman" w:eastAsiaTheme="minorEastAsia" w:hAnsi="Times New Roman" w:cs="华文宋体"/>
          <w:color w:val="353535"/>
          <w:vertAlign w:val="subscript"/>
        </w:rPr>
        <w:t>j</w:t>
      </w:r>
      <w:r w:rsidRPr="0048495B">
        <w:rPr>
          <w:rFonts w:ascii="Times New Roman" w:eastAsiaTheme="minorEastAsia" w:hAnsi="Times New Roman" w:cs="华文宋体"/>
          <w:color w:val="353535"/>
        </w:rPr>
        <w:t xml:space="preserve">|| = 1. </w:t>
      </w:r>
      <w:r w:rsidRPr="0048495B">
        <w:rPr>
          <w:rFonts w:ascii="Times New Roman" w:eastAsiaTheme="minorEastAsia" w:hAnsi="Times New Roman" w:cs="华文宋体" w:hint="eastAsia"/>
          <w:color w:val="353535"/>
        </w:rPr>
        <w:t>同时，我们也维护一个集合</w:t>
      </w:r>
      <m:oMath>
        <m:sSub>
          <m:sSubPr>
            <m:ctrlPr>
              <w:rPr>
                <w:rFonts w:ascii="Cambria Math" w:eastAsiaTheme="minorEastAsia" w:hAnsi="Cambria Math" w:cs="华文宋体"/>
                <w:color w:val="353535"/>
              </w:rPr>
            </m:ctrlPr>
          </m:sSubPr>
          <m:e>
            <m:r>
              <w:rPr>
                <w:rFonts w:ascii="Cambria Math" w:eastAsiaTheme="minorEastAsia" w:hAnsi="Cambria Math" w:cs="华文宋体" w:hint="eastAsia"/>
                <w:color w:val="353535"/>
              </w:rPr>
              <m:t>R</m:t>
            </m:r>
          </m:e>
          <m:sub>
            <m:r>
              <w:rPr>
                <w:rFonts w:ascii="Cambria Math" w:eastAsiaTheme="minorEastAsia" w:hAnsi="Cambria Math" w:cs="华文宋体"/>
                <w:color w:val="353535"/>
              </w:rPr>
              <m:t>k</m:t>
            </m:r>
          </m:sub>
        </m:sSub>
        <m:r>
          <w:rPr>
            <w:rFonts w:ascii="Cambria Math" w:eastAsiaTheme="minorEastAsia" w:hAnsi="Cambria Math" w:cs="华文宋体"/>
            <w:color w:val="353535"/>
          </w:rPr>
          <m:t>=</m:t>
        </m:r>
        <m:sSubSup>
          <m:sSubSupPr>
            <m:ctrlPr>
              <w:rPr>
                <w:rFonts w:ascii="Cambria Math" w:eastAsiaTheme="minorEastAsia" w:hAnsi="Cambria Math" w:cs="华文宋体"/>
                <w:i/>
                <w:color w:val="353535"/>
              </w:rPr>
            </m:ctrlPr>
          </m:sSubSupPr>
          <m:e>
            <m:r>
              <w:rPr>
                <w:rFonts w:ascii="Cambria Math" w:eastAsiaTheme="minorEastAsia" w:hAnsi="Cambria Math" w:cs="华文宋体"/>
                <w:color w:val="353535"/>
              </w:rPr>
              <m:t>{</m:t>
            </m:r>
            <m:sSup>
              <m:sSupPr>
                <m:ctrlPr>
                  <w:rPr>
                    <w:rFonts w:ascii="Cambria Math" w:eastAsiaTheme="minorEastAsia" w:hAnsi="Cambria Math" w:cs="华文宋体"/>
                    <w:i/>
                    <w:color w:val="353535"/>
                  </w:rPr>
                </m:ctrlPr>
              </m:sSupPr>
              <m:e>
                <m:sSub>
                  <m:sSubPr>
                    <m:ctrlPr>
                      <w:rPr>
                        <w:rFonts w:ascii="Cambria Math" w:eastAsiaTheme="minorEastAsia" w:hAnsi="Cambria Math" w:cs="华文宋体"/>
                        <w:i/>
                        <w:color w:val="353535"/>
                      </w:rPr>
                    </m:ctrlPr>
                  </m:sSubPr>
                  <m:e>
                    <m:r>
                      <w:rPr>
                        <w:rFonts w:ascii="Cambria Math" w:eastAsiaTheme="minorEastAsia" w:hAnsi="Cambria Math" w:cs="华文宋体"/>
                        <w:color w:val="353535"/>
                      </w:rPr>
                      <m:t>r</m:t>
                    </m:r>
                  </m:e>
                  <m:sub>
                    <m:r>
                      <w:rPr>
                        <w:rFonts w:ascii="Cambria Math" w:eastAsiaTheme="minorEastAsia" w:hAnsi="Cambria Math" w:cs="华文宋体"/>
                        <w:color w:val="353535"/>
                      </w:rPr>
                      <m:t>k</m:t>
                    </m:r>
                  </m:sub>
                </m:sSub>
              </m:e>
              <m:sup>
                <m:d>
                  <m:dPr>
                    <m:ctrlPr>
                      <w:rPr>
                        <w:rFonts w:ascii="Cambria Math" w:eastAsiaTheme="minorEastAsia" w:hAnsi="Cambria Math" w:cs="华文宋体"/>
                        <w:i/>
                        <w:color w:val="353535"/>
                      </w:rPr>
                    </m:ctrlPr>
                  </m:dPr>
                  <m:e>
                    <m:r>
                      <w:rPr>
                        <w:rFonts w:ascii="Cambria Math" w:eastAsiaTheme="minorEastAsia" w:hAnsi="Cambria Math" w:cs="华文宋体"/>
                        <w:color w:val="353535"/>
                      </w:rPr>
                      <m:t>i</m:t>
                    </m:r>
                  </m:e>
                </m:d>
              </m:sup>
            </m:sSup>
            <m:r>
              <w:rPr>
                <w:rFonts w:ascii="Cambria Math" w:eastAsiaTheme="minorEastAsia" w:hAnsi="Cambria Math" w:cs="华文宋体"/>
                <w:color w:val="353535"/>
              </w:rPr>
              <m:t>}</m:t>
            </m:r>
          </m:e>
          <m:sub>
            <m:r>
              <w:rPr>
                <w:rFonts w:ascii="Cambria Math" w:eastAsiaTheme="minorEastAsia" w:hAnsi="Cambria Math" w:cs="华文宋体"/>
                <w:color w:val="353535"/>
              </w:rPr>
              <m:t>k=1</m:t>
            </m:r>
          </m:sub>
          <m:sup>
            <m:sSub>
              <m:sSubPr>
                <m:ctrlPr>
                  <w:rPr>
                    <w:rFonts w:ascii="Cambria Math" w:eastAsiaTheme="minorEastAsia" w:hAnsi="Cambria Math" w:cs="华文宋体"/>
                    <w:i/>
                    <w:color w:val="353535"/>
                  </w:rPr>
                </m:ctrlPr>
              </m:sSubPr>
              <m:e>
                <m:r>
                  <w:rPr>
                    <w:rFonts w:ascii="Cambria Math" w:eastAsiaTheme="minorEastAsia" w:hAnsi="Cambria Math" w:cs="华文宋体"/>
                    <w:color w:val="353535"/>
                  </w:rPr>
                  <m:t>L</m:t>
                </m:r>
              </m:e>
              <m:sub>
                <m:r>
                  <w:rPr>
                    <w:rFonts w:ascii="Cambria Math" w:eastAsiaTheme="minorEastAsia" w:hAnsi="Cambria Math" w:cs="华文宋体"/>
                    <w:color w:val="353535"/>
                  </w:rPr>
                  <m:t>k</m:t>
                </m:r>
              </m:sub>
            </m:sSub>
          </m:sup>
        </m:sSubSup>
      </m:oMath>
      <w:r w:rsidRPr="0048495B">
        <w:rPr>
          <w:rFonts w:ascii="Times New Roman" w:eastAsiaTheme="minorEastAsia" w:hAnsi="Times New Roman" w:cs="华文宋体" w:hint="eastAsia"/>
          <w:color w:val="353535"/>
        </w:rPr>
        <w:t>，其中包含每一个轨迹</w:t>
      </w:r>
      <w:r w:rsidRPr="0048495B">
        <w:rPr>
          <w:rFonts w:ascii="Times New Roman" w:eastAsiaTheme="minorEastAsia" w:hAnsi="Times New Roman" w:cs="华文宋体" w:hint="eastAsia"/>
          <w:color w:val="353535"/>
        </w:rPr>
        <w:t>k</w:t>
      </w:r>
      <w:r w:rsidRPr="0048495B">
        <w:rPr>
          <w:rFonts w:ascii="Times New Roman" w:eastAsiaTheme="minorEastAsia" w:hAnsi="Times New Roman" w:cs="华文宋体" w:hint="eastAsia"/>
          <w:color w:val="353535"/>
        </w:rPr>
        <w:t>的最后</w:t>
      </w:r>
      <w:r w:rsidRPr="0048495B">
        <w:rPr>
          <w:rFonts w:ascii="Times New Roman" w:eastAsiaTheme="minorEastAsia" w:hAnsi="Times New Roman" w:cs="华文宋体" w:hint="eastAsia"/>
          <w:color w:val="353535"/>
        </w:rPr>
        <w:t>L</w:t>
      </w:r>
      <w:r w:rsidRPr="0048495B">
        <w:rPr>
          <w:rFonts w:ascii="Times New Roman" w:eastAsiaTheme="minorEastAsia" w:hAnsi="Times New Roman" w:cs="华文宋体" w:hint="eastAsia"/>
          <w:color w:val="353535"/>
          <w:vertAlign w:val="subscript"/>
        </w:rPr>
        <w:t>k</w:t>
      </w:r>
      <w:r w:rsidRPr="0048495B">
        <w:rPr>
          <w:rFonts w:ascii="Times New Roman" w:eastAsiaTheme="minorEastAsia" w:hAnsi="Times New Roman" w:cs="华文宋体"/>
          <w:color w:val="353535"/>
        </w:rPr>
        <w:t>=100</w:t>
      </w:r>
      <w:r w:rsidRPr="0048495B">
        <w:rPr>
          <w:rFonts w:ascii="Times New Roman" w:eastAsiaTheme="minorEastAsia" w:hAnsi="Times New Roman" w:cs="华文宋体" w:hint="eastAsia"/>
          <w:color w:val="353535"/>
        </w:rPr>
        <w:t>个外貌特征描述子。随后，我们的第二个度量标准计算第</w:t>
      </w:r>
      <w:r w:rsidRPr="0048495B">
        <w:rPr>
          <w:rFonts w:ascii="Times New Roman" w:eastAsiaTheme="minorEastAsia" w:hAnsi="Times New Roman" w:cs="华文宋体" w:hint="eastAsia"/>
          <w:color w:val="353535"/>
        </w:rPr>
        <w:t>i</w:t>
      </w:r>
      <w:r w:rsidRPr="0048495B">
        <w:rPr>
          <w:rFonts w:ascii="Times New Roman" w:eastAsiaTheme="minorEastAsia" w:hAnsi="Times New Roman" w:cs="华文宋体" w:hint="eastAsia"/>
          <w:color w:val="353535"/>
        </w:rPr>
        <w:t>个轨迹到第</w:t>
      </w:r>
      <w:r w:rsidRPr="0048495B">
        <w:rPr>
          <w:rFonts w:ascii="Times New Roman" w:eastAsiaTheme="minorEastAsia" w:hAnsi="Times New Roman" w:cs="华文宋体" w:hint="eastAsia"/>
          <w:color w:val="353535"/>
        </w:rPr>
        <w:t>j</w:t>
      </w:r>
      <w:r w:rsidRPr="0048495B">
        <w:rPr>
          <w:rFonts w:ascii="Times New Roman" w:eastAsiaTheme="minorEastAsia" w:hAnsi="Times New Roman" w:cs="华文宋体" w:hint="eastAsia"/>
          <w:color w:val="353535"/>
        </w:rPr>
        <w:t>个侦测在外貌空间上的最小余弦距离。</w:t>
      </w:r>
    </w:p>
    <w:p w14:paraId="32A7C206" w14:textId="51081676" w:rsidR="0092515A" w:rsidRPr="0092515A" w:rsidRDefault="0092515A" w:rsidP="00F738EB">
      <w:pPr>
        <w:rPr>
          <w:rFonts w:ascii="Times New Roman" w:hAnsi="Times New Roman"/>
        </w:rPr>
      </w:pPr>
      <m:oMathPara>
        <m:oMath>
          <m:sSup>
            <m:sSupPr>
              <m:ctrlPr>
                <w:rPr>
                  <w:rFonts w:ascii="Cambria Math" w:hAnsi="Cambria Math"/>
                </w:rPr>
              </m:ctrlPr>
            </m:sSupPr>
            <m:e>
              <m:r>
                <w:rPr>
                  <w:rFonts w:ascii="Cambria Math" w:hAnsi="Cambria Math" w:hint="eastAsia"/>
                </w:rPr>
                <m:t>d</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i,j</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k</m:t>
                          </m:r>
                        </m:sub>
                      </m:sSub>
                    </m:e>
                    <m:sup>
                      <m:d>
                        <m:dPr>
                          <m:ctrlPr>
                            <w:rPr>
                              <w:rFonts w:ascii="Cambria Math" w:hAnsi="Cambria Math"/>
                              <w:i/>
                            </w:rPr>
                          </m:ctrlPr>
                        </m:dPr>
                        <m:e>
                          <m:r>
                            <w:rPr>
                              <w:rFonts w:ascii="Cambria Math" w:hAnsi="Cambria Math"/>
                            </w:rPr>
                            <m:t>i</m:t>
                          </m:r>
                        </m:e>
                      </m:d>
                    </m:sup>
                  </m:sSup>
                  <m:r>
                    <w:rPr>
                      <w:rFonts w:ascii="Cambria Math" w:hAnsi="Cambria Math"/>
                    </w:rPr>
                    <m:t xml:space="preserve"> </m:t>
                  </m:r>
                </m:e>
              </m:d>
            </m:e>
          </m:func>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k</m:t>
                  </m:r>
                </m:sub>
              </m:sSub>
            </m:e>
            <m:sup>
              <m:d>
                <m:dPr>
                  <m:ctrlPr>
                    <w:rPr>
                      <w:rFonts w:ascii="Cambria Math" w:hAnsi="Cambria Math"/>
                      <w:i/>
                    </w:rPr>
                  </m:ctrlPr>
                </m:dPr>
                <m:e>
                  <m:r>
                    <w:rPr>
                      <w:rFonts w:ascii="Cambria Math" w:hAnsi="Cambria Math"/>
                    </w:rPr>
                    <m:t>i</m:t>
                  </m:r>
                </m:e>
              </m:d>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m:oMathPara>
    </w:p>
    <w:p w14:paraId="6E3C6347" w14:textId="08BA2962" w:rsidR="0092515A" w:rsidRDefault="0092515A" w:rsidP="00F738EB">
      <w:pPr>
        <w:rPr>
          <w:rFonts w:ascii="Times New Roman" w:hAnsi="Times New Roman" w:hint="eastAsia"/>
        </w:rPr>
      </w:pPr>
      <w:r>
        <w:rPr>
          <w:rFonts w:ascii="Times New Roman" w:hAnsi="Times New Roman" w:hint="eastAsia"/>
        </w:rPr>
        <w:t>同样的，我们引入一个阈值</w:t>
      </w:r>
      <w:r>
        <w:rPr>
          <w:rFonts w:ascii="Times New Roman" w:hAnsi="Times New Roman"/>
        </w:rPr>
        <w:t>t</w:t>
      </w:r>
      <w:r>
        <w:rPr>
          <w:rFonts w:ascii="Times New Roman" w:hAnsi="Times New Roman"/>
          <w:vertAlign w:val="superscript"/>
        </w:rPr>
        <w:t>(2)</w:t>
      </w:r>
      <w:r>
        <w:rPr>
          <w:rFonts w:ascii="Times New Roman" w:hAnsi="Times New Roman" w:hint="eastAsia"/>
        </w:rPr>
        <w:t>来对外貌特征的结果进行筛选。</w:t>
      </w:r>
    </w:p>
    <w:p w14:paraId="770E15E9" w14:textId="1BC35685" w:rsidR="0092515A" w:rsidRPr="0092515A" w:rsidRDefault="0092515A" w:rsidP="0092515A">
      <w:pPr>
        <w:rPr>
          <w:rFonts w:ascii="Times New Roman" w:hAnsi="Times New Roman"/>
        </w:rPr>
      </w:pPr>
      <m:oMathPara>
        <m:oMath>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i,j</m:t>
                  </m:r>
                </m:sub>
              </m:sSub>
            </m:e>
            <m:sup>
              <m:r>
                <w:rPr>
                  <w:rFonts w:ascii="Cambria Math" w:hAnsi="Cambria Math"/>
                </w:rPr>
                <m:t>(2)</m:t>
              </m:r>
            </m:sup>
          </m:sSup>
          <m:r>
            <m:rPr>
              <m:scr m:val="double-struck"/>
            </m:rPr>
            <w:rPr>
              <w:rFonts w:ascii="Cambria Math" w:hAnsi="Cambria Math"/>
            </w:rPr>
            <m:t>=I[</m:t>
          </m:r>
          <m:sSup>
            <m:sSupPr>
              <m:ctrlPr>
                <w:rPr>
                  <w:rFonts w:ascii="Cambria Math" w:hAnsi="Cambria Math"/>
                  <w:i/>
                </w:rPr>
              </m:ctrlPr>
            </m:sSupPr>
            <m:e>
              <m:r>
                <w:rPr>
                  <w:rFonts w:ascii="Cambria Math" w:hAnsi="Cambria Math"/>
                </w:rPr>
                <m:t>d</m:t>
              </m:r>
            </m:e>
            <m:sup>
              <m:d>
                <m:dPr>
                  <m:ctrlPr>
                    <w:rPr>
                      <w:rFonts w:ascii="Cambria Math" w:hAnsi="Cambria Math"/>
                    </w:rPr>
                  </m:ctrlPr>
                </m:dPr>
                <m:e>
                  <m:r>
                    <m:rPr>
                      <m:sty m:val="p"/>
                    </m:rPr>
                    <w:rPr>
                      <w:rFonts w:ascii="Cambria Math" w:hAnsi="Cambria Math"/>
                    </w:rPr>
                    <m:t>2</m:t>
                  </m:r>
                </m:e>
              </m:d>
            </m:sup>
          </m:sSup>
          <m:r>
            <w:rPr>
              <w:rFonts w:ascii="Cambria Math" w:hAnsi="Cambria Math"/>
            </w:rPr>
            <m:t>(i,j)≤</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2</m:t>
                  </m:r>
                </m:e>
              </m:d>
            </m:sup>
          </m:sSup>
          <m:r>
            <w:rPr>
              <w:rFonts w:ascii="Cambria Math" w:hAnsi="Cambria Math"/>
            </w:rPr>
            <m:t>]</m:t>
          </m:r>
        </m:oMath>
      </m:oMathPara>
    </w:p>
    <w:p w14:paraId="2FDADA06" w14:textId="442E48AE" w:rsidR="0092515A" w:rsidRPr="00DB404E" w:rsidRDefault="0092515A" w:rsidP="0092515A">
      <w:pPr>
        <w:rPr>
          <w:rFonts w:ascii="Times New Roman" w:hAnsi="Times New Roman" w:hint="eastAsia"/>
        </w:rPr>
      </w:pPr>
      <w:r w:rsidRPr="0092515A">
        <w:rPr>
          <w:rFonts w:ascii="Times New Roman" w:hAnsi="Times New Roman"/>
        </w:rPr>
        <w:t>我们在一个单独的训练数据集上找到了适合这个指标的阈值。</w:t>
      </w:r>
      <w:r w:rsidRPr="0092515A">
        <w:rPr>
          <w:rFonts w:ascii="Times New Roman" w:hAnsi="Times New Roman"/>
        </w:rPr>
        <w:t xml:space="preserve"> </w:t>
      </w:r>
      <w:r w:rsidRPr="0092515A">
        <w:rPr>
          <w:rFonts w:ascii="Times New Roman" w:hAnsi="Times New Roman"/>
        </w:rPr>
        <w:t>在实践中，我们应用预先训练的</w:t>
      </w:r>
      <w:r w:rsidRPr="0092515A">
        <w:rPr>
          <w:rFonts w:ascii="Times New Roman" w:hAnsi="Times New Roman"/>
        </w:rPr>
        <w:t>CNN</w:t>
      </w:r>
      <w:r w:rsidRPr="0092515A">
        <w:rPr>
          <w:rFonts w:ascii="Times New Roman" w:hAnsi="Times New Roman"/>
        </w:rPr>
        <w:t>来计算边界框外观描述符。</w:t>
      </w:r>
      <w:r w:rsidRPr="0092515A">
        <w:rPr>
          <w:rFonts w:ascii="Times New Roman" w:hAnsi="Times New Roman"/>
        </w:rPr>
        <w:t xml:space="preserve"> 2.4</w:t>
      </w:r>
      <w:r w:rsidRPr="0092515A">
        <w:rPr>
          <w:rFonts w:ascii="Times New Roman" w:hAnsi="Times New Roman"/>
        </w:rPr>
        <w:t>节描述了该网络的架构。</w:t>
      </w:r>
    </w:p>
    <w:p w14:paraId="29A3B742" w14:textId="77777777" w:rsidR="0092515A" w:rsidRDefault="0092515A" w:rsidP="00F738EB">
      <w:pPr>
        <w:rPr>
          <w:rFonts w:ascii="Times New Roman" w:hAnsi="Times New Roman"/>
        </w:rPr>
      </w:pPr>
    </w:p>
    <w:p w14:paraId="3EA712F4" w14:textId="3E65A3C7" w:rsidR="0092515A" w:rsidRDefault="0092515A" w:rsidP="00F738EB">
      <w:pPr>
        <w:rPr>
          <w:rFonts w:ascii="Times New Roman" w:hAnsi="Times New Roman"/>
        </w:rPr>
      </w:pPr>
      <w:r w:rsidRPr="0092515A">
        <w:rPr>
          <w:rFonts w:ascii="Times New Roman" w:hAnsi="Times New Roman"/>
        </w:rPr>
        <w:t>两种指标相结合，通过服务于指派问题的不同方面而相互补充。</w:t>
      </w:r>
      <w:r w:rsidRPr="0092515A">
        <w:rPr>
          <w:rFonts w:ascii="Times New Roman" w:hAnsi="Times New Roman"/>
        </w:rPr>
        <w:t xml:space="preserve"> </w:t>
      </w:r>
      <w:r w:rsidRPr="0092515A">
        <w:rPr>
          <w:rFonts w:ascii="Times New Roman" w:hAnsi="Times New Roman"/>
        </w:rPr>
        <w:t>一方面，</w:t>
      </w:r>
      <w:r w:rsidRPr="0092515A">
        <w:rPr>
          <w:rFonts w:ascii="Times New Roman" w:hAnsi="Times New Roman"/>
        </w:rPr>
        <w:t>Mahalanobis</w:t>
      </w:r>
      <w:r w:rsidRPr="0092515A">
        <w:rPr>
          <w:rFonts w:ascii="Times New Roman" w:hAnsi="Times New Roman"/>
        </w:rPr>
        <w:t>距离提供了基于运动的可能物体位置的信息，这对于短期预测特别有用。</w:t>
      </w:r>
      <w:r w:rsidRPr="0092515A">
        <w:rPr>
          <w:rFonts w:ascii="Times New Roman" w:hAnsi="Times New Roman"/>
        </w:rPr>
        <w:t xml:space="preserve"> </w:t>
      </w:r>
      <w:r w:rsidRPr="0092515A">
        <w:rPr>
          <w:rFonts w:ascii="Times New Roman" w:hAnsi="Times New Roman"/>
        </w:rPr>
        <w:t>另一方面，余弦距离考虑外观信息，这些信息对于在长时间遮挡后恢复</w:t>
      </w:r>
      <w:r w:rsidRPr="0092515A">
        <w:rPr>
          <w:rFonts w:ascii="Times New Roman" w:hAnsi="Times New Roman"/>
        </w:rPr>
        <w:lastRenderedPageBreak/>
        <w:t>身份特别有用，当运动</w:t>
      </w:r>
      <w:r>
        <w:rPr>
          <w:rFonts w:ascii="Times New Roman" w:hAnsi="Times New Roman" w:hint="eastAsia"/>
        </w:rPr>
        <w:t>信息</w:t>
      </w:r>
      <w:r>
        <w:rPr>
          <w:rFonts w:ascii="Times New Roman" w:hAnsi="Times New Roman"/>
        </w:rPr>
        <w:t>较</w:t>
      </w:r>
      <w:r>
        <w:rPr>
          <w:rFonts w:ascii="Times New Roman" w:hAnsi="Times New Roman" w:hint="eastAsia"/>
        </w:rPr>
        <w:t>难以</w:t>
      </w:r>
      <w:r w:rsidRPr="0092515A">
        <w:rPr>
          <w:rFonts w:ascii="Times New Roman" w:hAnsi="Times New Roman"/>
        </w:rPr>
        <w:t>区分时。</w:t>
      </w:r>
      <w:r>
        <w:rPr>
          <w:rFonts w:ascii="Times New Roman" w:hAnsi="Times New Roman" w:hint="eastAsia"/>
        </w:rPr>
        <w:t>为了建立一个指派问题的模型，我们将两种度量结合得到</w:t>
      </w:r>
    </w:p>
    <w:p w14:paraId="313D30EE" w14:textId="29A60053" w:rsidR="0092515A" w:rsidRPr="0092515A" w:rsidRDefault="0092515A" w:rsidP="00F738EB">
      <w:pPr>
        <w:rPr>
          <w:rFonts w:ascii="Times New Roman" w:hAnsi="Times New Roman"/>
        </w:rPr>
      </w:pPr>
      <m:oMathPara>
        <m:oMath>
          <m:sSub>
            <m:sSubPr>
              <m:ctrlPr>
                <w:rPr>
                  <w:rFonts w:ascii="Cambria Math" w:hAnsi="Cambria Math"/>
                </w:rPr>
              </m:ctrlPr>
            </m:sSubPr>
            <m:e>
              <m:r>
                <w:rPr>
                  <w:rFonts w:ascii="Cambria Math" w:hAnsi="Cambria Math" w:hint="eastAsia"/>
                </w:rPr>
                <m:t>c</m:t>
              </m:r>
            </m:e>
            <m:sub>
              <m:r>
                <w:rPr>
                  <w:rFonts w:ascii="Cambria Math" w:hAnsi="Cambria Math"/>
                </w:rPr>
                <m:t>i,j</m:t>
              </m:r>
            </m:sub>
          </m:sSub>
          <m:r>
            <w:rPr>
              <w:rFonts w:ascii="Cambria Math" w:hAnsi="Cambria Math"/>
            </w:rPr>
            <m:t>=λ</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r>
                <w:rPr>
                  <w:rFonts w:ascii="Cambria Math" w:hAnsi="Cambria Math" w:hint="eastAsia"/>
                </w:rPr>
                <m:t>1</m:t>
              </m:r>
              <m:r>
                <w:rPr>
                  <w:rFonts w:ascii="Cambria Math" w:hAnsi="Cambria Math"/>
                </w:rPr>
                <m:t>- λ</m:t>
              </m:r>
              <m:ctrlPr>
                <w:rPr>
                  <w:rFonts w:ascii="Cambria Math" w:hAnsi="Cambria Math"/>
                </w:rPr>
              </m:ctrlPr>
            </m:e>
          </m:d>
          <m:r>
            <m:rPr>
              <m:sty m:val="p"/>
            </m:rPr>
            <w:rPr>
              <w:rFonts w:ascii="Cambria Math" w:hAnsi="Cambria Math" w:cs="Cambria Math"/>
            </w:rPr>
            <m:t>*</m:t>
          </m:r>
          <m:sSup>
            <m:sSupPr>
              <m:ctrlPr>
                <w:rPr>
                  <w:rFonts w:ascii="Cambria Math" w:hAnsi="Cambria Math"/>
                </w:rPr>
              </m:ctrlPr>
            </m:sSupPr>
            <m:e>
              <m:r>
                <w:rPr>
                  <w:rFonts w:ascii="Cambria Math" w:hAnsi="Cambria Math"/>
                </w:rPr>
                <m:t>d</m:t>
              </m:r>
            </m:e>
            <m:sup>
              <m:d>
                <m:dPr>
                  <m:ctrlPr>
                    <w:rPr>
                      <w:rFonts w:ascii="Cambria Math" w:hAnsi="Cambria Math"/>
                    </w:rPr>
                  </m:ctrlPr>
                </m:dPr>
                <m:e>
                  <m:r>
                    <m:rPr>
                      <m:sty m:val="p"/>
                    </m:rPr>
                    <w:rPr>
                      <w:rFonts w:ascii="Cambria Math" w:hAnsi="Cambria Math" w:hint="eastAsia"/>
                    </w:rPr>
                    <m:t>2</m:t>
                  </m:r>
                </m:e>
              </m:d>
            </m:sup>
          </m:sSup>
          <m:r>
            <w:rPr>
              <w:rFonts w:ascii="Cambria Math" w:hAnsi="Cambria Math"/>
            </w:rPr>
            <m:t>(i,j)</m:t>
          </m:r>
        </m:oMath>
      </m:oMathPara>
    </w:p>
    <w:p w14:paraId="60673FCD" w14:textId="48A252DD" w:rsidR="0092515A" w:rsidRDefault="0092515A" w:rsidP="00F738EB">
      <w:pPr>
        <w:rPr>
          <w:rFonts w:ascii="Times New Roman" w:hAnsi="Times New Roman"/>
        </w:rPr>
      </w:pPr>
      <w:r>
        <w:rPr>
          <w:rFonts w:ascii="Times New Roman" w:hAnsi="Times New Roman" w:hint="eastAsia"/>
        </w:rPr>
        <w:t>当距离同时满足两个阈值条件时，得到这个匹配是可能被接受的。</w:t>
      </w:r>
    </w:p>
    <w:p w14:paraId="1651C43A" w14:textId="0DD78CFA" w:rsidR="0092515A" w:rsidRPr="0092515A" w:rsidRDefault="0092515A" w:rsidP="00F738EB">
      <w:pPr>
        <w:rPr>
          <w:rFonts w:ascii="Times New Roman" w:hAnsi="Times New Roman"/>
        </w:rPr>
      </w:pPr>
      <m:oMathPara>
        <m:oMath>
          <m:sSub>
            <m:sSubPr>
              <m:ctrlPr>
                <w:rPr>
                  <w:rFonts w:ascii="Cambria Math" w:hAnsi="Cambria Math"/>
                </w:rPr>
              </m:ctrlPr>
            </m:sSubPr>
            <m:e>
              <m:r>
                <w:rPr>
                  <w:rFonts w:ascii="Cambria Math" w:hAnsi="Cambria Math" w:hint="eastAsia"/>
                </w:rPr>
                <m:t>b</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2</m:t>
              </m:r>
            </m:sup>
            <m:e>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i,j</m:t>
                      </m:r>
                    </m:sub>
                  </m:sSub>
                </m:e>
                <m:sup>
                  <m:r>
                    <w:rPr>
                      <w:rFonts w:ascii="Cambria Math" w:hAnsi="Cambria Math"/>
                    </w:rPr>
                    <m:t>(m)</m:t>
                  </m:r>
                </m:sup>
              </m:sSup>
            </m:e>
          </m:nary>
        </m:oMath>
      </m:oMathPara>
    </w:p>
    <w:p w14:paraId="2EE57572" w14:textId="0E01D659" w:rsidR="0092515A" w:rsidRDefault="0092515A" w:rsidP="00F738EB">
      <w:pPr>
        <w:rPr>
          <w:rFonts w:ascii="Times New Roman" w:hAnsi="Times New Roman"/>
        </w:rPr>
      </w:pPr>
      <w:r>
        <w:rPr>
          <w:rFonts w:ascii="Times New Roman" w:hAnsi="Times New Roman" w:hint="eastAsia"/>
        </w:rPr>
        <w:t>对于组合中的每一个度量的影响，可以通过超参数</w:t>
      </w:r>
      <m:oMath>
        <m:r>
          <w:rPr>
            <w:rFonts w:ascii="Cambria Math" w:hAnsi="Cambria Math"/>
          </w:rPr>
          <m:t>λ</m:t>
        </m:r>
      </m:oMath>
      <w:r>
        <w:rPr>
          <w:rFonts w:ascii="Times New Roman" w:hAnsi="Times New Roman" w:hint="eastAsia"/>
        </w:rPr>
        <w:t>来控制。在我们的实验中我们发现超参数</w:t>
      </w:r>
      <m:oMath>
        <m:r>
          <w:rPr>
            <w:rFonts w:ascii="Cambria Math" w:hAnsi="Cambria Math"/>
          </w:rPr>
          <m:t>λ</m:t>
        </m:r>
        <m:r>
          <w:rPr>
            <w:rFonts w:ascii="Cambria Math" w:hAnsi="Cambria Math"/>
          </w:rPr>
          <m:t>=0</m:t>
        </m:r>
      </m:oMath>
      <w:r>
        <w:rPr>
          <w:rFonts w:ascii="Times New Roman" w:hAnsi="Times New Roman" w:hint="eastAsia"/>
        </w:rPr>
        <w:t>是一个可行的选择，特别是当</w:t>
      </w:r>
      <w:r w:rsidR="00721974">
        <w:rPr>
          <w:rFonts w:ascii="Times New Roman" w:hAnsi="Times New Roman" w:hint="eastAsia"/>
        </w:rPr>
        <w:t>持续的相机位移存在时。在这种情况下，实际上只有外貌信息被用于在匹配代价项中。但是，马氏距离依然被用于消除一些通过卡尔曼滤波预测的不太可行的对象位置的检测框。</w:t>
      </w:r>
    </w:p>
    <w:p w14:paraId="38A4BC96" w14:textId="77777777" w:rsidR="00FB3642" w:rsidRDefault="00FB3642" w:rsidP="00F738EB">
      <w:pPr>
        <w:rPr>
          <w:rFonts w:ascii="Times New Roman" w:hAnsi="Times New Roman"/>
        </w:rPr>
      </w:pPr>
    </w:p>
    <w:p w14:paraId="22E387D5" w14:textId="77777777" w:rsidR="00FB3642" w:rsidRDefault="00FB3642" w:rsidP="00F738EB">
      <w:pPr>
        <w:rPr>
          <w:rFonts w:ascii="Times New Roman" w:hAnsi="Times New Roman"/>
        </w:rPr>
      </w:pPr>
    </w:p>
    <w:p w14:paraId="1F27C64F" w14:textId="16E05BDE" w:rsidR="00FE2A60" w:rsidRDefault="00FE2A60" w:rsidP="00FE2A60">
      <w:pPr>
        <w:pStyle w:val="a"/>
      </w:pPr>
      <w:bookmarkStart w:id="60" w:name="_Toc516188736"/>
      <w:r>
        <w:rPr>
          <w:rFonts w:hint="eastAsia"/>
        </w:rPr>
        <w:t>级联匹配</w:t>
      </w:r>
      <w:bookmarkEnd w:id="60"/>
    </w:p>
    <w:p w14:paraId="69CFE8B5" w14:textId="2987F3C3" w:rsidR="005E355C" w:rsidRPr="0048495B" w:rsidRDefault="00FE2A60" w:rsidP="00FE2A60">
      <w:pPr>
        <w:rPr>
          <w:rFonts w:ascii="Times New Roman" w:eastAsiaTheme="minorEastAsia" w:hAnsi="Times New Roman"/>
        </w:rPr>
      </w:pPr>
      <w:r w:rsidRPr="0048495B">
        <w:rPr>
          <w:rFonts w:ascii="Times New Roman" w:eastAsiaTheme="minorEastAsia" w:hAnsi="Times New Roman" w:cs="华文宋体" w:hint="eastAsia"/>
          <w:color w:val="353535"/>
        </w:rPr>
        <w:t>我们没有在全局分配问题中解决测量到轨迹关联的问题，而是引入了一个解决一系列子问题的级联。为了启发这种方法，请考虑以下情况：当物体被遮挡较长时间时，随后的卡尔曼滤波预测会增加与物体位置相关的不确定性。因此，概率质量在状态空间中扩展并且观测可能性变得较小。有意思的是，关联度量应该通过增加测量到轨迹的距离来解释概率质量的这种扩展。直觉上，当两条轨道竞争相同的检测时，马氏距离有利于较大的不确定性，因为它有效地减少了任何检测的标准偏差距预计轨迹平均值的距离。这是一种不希望的行为，因为它会导致轨迹切割的增加和轨道不稳定。因此，我们引入一个匹配的级联，该级联优先考虑更频繁出现的对象，以便对关联概率中概率扩展的概念进行编码。</w:t>
      </w:r>
    </w:p>
    <w:p w14:paraId="2A17A3F2" w14:textId="786130D2" w:rsidR="00FE2A60" w:rsidRPr="0048495B" w:rsidRDefault="00FE2A60" w:rsidP="00FE2A60">
      <w:pPr>
        <w:widowControl w:val="0"/>
        <w:autoSpaceDE w:val="0"/>
        <w:autoSpaceDN w:val="0"/>
        <w:adjustRightInd w:val="0"/>
        <w:rPr>
          <w:rFonts w:ascii="Times New Roman" w:eastAsiaTheme="minorEastAsia" w:hAnsi="Times New Roman" w:cs="AppleSystemUIFont"/>
          <w:color w:val="353535"/>
        </w:rPr>
      </w:pPr>
      <w:r w:rsidRPr="0048495B">
        <w:rPr>
          <w:rFonts w:ascii="Times New Roman" w:eastAsiaTheme="minorEastAsia" w:hAnsi="Times New Roman" w:cs="AppleSystemUIFont" w:hint="eastAsia"/>
          <w:color w:val="353535"/>
        </w:rPr>
        <w:t>Listing</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AppleSystemUIFont" w:hint="eastAsia"/>
          <w:color w:val="353535"/>
        </w:rPr>
        <w:t>1</w:t>
      </w:r>
      <w:r w:rsidRPr="0048495B">
        <w:rPr>
          <w:rFonts w:ascii="Times New Roman" w:eastAsiaTheme="minorEastAsia" w:hAnsi="Times New Roman" w:cs=".PingFang SC" w:hint="eastAsia"/>
          <w:color w:val="353535"/>
        </w:rPr>
        <w:t>概述了我们的匹配算法。</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作为输入，我们提供轨道</w:t>
      </w:r>
      <w:r w:rsidRPr="0048495B">
        <w:rPr>
          <w:rFonts w:ascii="Times New Roman" w:eastAsiaTheme="minorEastAsia" w:hAnsi="Times New Roman" w:cs="AppleSystemUIFont"/>
          <w:color w:val="353535"/>
        </w:rPr>
        <w:t>T</w:t>
      </w:r>
      <w:r w:rsidRPr="0048495B">
        <w:rPr>
          <w:rFonts w:ascii="Times New Roman" w:eastAsiaTheme="minorEastAsia" w:hAnsi="Times New Roman" w:cs=".PingFang SC" w:hint="eastAsia"/>
          <w:color w:val="353535"/>
        </w:rPr>
        <w:t>和检测</w:t>
      </w:r>
      <w:r w:rsidRPr="0048495B">
        <w:rPr>
          <w:rFonts w:ascii="Times New Roman" w:eastAsiaTheme="minorEastAsia" w:hAnsi="Times New Roman" w:cs="AppleSystemUIFont"/>
          <w:color w:val="353535"/>
        </w:rPr>
        <w:t>D</w:t>
      </w:r>
      <w:r w:rsidRPr="0048495B">
        <w:rPr>
          <w:rFonts w:ascii="Times New Roman" w:eastAsiaTheme="minorEastAsia" w:hAnsi="Times New Roman" w:cs=".PingFang SC" w:hint="eastAsia"/>
          <w:color w:val="353535"/>
        </w:rPr>
        <w:t>指标以及最大存留时间</w:t>
      </w:r>
      <w:r w:rsidRPr="0048495B">
        <w:rPr>
          <w:rFonts w:ascii="Times New Roman" w:eastAsiaTheme="minorEastAsia" w:hAnsi="Times New Roman" w:cs="AppleSystemUIFont"/>
          <w:color w:val="353535"/>
        </w:rPr>
        <w:t>Amax</w:t>
      </w:r>
      <w:r w:rsidRPr="0048495B">
        <w:rPr>
          <w:rFonts w:ascii="Times New Roman" w:eastAsiaTheme="minorEastAsia" w:hAnsi="Times New Roman" w:cs=".PingFang SC" w:hint="eastAsia"/>
          <w:color w:val="353535"/>
        </w:rPr>
        <w:t>。</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在第</w:t>
      </w:r>
      <w:r w:rsidRPr="0048495B">
        <w:rPr>
          <w:rFonts w:ascii="Times New Roman" w:eastAsiaTheme="minorEastAsia" w:hAnsi="Times New Roman" w:cs="AppleSystemUIFont"/>
          <w:color w:val="353535"/>
        </w:rPr>
        <w:t>1</w:t>
      </w:r>
      <w:r w:rsidRPr="0048495B">
        <w:rPr>
          <w:rFonts w:ascii="Times New Roman" w:eastAsiaTheme="minorEastAsia" w:hAnsi="Times New Roman" w:cs=".PingFang SC" w:hint="eastAsia"/>
          <w:color w:val="353535"/>
        </w:rPr>
        <w:t>行和第</w:t>
      </w:r>
      <w:r w:rsidRPr="0048495B">
        <w:rPr>
          <w:rFonts w:ascii="Times New Roman" w:eastAsiaTheme="minorEastAsia" w:hAnsi="Times New Roman" w:cs="AppleSystemUIFont"/>
          <w:color w:val="353535"/>
        </w:rPr>
        <w:t>2</w:t>
      </w:r>
      <w:r w:rsidRPr="0048495B">
        <w:rPr>
          <w:rFonts w:ascii="Times New Roman" w:eastAsiaTheme="minorEastAsia" w:hAnsi="Times New Roman" w:cs=".PingFang SC" w:hint="eastAsia"/>
          <w:color w:val="353535"/>
        </w:rPr>
        <w:t>行中，我们计算关联成本矩阵和允许关联矩阵。</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然后，我们迭代轨迹年龄</w:t>
      </w:r>
      <w:r w:rsidRPr="0048495B">
        <w:rPr>
          <w:rFonts w:ascii="Times New Roman" w:eastAsiaTheme="minorEastAsia" w:hAnsi="Times New Roman" w:cs="AppleSystemUIFont"/>
          <w:color w:val="353535"/>
        </w:rPr>
        <w:t>n</w:t>
      </w:r>
      <w:r w:rsidRPr="0048495B">
        <w:rPr>
          <w:rFonts w:ascii="Times New Roman" w:eastAsiaTheme="minorEastAsia" w:hAnsi="Times New Roman" w:cs=".PingFang SC" w:hint="eastAsia"/>
          <w:color w:val="353535"/>
        </w:rPr>
        <w:t>来解决年龄增长轨迹的线性分配问题。</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在第</w:t>
      </w:r>
      <w:r w:rsidRPr="0048495B">
        <w:rPr>
          <w:rFonts w:ascii="Times New Roman" w:eastAsiaTheme="minorEastAsia" w:hAnsi="Times New Roman" w:cs="AppleSystemUIFont"/>
          <w:color w:val="353535"/>
        </w:rPr>
        <w:t>6</w:t>
      </w:r>
      <w:r w:rsidRPr="0048495B">
        <w:rPr>
          <w:rFonts w:ascii="Times New Roman" w:eastAsiaTheme="minorEastAsia" w:hAnsi="Times New Roman" w:cs=".PingFang SC" w:hint="eastAsia"/>
          <w:color w:val="353535"/>
        </w:rPr>
        <w:t>行中，我们选择最后</w:t>
      </w:r>
      <w:r w:rsidRPr="0048495B">
        <w:rPr>
          <w:rFonts w:ascii="Times New Roman" w:eastAsiaTheme="minorEastAsia" w:hAnsi="Times New Roman" w:cs="AppleSystemUIFont"/>
          <w:color w:val="353535"/>
        </w:rPr>
        <w:t>n</w:t>
      </w:r>
      <w:r w:rsidRPr="0048495B">
        <w:rPr>
          <w:rFonts w:ascii="Times New Roman" w:eastAsiaTheme="minorEastAsia" w:hAnsi="Times New Roman" w:cs=".PingFang SC" w:hint="eastAsia"/>
          <w:color w:val="353535"/>
        </w:rPr>
        <w:t>帧中未与检测关联的轨道</w:t>
      </w:r>
      <w:r w:rsidRPr="0048495B">
        <w:rPr>
          <w:rFonts w:ascii="Times New Roman" w:eastAsiaTheme="minorEastAsia" w:hAnsi="Times New Roman" w:cs="AppleSystemUIFont"/>
          <w:color w:val="353535"/>
        </w:rPr>
        <w:t>Tn</w:t>
      </w:r>
      <w:r w:rsidRPr="0048495B">
        <w:rPr>
          <w:rFonts w:ascii="Times New Roman" w:eastAsiaTheme="minorEastAsia" w:hAnsi="Times New Roman" w:cs=".PingFang SC" w:hint="eastAsia"/>
          <w:color w:val="353535"/>
        </w:rPr>
        <w:t>的子集。</w:t>
      </w:r>
      <w:r w:rsidRPr="0048495B">
        <w:rPr>
          <w:rFonts w:ascii="Times New Roman" w:eastAsiaTheme="minorEastAsia" w:hAnsi="Times New Roman" w:cs="AppleSystemUIFont"/>
          <w:color w:val="353535"/>
        </w:rPr>
        <w:t xml:space="preserve"> </w:t>
      </w:r>
      <w:r w:rsidRPr="0048495B">
        <w:rPr>
          <w:rFonts w:ascii="Times New Roman" w:eastAsiaTheme="minorEastAsia" w:hAnsi="Times New Roman" w:cs=".PingFang SC" w:hint="eastAsia"/>
          <w:color w:val="353535"/>
        </w:rPr>
        <w:t>在第</w:t>
      </w:r>
      <w:r w:rsidRPr="0048495B">
        <w:rPr>
          <w:rFonts w:ascii="Times New Roman" w:eastAsiaTheme="minorEastAsia" w:hAnsi="Times New Roman" w:cs="AppleSystemUIFont"/>
          <w:color w:val="353535"/>
        </w:rPr>
        <w:t>7</w:t>
      </w:r>
      <w:r w:rsidRPr="0048495B">
        <w:rPr>
          <w:rFonts w:ascii="Times New Roman" w:eastAsiaTheme="minorEastAsia" w:hAnsi="Times New Roman" w:cs=".PingFang SC" w:hint="eastAsia"/>
          <w:color w:val="353535"/>
        </w:rPr>
        <w:t>行中，我们解决了</w:t>
      </w:r>
      <w:r w:rsidRPr="0048495B">
        <w:rPr>
          <w:rFonts w:ascii="Times New Roman" w:eastAsiaTheme="minorEastAsia" w:hAnsi="Times New Roman" w:cs="AppleSystemUIFont"/>
          <w:color w:val="353535"/>
        </w:rPr>
        <w:t>Tn</w:t>
      </w:r>
      <w:r w:rsidRPr="0048495B">
        <w:rPr>
          <w:rFonts w:ascii="Times New Roman" w:eastAsiaTheme="minorEastAsia" w:hAnsi="Times New Roman" w:cs="AppleSystemUIFont" w:hint="eastAsia"/>
          <w:color w:val="353535"/>
        </w:rPr>
        <w:t>和为匹配的检测</w:t>
      </w:r>
      <w:r w:rsidRPr="0048495B">
        <w:rPr>
          <w:rFonts w:ascii="Times New Roman" w:eastAsiaTheme="minorEastAsia" w:hAnsi="Times New Roman" w:cs="AppleSystemUIFont" w:hint="eastAsia"/>
          <w:color w:val="353535"/>
        </w:rPr>
        <w:t>U</w:t>
      </w:r>
      <w:r w:rsidRPr="0048495B">
        <w:rPr>
          <w:rFonts w:ascii="Times New Roman" w:eastAsiaTheme="minorEastAsia" w:hAnsi="Times New Roman" w:cs="AppleSystemUIFont" w:hint="eastAsia"/>
          <w:color w:val="353535"/>
        </w:rPr>
        <w:t>之间的线性匹配问题。</w:t>
      </w:r>
      <w:r w:rsidRPr="0048495B">
        <w:rPr>
          <w:rFonts w:ascii="Times New Roman" w:eastAsiaTheme="minorEastAsia" w:hAnsi="Times New Roman" w:cs="AppleSystemUIFont"/>
          <w:color w:val="353535"/>
        </w:rPr>
        <w:t>在第</w:t>
      </w:r>
      <w:r w:rsidRPr="0048495B">
        <w:rPr>
          <w:rFonts w:ascii="Times New Roman" w:eastAsiaTheme="minorEastAsia" w:hAnsi="Times New Roman" w:cs="AppleSystemUIFont"/>
          <w:color w:val="353535"/>
        </w:rPr>
        <w:t>8</w:t>
      </w:r>
      <w:r w:rsidRPr="0048495B">
        <w:rPr>
          <w:rFonts w:ascii="Times New Roman" w:eastAsiaTheme="minorEastAsia" w:hAnsi="Times New Roman" w:cs="AppleSystemUIFont"/>
          <w:color w:val="353535"/>
        </w:rPr>
        <w:t>行和第</w:t>
      </w:r>
      <w:r w:rsidRPr="0048495B">
        <w:rPr>
          <w:rFonts w:ascii="Times New Roman" w:eastAsiaTheme="minorEastAsia" w:hAnsi="Times New Roman" w:cs="AppleSystemUIFont"/>
          <w:color w:val="353535"/>
        </w:rPr>
        <w:t>9</w:t>
      </w:r>
      <w:r w:rsidRPr="0048495B">
        <w:rPr>
          <w:rFonts w:ascii="Times New Roman" w:eastAsiaTheme="minorEastAsia" w:hAnsi="Times New Roman" w:cs="AppleSystemUIFont"/>
          <w:color w:val="353535"/>
        </w:rPr>
        <w:t>行，我们更新了匹配和不匹配检测的集合，我们在第</w:t>
      </w:r>
      <w:r w:rsidRPr="0048495B">
        <w:rPr>
          <w:rFonts w:ascii="Times New Roman" w:eastAsiaTheme="minorEastAsia" w:hAnsi="Times New Roman" w:cs="AppleSystemUIFont"/>
          <w:color w:val="353535"/>
        </w:rPr>
        <w:t>11</w:t>
      </w:r>
      <w:r w:rsidRPr="0048495B">
        <w:rPr>
          <w:rFonts w:ascii="Times New Roman" w:eastAsiaTheme="minorEastAsia" w:hAnsi="Times New Roman" w:cs="AppleSystemUIFont"/>
          <w:color w:val="353535"/>
        </w:rPr>
        <w:t>行完成后返回。请注意，该匹配级联优先考虑较小年龄</w:t>
      </w:r>
      <w:r w:rsidRPr="0048495B">
        <w:rPr>
          <w:rFonts w:ascii="Times New Roman" w:eastAsiaTheme="minorEastAsia" w:hAnsi="Times New Roman" w:cs="AppleSystemUIFont" w:hint="eastAsia"/>
          <w:color w:val="353535"/>
        </w:rPr>
        <w:t>（指最后一次出现到现在的时间）的轨迹</w:t>
      </w:r>
      <w:r w:rsidRPr="0048495B">
        <w:rPr>
          <w:rFonts w:ascii="Times New Roman" w:eastAsiaTheme="minorEastAsia" w:hAnsi="Times New Roman" w:cs="AppleSystemUIFont"/>
          <w:color w:val="353535"/>
        </w:rPr>
        <w:t>，即最近已经看到的</w:t>
      </w:r>
      <w:r w:rsidRPr="0048495B">
        <w:rPr>
          <w:rFonts w:ascii="Times New Roman" w:eastAsiaTheme="minorEastAsia" w:hAnsi="Times New Roman" w:cs="AppleSystemUIFont" w:hint="eastAsia"/>
          <w:color w:val="353535"/>
        </w:rPr>
        <w:t>轨迹</w:t>
      </w:r>
      <w:r w:rsidRPr="0048495B">
        <w:rPr>
          <w:rFonts w:ascii="Times New Roman" w:eastAsiaTheme="minorEastAsia" w:hAnsi="Times New Roman" w:cs="AppleSystemUIFont"/>
          <w:color w:val="353535"/>
        </w:rPr>
        <w:t>。</w:t>
      </w:r>
    </w:p>
    <w:p w14:paraId="439AD649" w14:textId="5D6886A0" w:rsidR="00FE2A60" w:rsidRPr="0048495B" w:rsidRDefault="00FE2A60" w:rsidP="00FE2A60">
      <w:pPr>
        <w:widowControl w:val="0"/>
        <w:autoSpaceDE w:val="0"/>
        <w:autoSpaceDN w:val="0"/>
        <w:adjustRightInd w:val="0"/>
        <w:rPr>
          <w:rFonts w:ascii="Times New Roman" w:eastAsiaTheme="minorEastAsia" w:hAnsi="Times New Roman" w:cs="华文宋体"/>
          <w:color w:val="353535"/>
        </w:rPr>
      </w:pPr>
      <w:r w:rsidRPr="0048495B">
        <w:rPr>
          <w:rFonts w:ascii="Times New Roman" w:eastAsiaTheme="minorEastAsia" w:hAnsi="Times New Roman" w:cs="华文宋体" w:hint="eastAsia"/>
          <w:color w:val="353535"/>
        </w:rPr>
        <w:t>在最后的匹配阶段，我们运行原始</w:t>
      </w:r>
      <w:r w:rsidRPr="0048495B">
        <w:rPr>
          <w:rFonts w:ascii="Times New Roman" w:eastAsiaTheme="minorEastAsia" w:hAnsi="Times New Roman" w:cs="华文宋体"/>
          <w:color w:val="353535"/>
        </w:rPr>
        <w:t>SORT</w:t>
      </w:r>
      <w:r w:rsidRPr="0048495B">
        <w:rPr>
          <w:rFonts w:ascii="Times New Roman" w:eastAsiaTheme="minorEastAsia" w:hAnsi="Times New Roman" w:cs="华文宋体" w:hint="eastAsia"/>
          <w:color w:val="353535"/>
        </w:rPr>
        <w:t>算法中提出的</w:t>
      </w:r>
      <w:r w:rsidRPr="0048495B">
        <w:rPr>
          <w:rFonts w:ascii="Times New Roman" w:eastAsiaTheme="minorEastAsia" w:hAnsi="Times New Roman" w:cs="华文宋体" w:hint="eastAsia"/>
          <w:color w:val="353535"/>
        </w:rPr>
        <w:t>IOU</w:t>
      </w:r>
      <w:r w:rsidRPr="0048495B">
        <w:rPr>
          <w:rFonts w:ascii="Times New Roman" w:eastAsiaTheme="minorEastAsia" w:hAnsi="Times New Roman" w:cs="华文宋体" w:hint="eastAsia"/>
          <w:color w:val="353535"/>
        </w:rPr>
        <w:t>算法，该算法包含</w:t>
      </w:r>
      <w:r w:rsidRPr="0048495B">
        <w:rPr>
          <w:rFonts w:ascii="Times New Roman" w:eastAsiaTheme="minorEastAsia" w:hAnsi="Times New Roman" w:cs="华文宋体" w:hint="eastAsia"/>
          <w:color w:val="353535"/>
        </w:rPr>
        <w:t>age</w:t>
      </w:r>
      <w:r w:rsidRPr="0048495B">
        <w:rPr>
          <w:rFonts w:ascii="Times New Roman" w:eastAsiaTheme="minorEastAsia" w:hAnsi="Times New Roman" w:cs="华文宋体"/>
          <w:color w:val="353535"/>
        </w:rPr>
        <w:t xml:space="preserve"> n = 1</w:t>
      </w:r>
      <w:r w:rsidRPr="0048495B">
        <w:rPr>
          <w:rFonts w:ascii="Times New Roman" w:eastAsiaTheme="minorEastAsia" w:hAnsi="Times New Roman" w:cs="华文宋体" w:hint="eastAsia"/>
          <w:color w:val="353535"/>
        </w:rPr>
        <w:t>的未确认和未匹配轨道。这有助于解决突然出现的变化，例如：部分遮挡，并增加系统对错误初始化的鲁棒性。</w:t>
      </w:r>
    </w:p>
    <w:p w14:paraId="2FC4C319" w14:textId="6CA04E49" w:rsidR="002E79CC" w:rsidRDefault="002E79CC" w:rsidP="002E79CC">
      <w:pPr>
        <w:widowControl w:val="0"/>
        <w:autoSpaceDE w:val="0"/>
        <w:autoSpaceDN w:val="0"/>
        <w:adjustRightInd w:val="0"/>
        <w:jc w:val="center"/>
        <w:rPr>
          <w:rFonts w:ascii="华文宋体" w:eastAsia="华文宋体" w:hAnsiTheme="minorHAnsi" w:cs="华文宋体" w:hint="eastAsia"/>
          <w:color w:val="353535"/>
        </w:rPr>
      </w:pPr>
      <w:r w:rsidRPr="002E79CC">
        <w:rPr>
          <w:rFonts w:ascii="华文宋体" w:eastAsia="华文宋体" w:hAnsiTheme="minorHAnsi" w:cs="华文宋体"/>
          <w:color w:val="353535"/>
        </w:rPr>
        <w:lastRenderedPageBreak/>
        <w:drawing>
          <wp:inline distT="0" distB="0" distL="0" distR="0" wp14:anchorId="5CE83CAE" wp14:editId="40EB2381">
            <wp:extent cx="4101211" cy="2768838"/>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5354" cy="2778387"/>
                    </a:xfrm>
                    <a:prstGeom prst="rect">
                      <a:avLst/>
                    </a:prstGeom>
                  </pic:spPr>
                </pic:pic>
              </a:graphicData>
            </a:graphic>
          </wp:inline>
        </w:drawing>
      </w:r>
    </w:p>
    <w:p w14:paraId="730598B6" w14:textId="77777777" w:rsidR="00FE2A60" w:rsidRDefault="00FE2A60" w:rsidP="00FE2A60">
      <w:pPr>
        <w:widowControl w:val="0"/>
        <w:autoSpaceDE w:val="0"/>
        <w:autoSpaceDN w:val="0"/>
        <w:adjustRightInd w:val="0"/>
        <w:rPr>
          <w:rFonts w:ascii="华文宋体" w:eastAsia="华文宋体" w:hAnsiTheme="minorHAnsi" w:cs="华文宋体"/>
          <w:color w:val="353535"/>
        </w:rPr>
      </w:pPr>
    </w:p>
    <w:p w14:paraId="38C07DF2" w14:textId="77777777" w:rsidR="00FE2A60" w:rsidRDefault="00FE2A60" w:rsidP="00FE2A60">
      <w:pPr>
        <w:widowControl w:val="0"/>
        <w:autoSpaceDE w:val="0"/>
        <w:autoSpaceDN w:val="0"/>
        <w:adjustRightInd w:val="0"/>
        <w:rPr>
          <w:rFonts w:ascii="华文宋体" w:eastAsia="华文宋体" w:hAnsiTheme="minorHAnsi" w:cs="华文宋体"/>
          <w:color w:val="353535"/>
        </w:rPr>
      </w:pPr>
    </w:p>
    <w:p w14:paraId="1DF7738D" w14:textId="02530D47" w:rsidR="00FE2A60" w:rsidRPr="00FE2A60" w:rsidRDefault="00FE2A60" w:rsidP="00FE2A60">
      <w:pPr>
        <w:pStyle w:val="a"/>
        <w:rPr>
          <w:rFonts w:hint="eastAsia"/>
        </w:rPr>
      </w:pPr>
      <w:bookmarkStart w:id="61" w:name="_Toc516188737"/>
      <w:r>
        <w:rPr>
          <w:rFonts w:hint="eastAsia"/>
        </w:rPr>
        <w:t>深度外貌特征描述子</w:t>
      </w:r>
      <w:bookmarkEnd w:id="61"/>
    </w:p>
    <w:p w14:paraId="5F9F3915" w14:textId="00974B84" w:rsidR="00FE2A60" w:rsidRPr="00DC37CF" w:rsidRDefault="002E79CC" w:rsidP="00FE2A60">
      <w:pPr>
        <w:rPr>
          <w:rFonts w:ascii="Times New Roman" w:eastAsia="华文宋体" w:hAnsi="Times New Roman" w:cs="华文宋体"/>
          <w:color w:val="353535"/>
        </w:rPr>
      </w:pPr>
      <w:r w:rsidRPr="00DC37CF">
        <w:rPr>
          <w:rFonts w:ascii="Times New Roman" w:eastAsia="华文宋体" w:hAnsi="Times New Roman" w:cs="华文宋体" w:hint="eastAsia"/>
          <w:color w:val="353535"/>
        </w:rPr>
        <w:t>我们的方法需要一个离线预训练好的特征提取网络才能够使得系统成功的在使用最近邻查询的情况下进行在线应用。</w:t>
      </w:r>
      <w:r w:rsidR="00FE2A60" w:rsidRPr="00DC37CF">
        <w:rPr>
          <w:rFonts w:ascii="Times New Roman" w:eastAsia="华文宋体" w:hAnsi="Times New Roman" w:cs="华文宋体" w:hint="eastAsia"/>
          <w:color w:val="353535"/>
        </w:rPr>
        <w:t>为此，我们采用了一个</w:t>
      </w:r>
      <w:r w:rsidR="00FE2A60" w:rsidRPr="00DC37CF">
        <w:rPr>
          <w:rFonts w:ascii="Times New Roman" w:eastAsia="华文宋体" w:hAnsi="Times New Roman" w:cs="华文宋体"/>
          <w:color w:val="353535"/>
        </w:rPr>
        <w:t>CNN</w:t>
      </w:r>
      <w:r w:rsidRPr="00DC37CF">
        <w:rPr>
          <w:rFonts w:ascii="Times New Roman" w:eastAsia="华文宋体" w:hAnsi="Times New Roman" w:cs="华文宋体" w:hint="eastAsia"/>
          <w:color w:val="353535"/>
        </w:rPr>
        <w:t>网络</w:t>
      </w:r>
      <w:r w:rsidR="00FE2A60" w:rsidRPr="00DC37CF">
        <w:rPr>
          <w:rFonts w:ascii="Times New Roman" w:eastAsia="华文宋体" w:hAnsi="Times New Roman" w:cs="华文宋体" w:hint="eastAsia"/>
          <w:color w:val="353535"/>
        </w:rPr>
        <w:t>，该网络已经在大规模人员重新识别数据集</w:t>
      </w:r>
      <w:r w:rsidR="00FE2A60" w:rsidRPr="00DC37CF">
        <w:rPr>
          <w:rFonts w:ascii="Times New Roman" w:eastAsia="华文宋体" w:hAnsi="Times New Roman" w:cs="华文宋体"/>
          <w:color w:val="353535"/>
        </w:rPr>
        <w:t>[21]</w:t>
      </w:r>
      <w:r w:rsidRPr="00DC37CF">
        <w:rPr>
          <w:rFonts w:ascii="Times New Roman" w:eastAsia="华文宋体" w:hAnsi="Times New Roman" w:cs="华文宋体" w:hint="eastAsia"/>
          <w:color w:val="353535"/>
        </w:rPr>
        <w:t>上进行了训练</w:t>
      </w:r>
      <w:r w:rsidR="00FE2A60" w:rsidRPr="00DC37CF">
        <w:rPr>
          <w:rFonts w:ascii="Times New Roman" w:eastAsia="华文宋体" w:hAnsi="Times New Roman" w:cs="华文宋体" w:hint="eastAsia"/>
          <w:color w:val="353535"/>
        </w:rPr>
        <w:t>，该数据库包含超过</w:t>
      </w:r>
      <w:r w:rsidR="00FE2A60" w:rsidRPr="00DC37CF">
        <w:rPr>
          <w:rFonts w:ascii="Times New Roman" w:eastAsia="华文宋体" w:hAnsi="Times New Roman" w:cs="华文宋体"/>
          <w:color w:val="353535"/>
        </w:rPr>
        <w:t>1,100,000</w:t>
      </w:r>
      <w:r w:rsidR="00FE2A60" w:rsidRPr="00DC37CF">
        <w:rPr>
          <w:rFonts w:ascii="Times New Roman" w:eastAsia="华文宋体" w:hAnsi="Times New Roman" w:cs="华文宋体" w:hint="eastAsia"/>
          <w:color w:val="353535"/>
        </w:rPr>
        <w:t>个图像的</w:t>
      </w:r>
      <w:r w:rsidR="00FE2A60" w:rsidRPr="00DC37CF">
        <w:rPr>
          <w:rFonts w:ascii="Times New Roman" w:eastAsia="华文宋体" w:hAnsi="Times New Roman" w:cs="华文宋体"/>
          <w:color w:val="353535"/>
        </w:rPr>
        <w:t>1,261</w:t>
      </w:r>
      <w:r w:rsidRPr="00DC37CF">
        <w:rPr>
          <w:rFonts w:ascii="Times New Roman" w:eastAsia="华文宋体" w:hAnsi="Times New Roman" w:cs="华文宋体" w:hint="eastAsia"/>
          <w:color w:val="353535"/>
        </w:rPr>
        <w:t>位行人，使其非常适合在行人</w:t>
      </w:r>
      <w:r w:rsidR="00FE2A60" w:rsidRPr="00DC37CF">
        <w:rPr>
          <w:rFonts w:ascii="Times New Roman" w:eastAsia="华文宋体" w:hAnsi="Times New Roman" w:cs="华文宋体" w:hint="eastAsia"/>
          <w:color w:val="353535"/>
        </w:rPr>
        <w:t>跟踪</w:t>
      </w:r>
      <w:r w:rsidRPr="00DC37CF">
        <w:rPr>
          <w:rFonts w:ascii="Times New Roman" w:eastAsia="华文宋体" w:hAnsi="Times New Roman" w:cs="华文宋体" w:hint="eastAsia"/>
          <w:color w:val="353535"/>
        </w:rPr>
        <w:t>应用</w:t>
      </w:r>
      <w:r w:rsidR="00FE2A60" w:rsidRPr="00DC37CF">
        <w:rPr>
          <w:rFonts w:ascii="Times New Roman" w:eastAsia="华文宋体" w:hAnsi="Times New Roman" w:cs="华文宋体" w:hint="eastAsia"/>
          <w:color w:val="353535"/>
        </w:rPr>
        <w:t>中</w:t>
      </w:r>
      <w:r w:rsidRPr="00DC37CF">
        <w:rPr>
          <w:rFonts w:ascii="Times New Roman" w:eastAsia="华文宋体" w:hAnsi="Times New Roman" w:cs="华文宋体" w:hint="eastAsia"/>
          <w:color w:val="353535"/>
        </w:rPr>
        <w:t>进行深度</w:t>
      </w:r>
      <w:r w:rsidR="00FE2A60" w:rsidRPr="00DC37CF">
        <w:rPr>
          <w:rFonts w:ascii="Times New Roman" w:eastAsia="华文宋体" w:hAnsi="Times New Roman" w:cs="华文宋体" w:hint="eastAsia"/>
          <w:color w:val="353535"/>
        </w:rPr>
        <w:t>学习。</w:t>
      </w:r>
    </w:p>
    <w:p w14:paraId="4738BD9D" w14:textId="77777777" w:rsidR="002E79CC" w:rsidRPr="00DC37CF" w:rsidRDefault="002E79CC" w:rsidP="00FE2A60">
      <w:pPr>
        <w:rPr>
          <w:rFonts w:ascii="Times New Roman" w:eastAsia="华文宋体" w:hAnsi="Times New Roman" w:cs="华文宋体"/>
          <w:color w:val="353535"/>
        </w:rPr>
      </w:pPr>
    </w:p>
    <w:p w14:paraId="66CF0A23" w14:textId="4E4626B4" w:rsidR="002E79CC" w:rsidRPr="00DC37CF" w:rsidRDefault="002E79CC" w:rsidP="00FE2A60">
      <w:pPr>
        <w:rPr>
          <w:rFonts w:ascii="Times New Roman" w:hAnsi="Times New Roman" w:hint="eastAsia"/>
        </w:rPr>
      </w:pPr>
      <w:r w:rsidRPr="00DC37CF">
        <w:rPr>
          <w:rFonts w:ascii="Times New Roman" w:eastAsia="华文宋体" w:hAnsi="Times New Roman" w:cs="华文宋体" w:hint="eastAsia"/>
          <w:color w:val="353535"/>
        </w:rPr>
        <w:t>我们的</w:t>
      </w:r>
      <w:r w:rsidRPr="00DC37CF">
        <w:rPr>
          <w:rFonts w:ascii="Times New Roman" w:eastAsia="华文宋体" w:hAnsi="Times New Roman" w:cs="华文宋体" w:hint="eastAsia"/>
          <w:color w:val="353535"/>
        </w:rPr>
        <w:t>CNN</w:t>
      </w:r>
      <w:r w:rsidRPr="00DC37CF">
        <w:rPr>
          <w:rFonts w:ascii="Times New Roman" w:eastAsia="华文宋体" w:hAnsi="Times New Roman" w:cs="华文宋体" w:hint="eastAsia"/>
          <w:color w:val="353535"/>
        </w:rPr>
        <w:t>网络的架构如表</w:t>
      </w:r>
      <w:r w:rsidRPr="00DC37CF">
        <w:rPr>
          <w:rFonts w:ascii="Times New Roman" w:eastAsia="华文宋体" w:hAnsi="Times New Roman" w:cs="华文宋体"/>
          <w:color w:val="353535"/>
        </w:rPr>
        <w:t>1</w:t>
      </w:r>
      <w:r w:rsidRPr="00DC37CF">
        <w:rPr>
          <w:rFonts w:ascii="Times New Roman" w:eastAsia="华文宋体" w:hAnsi="Times New Roman" w:cs="华文宋体" w:hint="eastAsia"/>
          <w:color w:val="353535"/>
        </w:rPr>
        <w:t>所示。总之，我们采用了一个宽的残差网络，其中有两个卷积层，后面是六个残差块。</w:t>
      </w:r>
      <w:r w:rsidRPr="00DC37CF">
        <w:rPr>
          <w:rFonts w:ascii="Times New Roman" w:eastAsia="华文宋体" w:hAnsi="Times New Roman" w:cs="华文宋体"/>
          <w:color w:val="353535"/>
        </w:rPr>
        <w:t xml:space="preserve"> </w:t>
      </w:r>
      <w:r w:rsidRPr="00DC37CF">
        <w:rPr>
          <w:rFonts w:ascii="Times New Roman" w:eastAsia="华文宋体" w:hAnsi="Times New Roman" w:cs="华文宋体" w:hint="eastAsia"/>
          <w:color w:val="353535"/>
        </w:rPr>
        <w:t>在</w:t>
      </w:r>
      <w:r w:rsidRPr="00DC37CF">
        <w:rPr>
          <w:rFonts w:ascii="Times New Roman" w:eastAsia="华文宋体" w:hAnsi="Times New Roman" w:cs="华文宋体" w:hint="eastAsia"/>
          <w:color w:val="353535"/>
        </w:rPr>
        <w:t xml:space="preserve">dense </w:t>
      </w:r>
      <w:r w:rsidRPr="00DC37CF">
        <w:rPr>
          <w:rFonts w:ascii="Times New Roman" w:eastAsia="华文宋体" w:hAnsi="Times New Roman" w:cs="华文宋体"/>
          <w:color w:val="353535"/>
        </w:rPr>
        <w:t>l</w:t>
      </w:r>
      <w:r w:rsidRPr="00DC37CF">
        <w:rPr>
          <w:rFonts w:ascii="Times New Roman" w:eastAsia="华文宋体" w:hAnsi="Times New Roman" w:cs="华文宋体" w:hint="eastAsia"/>
          <w:color w:val="353535"/>
        </w:rPr>
        <w:t xml:space="preserve">ayer </w:t>
      </w:r>
      <w:r w:rsidRPr="00DC37CF">
        <w:rPr>
          <w:rFonts w:ascii="Times New Roman" w:eastAsia="华文宋体" w:hAnsi="Times New Roman" w:cs="华文宋体"/>
          <w:color w:val="353535"/>
        </w:rPr>
        <w:t>10</w:t>
      </w:r>
      <w:r w:rsidRPr="00DC37CF">
        <w:rPr>
          <w:rFonts w:ascii="Times New Roman" w:eastAsia="华文宋体" w:hAnsi="Times New Roman" w:cs="华文宋体" w:hint="eastAsia"/>
          <w:color w:val="353535"/>
        </w:rPr>
        <w:t>中计算维度</w:t>
      </w:r>
      <w:r w:rsidRPr="00DC37CF">
        <w:rPr>
          <w:rFonts w:ascii="Times New Roman" w:eastAsia="华文宋体" w:hAnsi="Times New Roman" w:cs="华文宋体"/>
          <w:color w:val="353535"/>
        </w:rPr>
        <w:t>128</w:t>
      </w:r>
      <w:r w:rsidRPr="00DC37CF">
        <w:rPr>
          <w:rFonts w:ascii="Times New Roman" w:eastAsia="华文宋体" w:hAnsi="Times New Roman" w:cs="华文宋体" w:hint="eastAsia"/>
          <w:color w:val="353535"/>
        </w:rPr>
        <w:t>的全局特征图。，</w:t>
      </w:r>
      <w:r w:rsidR="00293F34" w:rsidRPr="00DC37CF">
        <w:rPr>
          <w:rFonts w:ascii="Times New Roman" w:eastAsia="华文宋体" w:hAnsi="Times New Roman" w:cs="华文宋体" w:hint="eastAsia"/>
          <w:color w:val="353535"/>
        </w:rPr>
        <w:t>本</w:t>
      </w:r>
      <w:r w:rsidRPr="00DC37CF">
        <w:rPr>
          <w:rFonts w:ascii="Times New Roman" w:eastAsia="华文宋体" w:hAnsi="Times New Roman" w:cs="华文宋体" w:hint="eastAsia"/>
          <w:color w:val="353535"/>
        </w:rPr>
        <w:t>网络共有</w:t>
      </w:r>
      <w:r w:rsidRPr="00DC37CF">
        <w:rPr>
          <w:rFonts w:ascii="Times New Roman" w:eastAsia="华文宋体" w:hAnsi="Times New Roman" w:cs="华文宋体"/>
          <w:color w:val="353535"/>
        </w:rPr>
        <w:t>2,800,864</w:t>
      </w:r>
      <w:r w:rsidRPr="00DC37CF">
        <w:rPr>
          <w:rFonts w:ascii="Times New Roman" w:eastAsia="华文宋体" w:hAnsi="Times New Roman" w:cs="华文宋体" w:hint="eastAsia"/>
          <w:color w:val="353535"/>
        </w:rPr>
        <w:t>个参数，</w:t>
      </w:r>
      <w:r w:rsidR="00293F34" w:rsidRPr="00DC37CF">
        <w:rPr>
          <w:rFonts w:ascii="Times New Roman" w:eastAsia="华文宋体" w:hAnsi="Times New Roman" w:cs="华文宋体" w:hint="eastAsia"/>
          <w:color w:val="353535"/>
        </w:rPr>
        <w:t>在</w:t>
      </w:r>
      <w:r w:rsidR="00293F34" w:rsidRPr="00DC37CF">
        <w:rPr>
          <w:rFonts w:ascii="Times New Roman" w:eastAsia="华文宋体" w:hAnsi="Times New Roman" w:cs="华文宋体"/>
          <w:color w:val="353535"/>
        </w:rPr>
        <w:t>Nvidia GeForce GTX 1050</w:t>
      </w:r>
      <w:r w:rsidR="00293F34" w:rsidRPr="00DC37CF">
        <w:rPr>
          <w:rFonts w:ascii="Times New Roman" w:eastAsia="华文宋体" w:hAnsi="Times New Roman" w:cs="华文宋体" w:hint="eastAsia"/>
          <w:color w:val="353535"/>
        </w:rPr>
        <w:t xml:space="preserve"> </w:t>
      </w:r>
      <w:r w:rsidR="00293F34" w:rsidRPr="00DC37CF">
        <w:rPr>
          <w:rFonts w:ascii="Times New Roman" w:eastAsia="华文宋体" w:hAnsi="Times New Roman" w:cs="华文宋体"/>
          <w:color w:val="353535"/>
        </w:rPr>
        <w:t>GPU</w:t>
      </w:r>
      <w:r w:rsidR="00293F34" w:rsidRPr="00DC37CF">
        <w:rPr>
          <w:rFonts w:ascii="Times New Roman" w:eastAsia="华文宋体" w:hAnsi="Times New Roman" w:cs="华文宋体" w:hint="eastAsia"/>
          <w:color w:val="353535"/>
        </w:rPr>
        <w:t>上，</w:t>
      </w:r>
      <w:r w:rsidRPr="00DC37CF">
        <w:rPr>
          <w:rFonts w:ascii="Times New Roman" w:eastAsia="华文宋体" w:hAnsi="Times New Roman" w:cs="华文宋体" w:hint="eastAsia"/>
          <w:color w:val="353535"/>
        </w:rPr>
        <w:t>一个</w:t>
      </w:r>
      <w:r w:rsidR="00293F34" w:rsidRPr="00DC37CF">
        <w:rPr>
          <w:rFonts w:ascii="Times New Roman" w:eastAsia="华文宋体" w:hAnsi="Times New Roman" w:cs="华文宋体" w:hint="eastAsia"/>
          <w:color w:val="353535"/>
        </w:rPr>
        <w:t>包含</w:t>
      </w:r>
      <w:r w:rsidRPr="00DC37CF">
        <w:rPr>
          <w:rFonts w:ascii="Times New Roman" w:eastAsia="华文宋体" w:hAnsi="Times New Roman" w:cs="华文宋体"/>
          <w:color w:val="353535"/>
        </w:rPr>
        <w:t>32</w:t>
      </w:r>
      <w:r w:rsidR="00293F34" w:rsidRPr="00DC37CF">
        <w:rPr>
          <w:rFonts w:ascii="Times New Roman" w:eastAsia="华文宋体" w:hAnsi="Times New Roman" w:cs="华文宋体" w:hint="eastAsia"/>
          <w:color w:val="353535"/>
        </w:rPr>
        <w:t>个</w:t>
      </w:r>
      <w:r w:rsidR="00293F34" w:rsidRPr="00DC37CF">
        <w:rPr>
          <w:rFonts w:ascii="Times New Roman" w:eastAsia="华文宋体" w:hAnsi="Times New Roman" w:cs="华文宋体" w:hint="eastAsia"/>
          <w:color w:val="353535"/>
        </w:rPr>
        <w:t>Bounding</w:t>
      </w:r>
      <w:r w:rsidR="00293F34" w:rsidRPr="00DC37CF">
        <w:rPr>
          <w:rFonts w:ascii="Times New Roman" w:eastAsia="华文宋体" w:hAnsi="Times New Roman" w:cs="华文宋体"/>
          <w:color w:val="353535"/>
        </w:rPr>
        <w:t xml:space="preserve"> </w:t>
      </w:r>
      <w:r w:rsidR="00293F34" w:rsidRPr="00DC37CF">
        <w:rPr>
          <w:rFonts w:ascii="Times New Roman" w:eastAsia="华文宋体" w:hAnsi="Times New Roman" w:cs="华文宋体" w:hint="eastAsia"/>
          <w:color w:val="353535"/>
        </w:rPr>
        <w:t>Box</w:t>
      </w:r>
      <w:r w:rsidR="00293F34" w:rsidRPr="00DC37CF">
        <w:rPr>
          <w:rFonts w:ascii="Times New Roman" w:eastAsia="华文宋体" w:hAnsi="Times New Roman" w:cs="华文宋体" w:hint="eastAsia"/>
          <w:color w:val="353535"/>
        </w:rPr>
        <w:t>的前向传播</w:t>
      </w:r>
      <w:r w:rsidRPr="00DC37CF">
        <w:rPr>
          <w:rFonts w:ascii="Times New Roman" w:eastAsia="华文宋体" w:hAnsi="Times New Roman" w:cs="华文宋体" w:hint="eastAsia"/>
          <w:color w:val="353535"/>
        </w:rPr>
        <w:t>大约需要</w:t>
      </w:r>
      <w:r w:rsidRPr="00DC37CF">
        <w:rPr>
          <w:rFonts w:ascii="Times New Roman" w:eastAsia="华文宋体" w:hAnsi="Times New Roman" w:cs="华文宋体"/>
          <w:color w:val="353535"/>
        </w:rPr>
        <w:t>30 ms</w:t>
      </w:r>
      <w:r w:rsidR="00293F34" w:rsidRPr="00DC37CF">
        <w:rPr>
          <w:rFonts w:ascii="Times New Roman" w:eastAsia="华文宋体" w:hAnsi="Times New Roman" w:cs="华文宋体" w:hint="eastAsia"/>
          <w:color w:val="353535"/>
        </w:rPr>
        <w:t>时间</w:t>
      </w:r>
      <w:r w:rsidRPr="00DC37CF">
        <w:rPr>
          <w:rFonts w:ascii="Times New Roman" w:eastAsia="华文宋体" w:hAnsi="Times New Roman" w:cs="华文宋体" w:hint="eastAsia"/>
          <w:color w:val="353535"/>
        </w:rPr>
        <w:t>。</w:t>
      </w:r>
      <w:r w:rsidRPr="00DC37CF">
        <w:rPr>
          <w:rFonts w:ascii="Times New Roman" w:eastAsia="华文宋体" w:hAnsi="Times New Roman" w:cs="华文宋体"/>
          <w:color w:val="353535"/>
        </w:rPr>
        <w:t xml:space="preserve"> </w:t>
      </w:r>
      <w:r w:rsidRPr="00DC37CF">
        <w:rPr>
          <w:rFonts w:ascii="Times New Roman" w:eastAsia="华文宋体" w:hAnsi="Times New Roman" w:cs="华文宋体" w:hint="eastAsia"/>
          <w:color w:val="353535"/>
        </w:rPr>
        <w:t>因此，只要</w:t>
      </w:r>
      <w:r w:rsidR="00293F34" w:rsidRPr="00DC37CF">
        <w:rPr>
          <w:rFonts w:ascii="Times New Roman" w:eastAsia="华文宋体" w:hAnsi="Times New Roman" w:cs="华文宋体" w:hint="eastAsia"/>
          <w:color w:val="353535"/>
        </w:rPr>
        <w:t>有一个</w:t>
      </w:r>
      <w:r w:rsidRPr="00DC37CF">
        <w:rPr>
          <w:rFonts w:ascii="Times New Roman" w:eastAsia="华文宋体" w:hAnsi="Times New Roman" w:cs="华文宋体" w:hint="eastAsia"/>
          <w:color w:val="353535"/>
        </w:rPr>
        <w:t>现代</w:t>
      </w:r>
      <w:r w:rsidR="00293F34" w:rsidRPr="00DC37CF">
        <w:rPr>
          <w:rFonts w:ascii="Times New Roman" w:eastAsia="华文宋体" w:hAnsi="Times New Roman" w:cs="华文宋体" w:hint="eastAsia"/>
          <w:color w:val="353535"/>
        </w:rPr>
        <w:t>的</w:t>
      </w:r>
      <w:r w:rsidRPr="00DC37CF">
        <w:rPr>
          <w:rFonts w:ascii="Times New Roman" w:eastAsia="华文宋体" w:hAnsi="Times New Roman" w:cs="华文宋体"/>
          <w:color w:val="353535"/>
        </w:rPr>
        <w:t>GPU</w:t>
      </w:r>
      <w:r w:rsidR="00293F34" w:rsidRPr="00DC37CF">
        <w:rPr>
          <w:rFonts w:ascii="Times New Roman" w:eastAsia="华文宋体" w:hAnsi="Times New Roman" w:cs="华文宋体" w:hint="eastAsia"/>
          <w:color w:val="353535"/>
        </w:rPr>
        <w:t>可用，该网络非常适合用于在线追踪</w:t>
      </w:r>
      <w:r w:rsidRPr="00DC37CF">
        <w:rPr>
          <w:rFonts w:ascii="Times New Roman" w:eastAsia="华文宋体" w:hAnsi="Times New Roman" w:cs="华文宋体" w:hint="eastAsia"/>
          <w:color w:val="353535"/>
        </w:rPr>
        <w:t>。</w:t>
      </w:r>
      <w:r w:rsidR="005D5124" w:rsidRPr="00DC37CF">
        <w:rPr>
          <w:rFonts w:ascii="Times New Roman" w:eastAsia="华文宋体" w:hAnsi="Times New Roman" w:cs="华文宋体" w:hint="eastAsia"/>
          <w:color w:val="353535"/>
        </w:rPr>
        <w:t>但是网络</w:t>
      </w:r>
      <w:r w:rsidR="00293F34" w:rsidRPr="00DC37CF">
        <w:rPr>
          <w:rFonts w:ascii="Times New Roman" w:eastAsia="华文宋体" w:hAnsi="Times New Roman" w:cs="华文宋体" w:hint="eastAsia"/>
          <w:color w:val="353535"/>
        </w:rPr>
        <w:t>的细节不是我们</w:t>
      </w:r>
      <w:r w:rsidR="005D5124" w:rsidRPr="00DC37CF">
        <w:rPr>
          <w:rFonts w:ascii="Times New Roman" w:eastAsia="华文宋体" w:hAnsi="Times New Roman" w:cs="华文宋体" w:hint="eastAsia"/>
          <w:color w:val="353535"/>
        </w:rPr>
        <w:t>本篇文章的重点。</w:t>
      </w:r>
    </w:p>
    <w:p w14:paraId="47310541" w14:textId="77777777" w:rsidR="00FE2A60" w:rsidRDefault="00FE2A60" w:rsidP="00FE2A60">
      <w:pPr>
        <w:rPr>
          <w:rFonts w:ascii="Times New Roman" w:hAnsi="Times New Roman"/>
        </w:rPr>
      </w:pPr>
    </w:p>
    <w:p w14:paraId="79A66AD3" w14:textId="0C7CFDEB" w:rsidR="00BC6E45" w:rsidRDefault="00BC6E45" w:rsidP="00BC6E45">
      <w:pPr>
        <w:jc w:val="center"/>
        <w:rPr>
          <w:rFonts w:ascii="Times New Roman" w:hAnsi="Times New Roman" w:hint="eastAsia"/>
        </w:rPr>
      </w:pPr>
      <w:r w:rsidRPr="00BC6E45">
        <w:rPr>
          <w:rFonts w:ascii="Times New Roman" w:hAnsi="Times New Roman"/>
        </w:rPr>
        <w:lastRenderedPageBreak/>
        <w:drawing>
          <wp:inline distT="0" distB="0" distL="0" distR="0" wp14:anchorId="3225D19A" wp14:editId="52837E0B">
            <wp:extent cx="3631963" cy="3060436"/>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5835" cy="3063698"/>
                    </a:xfrm>
                    <a:prstGeom prst="rect">
                      <a:avLst/>
                    </a:prstGeom>
                  </pic:spPr>
                </pic:pic>
              </a:graphicData>
            </a:graphic>
          </wp:inline>
        </w:drawing>
      </w:r>
    </w:p>
    <w:p w14:paraId="3EA36BC0" w14:textId="77777777" w:rsidR="00FE2A60" w:rsidRPr="00FE2A60" w:rsidRDefault="00FE2A60" w:rsidP="00FE2A60">
      <w:pPr>
        <w:rPr>
          <w:rFonts w:ascii="Times New Roman" w:hAnsi="Times New Roman" w:hint="eastAsia"/>
        </w:rPr>
      </w:pPr>
    </w:p>
    <w:p w14:paraId="149CA4E8" w14:textId="023B950A" w:rsidR="00DF0E30" w:rsidRDefault="005D5124" w:rsidP="005E355C">
      <w:pPr>
        <w:pStyle w:val="a0"/>
        <w:rPr>
          <w:rFonts w:ascii="Times New Roman" w:hAnsi="Times New Roman"/>
        </w:rPr>
      </w:pPr>
      <w:r>
        <w:rPr>
          <w:rFonts w:ascii="Times New Roman" w:hAnsi="Times New Roman" w:hint="eastAsia"/>
        </w:rPr>
        <w:t xml:space="preserve">  </w:t>
      </w:r>
      <w:bookmarkStart w:id="62" w:name="_Toc516188738"/>
      <w:r>
        <w:rPr>
          <w:rFonts w:ascii="Times New Roman" w:hAnsi="Times New Roman" w:hint="eastAsia"/>
        </w:rPr>
        <w:t>实验</w:t>
      </w:r>
      <w:bookmarkEnd w:id="62"/>
    </w:p>
    <w:p w14:paraId="30DF4A99" w14:textId="015A18BE" w:rsidR="005D5124" w:rsidRPr="00DC37CF" w:rsidRDefault="005D5124" w:rsidP="005D5124">
      <w:pPr>
        <w:rPr>
          <w:rFonts w:ascii="Times New Roman" w:eastAsiaTheme="minorEastAsia" w:hAnsi="Times New Roman" w:cs="华文宋体"/>
          <w:color w:val="353535"/>
        </w:rPr>
      </w:pPr>
      <w:r w:rsidRPr="00DC37CF">
        <w:rPr>
          <w:rFonts w:ascii="Times New Roman" w:eastAsiaTheme="minorEastAsia" w:hAnsi="Times New Roman" w:cs="华文宋体" w:hint="eastAsia"/>
          <w:color w:val="353535"/>
        </w:rPr>
        <w:t>我们评估了在</w:t>
      </w:r>
      <w:r w:rsidRPr="00DC37CF">
        <w:rPr>
          <w:rFonts w:ascii="Times New Roman" w:eastAsiaTheme="minorEastAsia" w:hAnsi="Times New Roman" w:cs="华文宋体"/>
          <w:color w:val="353535"/>
        </w:rPr>
        <w:t>MOT16</w:t>
      </w:r>
      <w:r w:rsidRPr="00DC37CF">
        <w:rPr>
          <w:rFonts w:ascii="Times New Roman" w:eastAsiaTheme="minorEastAsia" w:hAnsi="Times New Roman" w:cs="华文宋体" w:hint="eastAsia"/>
          <w:color w:val="353535"/>
        </w:rPr>
        <w:t>基准测中跟踪器的性能。</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该基准评估七个具有挑战性的测试序列的跟踪性能，包括带移动摄像头的正面视图场景以及自顶向下的监视设置。</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作为我们跟踪器的输入，我们依赖</w:t>
      </w:r>
      <w:r w:rsidRPr="00DC37CF">
        <w:rPr>
          <w:rFonts w:ascii="Times New Roman" w:eastAsiaTheme="minorEastAsia" w:hAnsi="Times New Roman" w:cs="华文宋体"/>
          <w:color w:val="353535"/>
        </w:rPr>
        <w:t>Yu</w:t>
      </w:r>
      <w:r w:rsidRPr="00DC37CF">
        <w:rPr>
          <w:rFonts w:ascii="Times New Roman" w:eastAsiaTheme="minorEastAsia" w:hAnsi="Times New Roman" w:cs="华文宋体" w:hint="eastAsia"/>
          <w:color w:val="353535"/>
        </w:rPr>
        <w:t>等人提供的检测。</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他们在公共和私人数据集进行了更</w:t>
      </w:r>
      <w:r w:rsidRPr="00DC37CF">
        <w:rPr>
          <w:rFonts w:ascii="Times New Roman" w:eastAsiaTheme="minorEastAsia" w:hAnsi="Times New Roman" w:cs="华文宋体" w:hint="eastAsia"/>
          <w:color w:val="353535"/>
        </w:rPr>
        <w:t>Fast</w:t>
      </w:r>
      <w:r w:rsidRPr="00DC37CF">
        <w:rPr>
          <w:rFonts w:ascii="Times New Roman" w:eastAsiaTheme="minorEastAsia" w:hAnsi="Times New Roman" w:cs="华文宋体"/>
          <w:color w:val="353535"/>
        </w:rPr>
        <w:t xml:space="preserve"> RCNN</w:t>
      </w:r>
      <w:r w:rsidRPr="00DC37CF">
        <w:rPr>
          <w:rFonts w:ascii="Times New Roman" w:eastAsiaTheme="minorEastAsia" w:hAnsi="Times New Roman" w:cs="华文宋体" w:hint="eastAsia"/>
          <w:color w:val="353535"/>
        </w:rPr>
        <w:t>训练，以提供出色的性能。</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为了公平比较，我们重新运行基于相同检测子的</w:t>
      </w:r>
      <w:r w:rsidRPr="00DC37CF">
        <w:rPr>
          <w:rFonts w:ascii="Times New Roman" w:eastAsiaTheme="minorEastAsia" w:hAnsi="Times New Roman" w:cs="华文宋体"/>
          <w:color w:val="353535"/>
        </w:rPr>
        <w:t>SORT</w:t>
      </w:r>
      <w:r w:rsidRPr="00DC37CF">
        <w:rPr>
          <w:rFonts w:ascii="Times New Roman" w:eastAsiaTheme="minorEastAsia" w:hAnsi="Times New Roman" w:cs="华文宋体" w:hint="eastAsia"/>
          <w:color w:val="353535"/>
        </w:rPr>
        <w:t>算法。</w:t>
      </w:r>
    </w:p>
    <w:p w14:paraId="0EE655DF" w14:textId="1F25107B" w:rsidR="00982F37" w:rsidRPr="00DC37CF" w:rsidRDefault="00982F37" w:rsidP="005D5124">
      <w:pPr>
        <w:rPr>
          <w:rFonts w:ascii="Times New Roman" w:eastAsia="华文宋体" w:hAnsi="Times New Roman" w:cs="华文宋体"/>
          <w:color w:val="353535"/>
        </w:rPr>
      </w:pPr>
    </w:p>
    <w:p w14:paraId="6BF60EEE" w14:textId="10C499DD" w:rsidR="00982F37" w:rsidRPr="00DC37CF" w:rsidRDefault="00982F37" w:rsidP="005D5124">
      <w:pPr>
        <w:rPr>
          <w:rFonts w:ascii="Times New Roman" w:eastAsiaTheme="minorEastAsia" w:hAnsi="Times New Roman" w:cs="华文宋体" w:hint="eastAsia"/>
          <w:color w:val="353535"/>
        </w:rPr>
      </w:pPr>
      <w:r w:rsidRPr="00DC37CF">
        <w:rPr>
          <w:rFonts w:ascii="Times New Roman" w:eastAsiaTheme="minorEastAsia" w:hAnsi="Times New Roman" w:cs="华文宋体" w:hint="eastAsia"/>
          <w:color w:val="353535"/>
        </w:rPr>
        <w:t>我们将实验参数设置为</w:t>
      </w:r>
      <m:oMath>
        <m:r>
          <m:rPr>
            <m:sty m:val="p"/>
          </m:rPr>
          <w:rPr>
            <w:rFonts w:ascii="Cambria Math" w:eastAsiaTheme="minorEastAsia" w:hAnsi="Cambria Math" w:cs="华文宋体"/>
            <w:color w:val="353535"/>
          </w:rPr>
          <m:t>λ=0</m:t>
        </m:r>
      </m:oMath>
      <w:r w:rsidRPr="00DC37CF">
        <w:rPr>
          <w:rFonts w:ascii="Times New Roman" w:eastAsiaTheme="minorEastAsia" w:hAnsi="Times New Roman" w:cs="华文宋体" w:hint="eastAsia"/>
          <w:color w:val="353535"/>
        </w:rPr>
        <w:t>和</w:t>
      </w:r>
      <w:r w:rsidRPr="00DC37CF">
        <w:rPr>
          <w:rFonts w:ascii="Times New Roman" w:eastAsiaTheme="minorEastAsia" w:hAnsi="Times New Roman" w:cs="华文宋体" w:hint="eastAsia"/>
          <w:color w:val="353535"/>
        </w:rPr>
        <w:t>A</w:t>
      </w:r>
      <w:r w:rsidRPr="00DC37CF">
        <w:rPr>
          <w:rFonts w:ascii="Times New Roman" w:eastAsiaTheme="minorEastAsia" w:hAnsi="Times New Roman" w:cs="华文宋体"/>
          <w:color w:val="353535"/>
          <w:vertAlign w:val="subscript"/>
        </w:rPr>
        <w:t>max</w:t>
      </w:r>
      <w:r w:rsidRPr="00DC37CF">
        <w:rPr>
          <w:rFonts w:ascii="Times New Roman" w:eastAsiaTheme="minorEastAsia" w:hAnsi="Times New Roman" w:cs="华文宋体"/>
          <w:color w:val="353535"/>
        </w:rPr>
        <w:t xml:space="preserve">=30 </w:t>
      </w:r>
      <w:r w:rsidRPr="00DC37CF">
        <w:rPr>
          <w:rFonts w:ascii="Times New Roman" w:eastAsiaTheme="minorEastAsia" w:hAnsi="Times New Roman" w:cs="华文宋体" w:hint="eastAsia"/>
          <w:color w:val="353535"/>
        </w:rPr>
        <w:t>帧。检测的阈值被设置为</w:t>
      </w:r>
      <w:r w:rsidRPr="00DC37CF">
        <w:rPr>
          <w:rFonts w:ascii="Times New Roman" w:eastAsiaTheme="minorEastAsia" w:hAnsi="Times New Roman" w:cs="华文宋体" w:hint="eastAsia"/>
          <w:color w:val="353535"/>
        </w:rPr>
        <w:t xml:space="preserve">0.3 </w:t>
      </w:r>
      <w:r w:rsidRPr="00DC37CF">
        <w:rPr>
          <w:rFonts w:ascii="Times New Roman" w:eastAsiaTheme="minorEastAsia" w:hAnsi="Times New Roman" w:cs="华文宋体" w:hint="eastAsia"/>
          <w:color w:val="353535"/>
        </w:rPr>
        <w:t>。我们剩余的参数是从训练数据集上独立获取的。评估主要关注以下几个度量标准：</w:t>
      </w:r>
    </w:p>
    <w:p w14:paraId="34F8AFFE" w14:textId="77777777" w:rsidR="00E31877" w:rsidRPr="00DC37CF" w:rsidRDefault="00E31877" w:rsidP="00E31877">
      <w:pPr>
        <w:pStyle w:val="aa"/>
        <w:numPr>
          <w:ilvl w:val="0"/>
          <w:numId w:val="26"/>
        </w:numPr>
        <w:ind w:firstLineChars="0"/>
        <w:rPr>
          <w:rFonts w:ascii="Times New Roman" w:eastAsiaTheme="minorEastAsia" w:hAnsi="Times New Roman"/>
        </w:rPr>
      </w:pPr>
      <w:r w:rsidRPr="00DC37CF">
        <w:rPr>
          <w:rFonts w:ascii="Times New Roman" w:eastAsiaTheme="minorEastAsia" w:hAnsi="Times New Roman"/>
        </w:rPr>
        <w:t>MOTA(Multiple Object Tracking Accuracy):</w:t>
      </w:r>
      <w:r w:rsidRPr="00DC37CF">
        <w:rPr>
          <w:rFonts w:ascii="Times New Roman" w:eastAsiaTheme="minorEastAsia" w:hAnsi="Times New Roman" w:hint="eastAsia"/>
        </w:rPr>
        <w:t>是主要的总体衡量标准，包括</w:t>
      </w:r>
      <w:r w:rsidRPr="00DC37CF">
        <w:rPr>
          <w:rFonts w:ascii="Times New Roman" w:eastAsiaTheme="minorEastAsia" w:hAnsi="Times New Roman" w:hint="eastAsia"/>
        </w:rPr>
        <w:t xml:space="preserve">false positive, missed targets </w:t>
      </w:r>
      <w:r w:rsidRPr="00DC37CF">
        <w:rPr>
          <w:rFonts w:ascii="Times New Roman" w:eastAsiaTheme="minorEastAsia" w:hAnsi="Times New Roman" w:hint="eastAsia"/>
        </w:rPr>
        <w:t>和</w:t>
      </w:r>
      <w:r w:rsidRPr="00DC37CF">
        <w:rPr>
          <w:rFonts w:ascii="Times New Roman" w:eastAsiaTheme="minorEastAsia" w:hAnsi="Times New Roman" w:hint="eastAsia"/>
        </w:rPr>
        <w:t xml:space="preserve"> id</w:t>
      </w:r>
      <w:r w:rsidRPr="00DC37CF">
        <w:rPr>
          <w:rFonts w:ascii="Times New Roman" w:eastAsiaTheme="minorEastAsia" w:hAnsi="Times New Roman"/>
        </w:rPr>
        <w:t xml:space="preserve"> switches.</w:t>
      </w:r>
    </w:p>
    <w:p w14:paraId="43846EF3" w14:textId="77777777" w:rsidR="00E31877" w:rsidRPr="00DC37CF" w:rsidRDefault="00E31877" w:rsidP="00E31877">
      <w:pPr>
        <w:pStyle w:val="aa"/>
        <w:numPr>
          <w:ilvl w:val="0"/>
          <w:numId w:val="26"/>
        </w:numPr>
        <w:ind w:firstLineChars="0"/>
        <w:rPr>
          <w:rFonts w:ascii="Times New Roman" w:eastAsiaTheme="minorEastAsia" w:hAnsi="Times New Roman"/>
        </w:rPr>
      </w:pPr>
      <w:r w:rsidRPr="00DC37CF">
        <w:rPr>
          <w:rFonts w:ascii="Times New Roman" w:eastAsiaTheme="minorEastAsia" w:hAnsi="Times New Roman"/>
        </w:rPr>
        <w:t>MOTP(Multiple Object Tracking Precision):</w:t>
      </w:r>
      <w:r w:rsidRPr="00DC37CF">
        <w:rPr>
          <w:rFonts w:ascii="Times New Roman" w:eastAsiaTheme="minorEastAsia" w:hAnsi="Times New Roman" w:hint="eastAsia"/>
        </w:rPr>
        <w:t>表示预测的</w:t>
      </w:r>
      <w:r w:rsidRPr="00DC37CF">
        <w:rPr>
          <w:rFonts w:ascii="Times New Roman" w:eastAsiaTheme="minorEastAsia" w:hAnsi="Times New Roman" w:hint="eastAsia"/>
        </w:rPr>
        <w:t>Bounding</w:t>
      </w:r>
      <w:r w:rsidRPr="00DC37CF">
        <w:rPr>
          <w:rFonts w:ascii="Times New Roman" w:eastAsiaTheme="minorEastAsia" w:hAnsi="Times New Roman"/>
        </w:rPr>
        <w:t xml:space="preserve"> </w:t>
      </w:r>
      <w:r w:rsidRPr="00DC37CF">
        <w:rPr>
          <w:rFonts w:ascii="Times New Roman" w:eastAsiaTheme="minorEastAsia" w:hAnsi="Times New Roman" w:hint="eastAsia"/>
        </w:rPr>
        <w:t>Box</w:t>
      </w:r>
      <w:r w:rsidRPr="00DC37CF">
        <w:rPr>
          <w:rFonts w:ascii="Times New Roman" w:eastAsiaTheme="minorEastAsia" w:hAnsi="Times New Roman" w:hint="eastAsia"/>
        </w:rPr>
        <w:t>和标注之间的不重合程度</w:t>
      </w:r>
    </w:p>
    <w:p w14:paraId="28E0044F" w14:textId="3CD4B403" w:rsidR="00E31877" w:rsidRPr="00DC37CF" w:rsidRDefault="00E31877" w:rsidP="00E31877">
      <w:pPr>
        <w:pStyle w:val="aa"/>
        <w:numPr>
          <w:ilvl w:val="0"/>
          <w:numId w:val="26"/>
        </w:numPr>
        <w:ind w:firstLineChars="0"/>
        <w:rPr>
          <w:rFonts w:ascii="Times New Roman" w:eastAsiaTheme="minorEastAsia" w:hAnsi="Times New Roman" w:hint="eastAsia"/>
        </w:rPr>
      </w:pPr>
      <w:r w:rsidRPr="00DC37CF">
        <w:rPr>
          <w:rFonts w:ascii="Times New Roman" w:eastAsiaTheme="minorEastAsia" w:hAnsi="Times New Roman"/>
        </w:rPr>
        <w:t>MT(Mostly Tracked):</w:t>
      </w:r>
      <w:r w:rsidRPr="00DC37CF">
        <w:rPr>
          <w:rFonts w:ascii="Times New Roman" w:eastAsiaTheme="minorEastAsia" w:hAnsi="Times New Roman" w:hint="eastAsia"/>
        </w:rPr>
        <w:t>至少在其生命周期内</w:t>
      </w:r>
      <w:r w:rsidRPr="00DC37CF">
        <w:rPr>
          <w:rFonts w:ascii="Times New Roman" w:eastAsiaTheme="minorEastAsia" w:hAnsi="Times New Roman" w:hint="eastAsia"/>
        </w:rPr>
        <w:t>80%</w:t>
      </w:r>
      <w:r w:rsidRPr="00DC37CF">
        <w:rPr>
          <w:rFonts w:ascii="Times New Roman" w:eastAsiaTheme="minorEastAsia" w:hAnsi="Times New Roman" w:hint="eastAsia"/>
        </w:rPr>
        <w:t>被跟踪到的轨迹的比例。</w:t>
      </w:r>
    </w:p>
    <w:p w14:paraId="53434F0A" w14:textId="14CB17B5" w:rsidR="00E31877" w:rsidRPr="00DC37CF" w:rsidRDefault="00E31877" w:rsidP="00E31877">
      <w:pPr>
        <w:pStyle w:val="aa"/>
        <w:numPr>
          <w:ilvl w:val="0"/>
          <w:numId w:val="26"/>
        </w:numPr>
        <w:ind w:firstLineChars="0"/>
        <w:rPr>
          <w:rFonts w:ascii="Times New Roman" w:eastAsiaTheme="minorEastAsia" w:hAnsi="Times New Roman" w:hint="eastAsia"/>
        </w:rPr>
      </w:pPr>
      <w:r w:rsidRPr="00DC37CF">
        <w:rPr>
          <w:rFonts w:ascii="Times New Roman" w:eastAsiaTheme="minorEastAsia" w:hAnsi="Times New Roman" w:hint="eastAsia"/>
        </w:rPr>
        <w:t>ML(Mostly</w:t>
      </w:r>
      <w:r w:rsidRPr="00DC37CF">
        <w:rPr>
          <w:rFonts w:ascii="Times New Roman" w:eastAsiaTheme="minorEastAsia" w:hAnsi="Times New Roman"/>
        </w:rPr>
        <w:t xml:space="preserve"> </w:t>
      </w:r>
      <w:r w:rsidRPr="00DC37CF">
        <w:rPr>
          <w:rFonts w:ascii="Times New Roman" w:eastAsiaTheme="minorEastAsia" w:hAnsi="Times New Roman" w:hint="eastAsia"/>
        </w:rPr>
        <w:t>Lost)</w:t>
      </w:r>
      <w:r w:rsidRPr="00DC37CF">
        <w:rPr>
          <w:rFonts w:ascii="Times New Roman" w:eastAsiaTheme="minorEastAsia" w:hAnsi="Times New Roman" w:hint="eastAsia"/>
        </w:rPr>
        <w:t>：在其生命周期之内至多跟踪到</w:t>
      </w:r>
      <w:r w:rsidRPr="00DC37CF">
        <w:rPr>
          <w:rFonts w:ascii="Times New Roman" w:eastAsiaTheme="minorEastAsia" w:hAnsi="Times New Roman" w:hint="eastAsia"/>
        </w:rPr>
        <w:t>20%</w:t>
      </w:r>
      <w:r w:rsidRPr="00DC37CF">
        <w:rPr>
          <w:rFonts w:ascii="Times New Roman" w:eastAsiaTheme="minorEastAsia" w:hAnsi="Times New Roman" w:hint="eastAsia"/>
        </w:rPr>
        <w:t>的轨迹的比例。</w:t>
      </w:r>
    </w:p>
    <w:p w14:paraId="4AA14BA6" w14:textId="4EF8F77A" w:rsidR="00E31877" w:rsidRPr="00DC37CF" w:rsidRDefault="00E31877" w:rsidP="00E31877">
      <w:pPr>
        <w:pStyle w:val="aa"/>
        <w:numPr>
          <w:ilvl w:val="0"/>
          <w:numId w:val="26"/>
        </w:numPr>
        <w:ind w:firstLineChars="0"/>
        <w:rPr>
          <w:rFonts w:ascii="Times New Roman" w:eastAsiaTheme="minorEastAsia" w:hAnsi="Times New Roman" w:hint="eastAsia"/>
        </w:rPr>
      </w:pPr>
      <w:r w:rsidRPr="00DC37CF">
        <w:rPr>
          <w:rFonts w:ascii="Times New Roman" w:eastAsiaTheme="minorEastAsia" w:hAnsi="Times New Roman" w:hint="eastAsia"/>
        </w:rPr>
        <w:t>IDs</w:t>
      </w:r>
      <w:r w:rsidRPr="00DC37CF">
        <w:rPr>
          <w:rFonts w:ascii="Times New Roman" w:eastAsiaTheme="minorEastAsia" w:hAnsi="Times New Roman"/>
        </w:rPr>
        <w:t>(Identity switches):</w:t>
      </w:r>
      <w:r w:rsidRPr="00DC37CF">
        <w:rPr>
          <w:rFonts w:ascii="Times New Roman" w:eastAsiaTheme="minorEastAsia" w:hAnsi="Times New Roman" w:hint="eastAsia"/>
        </w:rPr>
        <w:t>表示标注的</w:t>
      </w:r>
      <w:r w:rsidRPr="00DC37CF">
        <w:rPr>
          <w:rFonts w:ascii="Times New Roman" w:eastAsiaTheme="minorEastAsia" w:hAnsi="Times New Roman" w:hint="eastAsia"/>
        </w:rPr>
        <w:t>ground</w:t>
      </w:r>
      <w:r w:rsidRPr="00DC37CF">
        <w:rPr>
          <w:rFonts w:ascii="Times New Roman" w:eastAsiaTheme="minorEastAsia" w:hAnsi="Times New Roman"/>
        </w:rPr>
        <w:t xml:space="preserve"> </w:t>
      </w:r>
      <w:r w:rsidRPr="00DC37CF">
        <w:rPr>
          <w:rFonts w:ascii="Times New Roman" w:eastAsiaTheme="minorEastAsia" w:hAnsi="Times New Roman" w:hint="eastAsia"/>
        </w:rPr>
        <w:t>truth</w:t>
      </w:r>
      <w:r w:rsidRPr="00DC37CF">
        <w:rPr>
          <w:rFonts w:ascii="Times New Roman" w:eastAsiaTheme="minorEastAsia" w:hAnsi="Times New Roman" w:hint="eastAsia"/>
        </w:rPr>
        <w:t>上的轨迹变换</w:t>
      </w:r>
      <w:r w:rsidRPr="00DC37CF">
        <w:rPr>
          <w:rFonts w:ascii="Times New Roman" w:eastAsiaTheme="minorEastAsia" w:hAnsi="Times New Roman" w:hint="eastAsia"/>
        </w:rPr>
        <w:t>id</w:t>
      </w:r>
      <w:r w:rsidRPr="00DC37CF">
        <w:rPr>
          <w:rFonts w:ascii="Times New Roman" w:eastAsiaTheme="minorEastAsia" w:hAnsi="Times New Roman" w:hint="eastAsia"/>
        </w:rPr>
        <w:t>的次数。</w:t>
      </w:r>
    </w:p>
    <w:p w14:paraId="4E5932A6" w14:textId="0726A7AA" w:rsidR="00E31877" w:rsidRPr="00DC37CF" w:rsidRDefault="00E31877" w:rsidP="00E31877">
      <w:pPr>
        <w:pStyle w:val="aa"/>
        <w:numPr>
          <w:ilvl w:val="0"/>
          <w:numId w:val="26"/>
        </w:numPr>
        <w:ind w:firstLineChars="0"/>
        <w:rPr>
          <w:rFonts w:ascii="Times New Roman" w:eastAsiaTheme="minorEastAsia" w:hAnsi="Times New Roman"/>
        </w:rPr>
      </w:pPr>
      <w:r w:rsidRPr="00DC37CF">
        <w:rPr>
          <w:rFonts w:ascii="Times New Roman" w:eastAsiaTheme="minorEastAsia" w:hAnsi="Times New Roman" w:hint="eastAsia"/>
        </w:rPr>
        <w:t>FM(Fragementation)</w:t>
      </w:r>
      <w:r w:rsidRPr="00DC37CF">
        <w:rPr>
          <w:rFonts w:ascii="Times New Roman" w:eastAsiaTheme="minorEastAsia" w:hAnsi="Times New Roman" w:hint="eastAsia"/>
        </w:rPr>
        <w:t>：追踪轨迹被丢失的检测打断的次数</w:t>
      </w:r>
    </w:p>
    <w:p w14:paraId="70FAE545" w14:textId="5B664582" w:rsidR="00E31877" w:rsidRPr="00DC37CF" w:rsidRDefault="00E31877" w:rsidP="00E31877">
      <w:pPr>
        <w:rPr>
          <w:rFonts w:ascii="Times New Roman" w:eastAsiaTheme="minorEastAsia" w:hAnsi="Times New Roman" w:hint="eastAsia"/>
        </w:rPr>
      </w:pPr>
    </w:p>
    <w:p w14:paraId="643A70F7" w14:textId="19518944" w:rsidR="00E31877" w:rsidRPr="00DC37CF" w:rsidRDefault="00EE7E41" w:rsidP="00EE7E41">
      <w:pPr>
        <w:widowControl w:val="0"/>
        <w:autoSpaceDE w:val="0"/>
        <w:autoSpaceDN w:val="0"/>
        <w:adjustRightInd w:val="0"/>
        <w:rPr>
          <w:rFonts w:ascii="Times New Roman" w:eastAsiaTheme="minorEastAsia" w:hAnsi="Times New Roman" w:cs="华文宋体"/>
          <w:color w:val="353535"/>
        </w:rPr>
      </w:pPr>
      <w:r w:rsidRPr="00DC37CF">
        <w:rPr>
          <w:rFonts w:ascii="Times New Roman" w:eastAsiaTheme="minorEastAsia" w:hAnsi="Times New Roman" w:cs="华文宋体" w:hint="eastAsia"/>
          <w:color w:val="353535"/>
        </w:rPr>
        <w:t>我们的评估结果如表</w:t>
      </w:r>
      <w:r w:rsidRPr="00DC37CF">
        <w:rPr>
          <w:rFonts w:ascii="Times New Roman" w:eastAsiaTheme="minorEastAsia" w:hAnsi="Times New Roman" w:cs="华文宋体"/>
          <w:color w:val="353535"/>
        </w:rPr>
        <w:t>2</w:t>
      </w:r>
      <w:r w:rsidRPr="00DC37CF">
        <w:rPr>
          <w:rFonts w:ascii="Times New Roman" w:eastAsiaTheme="minorEastAsia" w:hAnsi="Times New Roman" w:cs="华文宋体" w:hint="eastAsia"/>
          <w:color w:val="353535"/>
        </w:rPr>
        <w:t>所示。我们的适当的成功地减少了</w:t>
      </w:r>
      <w:r w:rsidRPr="00DC37CF">
        <w:rPr>
          <w:rFonts w:ascii="Times New Roman" w:eastAsiaTheme="minorEastAsia" w:hAnsi="Times New Roman" w:cs="华文宋体" w:hint="eastAsia"/>
          <w:color w:val="353535"/>
        </w:rPr>
        <w:t>ID</w:t>
      </w:r>
      <w:r w:rsidRPr="00DC37CF">
        <w:rPr>
          <w:rFonts w:ascii="Times New Roman" w:eastAsiaTheme="minorEastAsia" w:hAnsi="Times New Roman" w:cs="华文宋体"/>
          <w:color w:val="353535"/>
        </w:rPr>
        <w:t>s</w:t>
      </w:r>
      <w:r w:rsidRPr="00DC37CF">
        <w:rPr>
          <w:rFonts w:ascii="Times New Roman" w:eastAsiaTheme="minorEastAsia" w:hAnsi="Times New Roman" w:cs="华文宋体" w:hint="eastAsia"/>
          <w:color w:val="353535"/>
        </w:rPr>
        <w:t>的数量。</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与</w:t>
      </w:r>
      <w:r w:rsidRPr="00DC37CF">
        <w:rPr>
          <w:rFonts w:ascii="Times New Roman" w:eastAsiaTheme="minorEastAsia" w:hAnsi="Times New Roman" w:cs="华文宋体"/>
          <w:color w:val="353535"/>
        </w:rPr>
        <w:t>SORT</w:t>
      </w:r>
      <w:r w:rsidRPr="00DC37CF">
        <w:rPr>
          <w:rFonts w:ascii="Times New Roman" w:eastAsiaTheme="minorEastAsia" w:hAnsi="Times New Roman" w:cs="华文宋体" w:hint="eastAsia"/>
          <w:color w:val="353535"/>
        </w:rPr>
        <w:t>相比，</w:t>
      </w:r>
      <w:r w:rsidRPr="00DC37CF">
        <w:rPr>
          <w:rFonts w:ascii="Times New Roman" w:eastAsiaTheme="minorEastAsia" w:hAnsi="Times New Roman" w:cs="华文宋体"/>
          <w:color w:val="353535"/>
        </w:rPr>
        <w:t>ID</w:t>
      </w:r>
      <w:r w:rsidRPr="00DC37CF">
        <w:rPr>
          <w:rFonts w:ascii="Times New Roman" w:eastAsiaTheme="minorEastAsia" w:hAnsi="Times New Roman" w:cs="华文宋体" w:hint="eastAsia"/>
          <w:color w:val="353535"/>
        </w:rPr>
        <w:t>s</w:t>
      </w:r>
      <w:r w:rsidRPr="00DC37CF">
        <w:rPr>
          <w:rFonts w:ascii="Times New Roman" w:eastAsiaTheme="minorEastAsia" w:hAnsi="Times New Roman" w:cs="华文宋体" w:hint="eastAsia"/>
          <w:color w:val="353535"/>
        </w:rPr>
        <w:t>从</w:t>
      </w:r>
      <w:r w:rsidRPr="00DC37CF">
        <w:rPr>
          <w:rFonts w:ascii="Times New Roman" w:eastAsiaTheme="minorEastAsia" w:hAnsi="Times New Roman" w:cs="华文宋体"/>
          <w:color w:val="353535"/>
        </w:rPr>
        <w:t>1423</w:t>
      </w:r>
      <w:r w:rsidRPr="00DC37CF">
        <w:rPr>
          <w:rFonts w:ascii="Times New Roman" w:eastAsiaTheme="minorEastAsia" w:hAnsi="Times New Roman" w:cs="华文宋体" w:hint="eastAsia"/>
          <w:color w:val="353535"/>
        </w:rPr>
        <w:t>减少到</w:t>
      </w:r>
      <w:r w:rsidRPr="00DC37CF">
        <w:rPr>
          <w:rFonts w:ascii="Times New Roman" w:eastAsiaTheme="minorEastAsia" w:hAnsi="Times New Roman" w:cs="华文宋体"/>
          <w:color w:val="353535"/>
        </w:rPr>
        <w:t>781</w:t>
      </w:r>
      <w:r w:rsidRPr="00DC37CF">
        <w:rPr>
          <w:rFonts w:ascii="Times New Roman" w:eastAsiaTheme="minorEastAsia" w:hAnsi="Times New Roman" w:cs="华文宋体" w:hint="eastAsia"/>
          <w:color w:val="353535"/>
        </w:rPr>
        <w:t>，这减少了大约</w:t>
      </w:r>
      <w:r w:rsidRPr="00DC37CF">
        <w:rPr>
          <w:rFonts w:ascii="Times New Roman" w:eastAsiaTheme="minorEastAsia" w:hAnsi="Times New Roman" w:cs="华文宋体"/>
          <w:color w:val="353535"/>
        </w:rPr>
        <w:t>45</w:t>
      </w:r>
      <w:r w:rsidRPr="00DC37CF">
        <w:rPr>
          <w:rFonts w:ascii="Times New Roman" w:eastAsiaTheme="minorEastAsia" w:hAnsi="Times New Roman" w:cs="华文宋体" w:hint="eastAsia"/>
          <w:color w:val="353535"/>
        </w:rPr>
        <w:t>％。</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与此同时，由于在经过遮挡和检测遗漏后仍要保持对象的</w:t>
      </w:r>
      <w:r w:rsidRPr="00DC37CF">
        <w:rPr>
          <w:rFonts w:ascii="Times New Roman" w:eastAsiaTheme="minorEastAsia" w:hAnsi="Times New Roman" w:cs="华文宋体" w:hint="eastAsia"/>
          <w:color w:val="353535"/>
        </w:rPr>
        <w:t>ID</w:t>
      </w:r>
      <w:r w:rsidRPr="00DC37CF">
        <w:rPr>
          <w:rFonts w:ascii="Times New Roman" w:eastAsiaTheme="minorEastAsia" w:hAnsi="Times New Roman" w:cs="华文宋体" w:hint="eastAsia"/>
          <w:color w:val="353535"/>
        </w:rPr>
        <w:t>，轨迹碎片略有增加。</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我们还看到</w:t>
      </w:r>
      <w:r w:rsidRPr="00DC37CF">
        <w:rPr>
          <w:rFonts w:ascii="Times New Roman" w:eastAsiaTheme="minorEastAsia" w:hAnsi="Times New Roman" w:cs="华文宋体" w:hint="eastAsia"/>
          <w:color w:val="353535"/>
        </w:rPr>
        <w:t>MT</w:t>
      </w:r>
      <w:r w:rsidRPr="00DC37CF">
        <w:rPr>
          <w:rFonts w:ascii="Times New Roman" w:eastAsiaTheme="minorEastAsia" w:hAnsi="Times New Roman" w:cs="华文宋体" w:hint="eastAsia"/>
          <w:color w:val="353535"/>
        </w:rPr>
        <w:t>的</w:t>
      </w:r>
      <w:r w:rsidR="008C6128" w:rsidRPr="00DC37CF">
        <w:rPr>
          <w:rFonts w:ascii="Times New Roman" w:eastAsiaTheme="minorEastAsia" w:hAnsi="Times New Roman" w:cs="华文宋体" w:hint="eastAsia"/>
          <w:color w:val="353535"/>
        </w:rPr>
        <w:t>数量</w:t>
      </w:r>
      <w:r w:rsidR="008C6128" w:rsidRPr="00DC37CF">
        <w:rPr>
          <w:rFonts w:ascii="Times New Roman" w:eastAsiaTheme="minorEastAsia" w:hAnsi="Times New Roman" w:cs="华文宋体" w:hint="eastAsia"/>
          <w:color w:val="353535"/>
        </w:rPr>
        <w:lastRenderedPageBreak/>
        <w:t>显着增加，和</w:t>
      </w:r>
      <w:r w:rsidR="008C6128" w:rsidRPr="00DC37CF">
        <w:rPr>
          <w:rFonts w:ascii="Times New Roman" w:eastAsiaTheme="minorEastAsia" w:hAnsi="Times New Roman" w:cs="华文宋体" w:hint="eastAsia"/>
          <w:color w:val="353535"/>
        </w:rPr>
        <w:t>ML</w:t>
      </w:r>
      <w:r w:rsidR="008C6128" w:rsidRPr="00DC37CF">
        <w:rPr>
          <w:rFonts w:ascii="Times New Roman" w:eastAsiaTheme="minorEastAsia" w:hAnsi="Times New Roman" w:cs="华文宋体" w:hint="eastAsia"/>
          <w:color w:val="353535"/>
        </w:rPr>
        <w:t>的减少。总的来说，由于整合了外观信息，我们在经过</w:t>
      </w:r>
      <w:r w:rsidRPr="00DC37CF">
        <w:rPr>
          <w:rFonts w:ascii="Times New Roman" w:eastAsiaTheme="minorEastAsia" w:hAnsi="Times New Roman" w:cs="华文宋体" w:hint="eastAsia"/>
          <w:color w:val="353535"/>
        </w:rPr>
        <w:t>较长的遮挡</w:t>
      </w:r>
      <w:r w:rsidR="008C6128" w:rsidRPr="00DC37CF">
        <w:rPr>
          <w:rFonts w:ascii="Times New Roman" w:eastAsiaTheme="minorEastAsia" w:hAnsi="Times New Roman" w:cs="华文宋体" w:hint="eastAsia"/>
          <w:color w:val="353535"/>
        </w:rPr>
        <w:t>后成功地保持了原有</w:t>
      </w:r>
      <w:r w:rsidR="008C6128" w:rsidRPr="00DC37CF">
        <w:rPr>
          <w:rFonts w:ascii="Times New Roman" w:eastAsiaTheme="minorEastAsia" w:hAnsi="Times New Roman" w:cs="华文宋体" w:hint="eastAsia"/>
          <w:color w:val="353535"/>
        </w:rPr>
        <w:t>ID</w:t>
      </w:r>
      <w:r w:rsidRPr="00DC37CF">
        <w:rPr>
          <w:rFonts w:ascii="Times New Roman" w:eastAsiaTheme="minorEastAsia" w:hAnsi="Times New Roman" w:cs="华文宋体" w:hint="eastAsia"/>
          <w:color w:val="353535"/>
        </w:rPr>
        <w:t>。</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这也可以通过我们在补充材料中提供的跟踪输出的质量分析来看出。</w:t>
      </w:r>
      <w:r w:rsidRPr="00DC37CF">
        <w:rPr>
          <w:rFonts w:ascii="Times New Roman" w:eastAsiaTheme="minorEastAsia" w:hAnsi="Times New Roman" w:cs="华文宋体"/>
          <w:color w:val="353535"/>
        </w:rPr>
        <w:t xml:space="preserve"> </w:t>
      </w:r>
      <w:r w:rsidRPr="00DC37CF">
        <w:rPr>
          <w:rFonts w:ascii="Times New Roman" w:eastAsiaTheme="minorEastAsia" w:hAnsi="Times New Roman" w:cs="华文宋体" w:hint="eastAsia"/>
          <w:color w:val="353535"/>
        </w:rPr>
        <w:t>我们的跟踪器的示例性输出如图</w:t>
      </w:r>
      <w:r w:rsidRPr="00DC37CF">
        <w:rPr>
          <w:rFonts w:ascii="Times New Roman" w:eastAsiaTheme="minorEastAsia" w:hAnsi="Times New Roman" w:cs="华文宋体"/>
          <w:color w:val="353535"/>
        </w:rPr>
        <w:t>1</w:t>
      </w:r>
      <w:r w:rsidRPr="00DC37CF">
        <w:rPr>
          <w:rFonts w:ascii="Times New Roman" w:eastAsiaTheme="minorEastAsia" w:hAnsi="Times New Roman" w:cs="华文宋体" w:hint="eastAsia"/>
          <w:color w:val="353535"/>
        </w:rPr>
        <w:t>所示。</w:t>
      </w:r>
    </w:p>
    <w:p w14:paraId="3950A590" w14:textId="0875ABBC" w:rsidR="008C6128" w:rsidRPr="00DC37CF" w:rsidRDefault="008C6128" w:rsidP="00EE7E41">
      <w:pPr>
        <w:widowControl w:val="0"/>
        <w:autoSpaceDE w:val="0"/>
        <w:autoSpaceDN w:val="0"/>
        <w:adjustRightInd w:val="0"/>
        <w:rPr>
          <w:rFonts w:ascii="Times New Roman" w:eastAsiaTheme="minorEastAsia" w:hAnsi="Times New Roman" w:cs="华文宋体" w:hint="eastAsia"/>
          <w:color w:val="353535"/>
        </w:rPr>
      </w:pPr>
    </w:p>
    <w:p w14:paraId="524946F3" w14:textId="240BD528" w:rsidR="008C6128" w:rsidRPr="00DC37CF" w:rsidRDefault="008C6128" w:rsidP="008C6128">
      <w:pPr>
        <w:widowControl w:val="0"/>
        <w:autoSpaceDE w:val="0"/>
        <w:autoSpaceDN w:val="0"/>
        <w:adjustRightInd w:val="0"/>
        <w:rPr>
          <w:rFonts w:ascii="Times New Roman" w:eastAsiaTheme="minorEastAsia" w:hAnsi="Times New Roman" w:cs="华文宋体"/>
          <w:color w:val="353535"/>
        </w:rPr>
      </w:pPr>
      <w:r w:rsidRPr="00DC37CF">
        <w:rPr>
          <w:rFonts w:ascii="Times New Roman" w:eastAsiaTheme="minorEastAsia" w:hAnsi="Times New Roman" w:cs="华文宋体" w:hint="eastAsia"/>
          <w:color w:val="353535"/>
        </w:rPr>
        <w:t>我们的方法也是其他在线追踪框架的强有力竞争者。具体而言，我们的方法返回了所有在线方法中最少的身份切换</w:t>
      </w:r>
      <w:r w:rsidRPr="00DC37CF">
        <w:rPr>
          <w:rFonts w:ascii="Times New Roman" w:eastAsiaTheme="minorEastAsia" w:hAnsi="Times New Roman" w:cs="华文宋体" w:hint="eastAsia"/>
          <w:color w:val="353535"/>
        </w:rPr>
        <w:t>(IDs)</w:t>
      </w:r>
      <w:r w:rsidRPr="00DC37CF">
        <w:rPr>
          <w:rFonts w:ascii="Times New Roman" w:eastAsiaTheme="minorEastAsia" w:hAnsi="Times New Roman" w:cs="华文宋体" w:hint="eastAsia"/>
          <w:color w:val="353535"/>
        </w:rPr>
        <w:t>次数，同时保持了</w:t>
      </w:r>
      <w:r w:rsidRPr="00DC37CF">
        <w:rPr>
          <w:rFonts w:ascii="Times New Roman" w:eastAsiaTheme="minorEastAsia" w:hAnsi="Times New Roman" w:cs="华文宋体"/>
          <w:color w:val="353535"/>
        </w:rPr>
        <w:t>MOTA</w:t>
      </w:r>
      <w:r w:rsidRPr="00DC37CF">
        <w:rPr>
          <w:rFonts w:ascii="Times New Roman" w:eastAsiaTheme="minorEastAsia" w:hAnsi="Times New Roman" w:cs="华文宋体" w:hint="eastAsia"/>
          <w:color w:val="353535"/>
        </w:rPr>
        <w:t>的较高得分。追踪器的跟踪精度主要受到大量假正例</w:t>
      </w:r>
      <w:r w:rsidRPr="00DC37CF">
        <w:rPr>
          <w:rFonts w:ascii="Times New Roman" w:eastAsiaTheme="minorEastAsia" w:hAnsi="Times New Roman" w:cs="华文宋体" w:hint="eastAsia"/>
          <w:color w:val="353535"/>
        </w:rPr>
        <w:t>(</w:t>
      </w:r>
      <w:r w:rsidRPr="00DC37CF">
        <w:rPr>
          <w:rFonts w:ascii="Times New Roman" w:eastAsiaTheme="minorEastAsia" w:hAnsi="Times New Roman" w:cs="华文宋体"/>
          <w:color w:val="353535"/>
        </w:rPr>
        <w:t>False Positive)</w:t>
      </w:r>
      <w:r w:rsidRPr="00DC37CF">
        <w:rPr>
          <w:rFonts w:ascii="Times New Roman" w:eastAsiaTheme="minorEastAsia" w:hAnsi="Times New Roman" w:cs="华文宋体" w:hint="eastAsia"/>
          <w:color w:val="353535"/>
        </w:rPr>
        <w:t>的影响。鉴于它们对</w:t>
      </w:r>
      <w:r w:rsidRPr="00DC37CF">
        <w:rPr>
          <w:rFonts w:ascii="Times New Roman" w:eastAsiaTheme="minorEastAsia" w:hAnsi="Times New Roman" w:cs="华文宋体"/>
          <w:color w:val="353535"/>
        </w:rPr>
        <w:t>MOTA</w:t>
      </w:r>
      <w:r w:rsidRPr="00DC37CF">
        <w:rPr>
          <w:rFonts w:ascii="Times New Roman" w:eastAsiaTheme="minorEastAsia" w:hAnsi="Times New Roman" w:cs="华文宋体" w:hint="eastAsia"/>
          <w:color w:val="353535"/>
        </w:rPr>
        <w:t>分数的总体影响，对检测结果应用较大的置信度阈值可能会大大增加算法在评估报告显示的性能。然而，跟踪输出的视觉检查表明，这些误报主要是由静态几何场景中的偶发检测器响应产生的。由于我们的最大允许跟踪时间相对较长，因此这些偶发错误响应更频繁的被加入对象轨迹。同时，我们没有观察到经常在误报之间跳转的轨迹。相反，跟踪器通常会在被报告的对象位置产生相对稳定的静止轨道。</w:t>
      </w:r>
    </w:p>
    <w:p w14:paraId="243E9AC7" w14:textId="621E4812" w:rsidR="00982F37" w:rsidRPr="00DC37CF" w:rsidRDefault="008C6128" w:rsidP="008C6128">
      <w:pPr>
        <w:rPr>
          <w:rFonts w:ascii="Times New Roman" w:eastAsiaTheme="minorEastAsia" w:hAnsi="Times New Roman" w:hint="eastAsia"/>
        </w:rPr>
      </w:pPr>
      <w:r w:rsidRPr="00DC37CF">
        <w:rPr>
          <w:rFonts w:ascii="Times New Roman" w:eastAsiaTheme="minorEastAsia" w:hAnsi="Times New Roman" w:cs="华文宋体" w:hint="eastAsia"/>
          <w:color w:val="353535"/>
        </w:rPr>
        <w:t>我们的系统以大约</w:t>
      </w:r>
      <w:r w:rsidRPr="00DC37CF">
        <w:rPr>
          <w:rFonts w:ascii="Times New Roman" w:eastAsiaTheme="minorEastAsia" w:hAnsi="Times New Roman" w:cs="华文宋体"/>
          <w:color w:val="353535"/>
        </w:rPr>
        <w:t>20Hz</w:t>
      </w:r>
      <w:r w:rsidRPr="00DC37CF">
        <w:rPr>
          <w:rFonts w:ascii="Times New Roman" w:eastAsiaTheme="minorEastAsia" w:hAnsi="Times New Roman" w:cs="华文宋体" w:hint="eastAsia"/>
          <w:color w:val="353535"/>
        </w:rPr>
        <w:t>的频率运行，其中大约一半时间用于特征生成。因此，给定一个现代化的高效</w:t>
      </w:r>
      <w:r w:rsidRPr="00DC37CF">
        <w:rPr>
          <w:rFonts w:ascii="Times New Roman" w:eastAsiaTheme="minorEastAsia" w:hAnsi="Times New Roman" w:cs="华文宋体"/>
          <w:color w:val="353535"/>
        </w:rPr>
        <w:t>GPU</w:t>
      </w:r>
      <w:r w:rsidRPr="00DC37CF">
        <w:rPr>
          <w:rFonts w:ascii="Times New Roman" w:eastAsiaTheme="minorEastAsia" w:hAnsi="Times New Roman" w:cs="华文宋体" w:hint="eastAsia"/>
          <w:color w:val="353535"/>
        </w:rPr>
        <w:t>，该系统能够保持高效且实时运行。</w:t>
      </w:r>
    </w:p>
    <w:p w14:paraId="66D38937" w14:textId="7D4C8B13" w:rsidR="00821D8D" w:rsidRPr="00366F6F" w:rsidRDefault="008C6128" w:rsidP="00821D8D">
      <w:pPr>
        <w:pStyle w:val="a0"/>
        <w:rPr>
          <w:rFonts w:ascii="Times New Roman" w:hAnsi="Times New Roman"/>
        </w:rPr>
      </w:pPr>
      <w:r>
        <w:rPr>
          <w:rFonts w:ascii="Times New Roman" w:hAnsi="Times New Roman" w:hint="eastAsia"/>
        </w:rPr>
        <w:t xml:space="preserve"> </w:t>
      </w:r>
      <w:bookmarkStart w:id="63" w:name="_Toc516188739"/>
      <w:r>
        <w:rPr>
          <w:rFonts w:ascii="Times New Roman" w:hAnsi="Times New Roman" w:hint="eastAsia"/>
        </w:rPr>
        <w:t>结论</w:t>
      </w:r>
      <w:bookmarkEnd w:id="63"/>
    </w:p>
    <w:p w14:paraId="5E5E9278" w14:textId="5E6590E1" w:rsidR="003C5804" w:rsidRPr="00366F6F" w:rsidRDefault="008C6128" w:rsidP="008C6128">
      <w:pPr>
        <w:rPr>
          <w:rFonts w:ascii="Times New Roman" w:hAnsi="Times New Roman" w:hint="eastAsia"/>
        </w:rPr>
      </w:pPr>
      <w:r>
        <w:rPr>
          <w:rFonts w:ascii="Times New Roman" w:hAnsi="Times New Roman" w:hint="eastAsia"/>
        </w:rPr>
        <w:t>我们已经展示了一个基于</w:t>
      </w:r>
      <w:r>
        <w:rPr>
          <w:rFonts w:ascii="Times New Roman" w:hAnsi="Times New Roman" w:hint="eastAsia"/>
        </w:rPr>
        <w:t>SORT</w:t>
      </w:r>
      <w:r>
        <w:rPr>
          <w:rFonts w:ascii="Times New Roman" w:hAnsi="Times New Roman" w:hint="eastAsia"/>
        </w:rPr>
        <w:t>的融合了从预训练外貌特征提取网络的改进。由于这些改进，我们使得</w:t>
      </w:r>
      <w:r>
        <w:rPr>
          <w:rFonts w:ascii="Times New Roman" w:hAnsi="Times New Roman" w:hint="eastAsia"/>
        </w:rPr>
        <w:t>SORT</w:t>
      </w:r>
      <w:r>
        <w:rPr>
          <w:rFonts w:ascii="Times New Roman" w:hAnsi="Times New Roman" w:hint="eastAsia"/>
        </w:rPr>
        <w:t>能够在更长时间的遮挡之后</w:t>
      </w:r>
      <w:r w:rsidR="00196645">
        <w:rPr>
          <w:rFonts w:ascii="Times New Roman" w:hAnsi="Times New Roman" w:hint="eastAsia"/>
        </w:rPr>
        <w:t>保持原追踪轨迹，这使得</w:t>
      </w:r>
      <w:r w:rsidR="00196645">
        <w:rPr>
          <w:rFonts w:ascii="Times New Roman" w:hAnsi="Times New Roman" w:hint="eastAsia"/>
        </w:rPr>
        <w:t>SORT</w:t>
      </w:r>
      <w:r w:rsidR="00196645">
        <w:rPr>
          <w:rFonts w:ascii="Times New Roman" w:hAnsi="Times New Roman" w:hint="eastAsia"/>
        </w:rPr>
        <w:t>成为现今的在线追踪算法的一个有力竞争者。同时，算法依然较容易实现并可以实时运行。</w:t>
      </w:r>
    </w:p>
    <w:p w14:paraId="6D25E0A1" w14:textId="77777777" w:rsidR="00F21961" w:rsidRPr="00366F6F" w:rsidRDefault="004B5D44" w:rsidP="00787630">
      <w:pPr>
        <w:spacing w:before="400" w:after="120"/>
        <w:jc w:val="center"/>
        <w:rPr>
          <w:rFonts w:ascii="Times New Roman" w:hAnsi="Times New Roman"/>
          <w:b/>
        </w:rPr>
      </w:pPr>
      <w:r w:rsidRPr="00366F6F">
        <w:rPr>
          <w:rFonts w:ascii="Times New Roman" w:hAnsi="Times New Roman" w:hint="eastAsia"/>
          <w:b/>
        </w:rPr>
        <w:t>原文</w:t>
      </w:r>
      <w:r w:rsidRPr="00366F6F">
        <w:rPr>
          <w:rFonts w:ascii="Times New Roman" w:hAnsi="Times New Roman"/>
          <w:b/>
        </w:rPr>
        <w:t>索引</w:t>
      </w:r>
    </w:p>
    <w:p w14:paraId="2436E812" w14:textId="77777777" w:rsidR="00BC6E45" w:rsidRDefault="00BC6E45" w:rsidP="00BC6E45">
      <w:pPr>
        <w:pStyle w:val="a1"/>
        <w:numPr>
          <w:ilvl w:val="0"/>
          <w:numId w:val="18"/>
        </w:numPr>
        <w:rPr>
          <w:sz w:val="24"/>
        </w:rPr>
      </w:pPr>
      <w:bookmarkStart w:id="64" w:name="_Ref390303206"/>
      <w:r w:rsidRPr="00BC6E45">
        <w:rPr>
          <w:rFonts w:ascii="Arial" w:hAnsi="Arial" w:cs="Arial"/>
          <w:color w:val="000000"/>
          <w:sz w:val="20"/>
          <w:szCs w:val="20"/>
          <w:shd w:val="clear" w:color="auto" w:fill="FFFFFF"/>
        </w:rPr>
        <w:t>Wojke N, Bewley A, Paulus D. Simple Online and Realtime Tracking with a Deep Association Metric[J]. 2017:3645-3649.</w:t>
      </w:r>
    </w:p>
    <w:bookmarkEnd w:id="64"/>
    <w:p w14:paraId="27D18A7B" w14:textId="77777777" w:rsidR="00BC6E45" w:rsidRDefault="00BC6E45" w:rsidP="00BC6E45">
      <w:pPr>
        <w:pStyle w:val="a1"/>
        <w:numPr>
          <w:ilvl w:val="0"/>
          <w:numId w:val="18"/>
        </w:numPr>
        <w:rPr>
          <w:sz w:val="24"/>
        </w:rPr>
      </w:pPr>
      <w:r w:rsidRPr="00BC6E45">
        <w:rPr>
          <w:rFonts w:ascii="Arial" w:hAnsi="Arial" w:cs="Arial"/>
          <w:color w:val="000000"/>
          <w:sz w:val="20"/>
          <w:szCs w:val="20"/>
          <w:shd w:val="clear" w:color="auto" w:fill="FFFFFF"/>
        </w:rPr>
        <w:t>Alex Bewley, Zongyuan Ge, Lionel Ott, et al. Simple online and realtime tracking[J]. 2016:3464-3468.</w:t>
      </w:r>
    </w:p>
    <w:p w14:paraId="1FC113C2" w14:textId="77777777" w:rsidR="001F6103" w:rsidRPr="00BC6E45" w:rsidRDefault="001F6103" w:rsidP="001F6103">
      <w:pPr>
        <w:rPr>
          <w:rFonts w:ascii="Times New Roman" w:hAnsi="Times New Roman"/>
        </w:rPr>
        <w:sectPr w:rsidR="001F6103" w:rsidRPr="00BC6E45" w:rsidSect="0066656A">
          <w:pgSz w:w="11906" w:h="16838" w:code="9"/>
          <w:pgMar w:top="2155" w:right="1701" w:bottom="1814" w:left="1701" w:header="851" w:footer="992" w:gutter="113"/>
          <w:cols w:space="425"/>
          <w:docGrid w:type="lines" w:linePitch="326"/>
        </w:sectPr>
      </w:pPr>
    </w:p>
    <w:p w14:paraId="4D1FAB01" w14:textId="77777777" w:rsidR="00787630" w:rsidRPr="00366F6F" w:rsidRDefault="00787630" w:rsidP="00787630">
      <w:pPr>
        <w:spacing w:before="800" w:after="400"/>
        <w:jc w:val="center"/>
        <w:rPr>
          <w:rFonts w:ascii="Times New Roman" w:eastAsia="黑体" w:hAnsi="Times New Roman"/>
          <w:sz w:val="30"/>
          <w:szCs w:val="30"/>
        </w:rPr>
      </w:pPr>
      <w:r w:rsidRPr="00366F6F">
        <w:rPr>
          <w:rFonts w:ascii="Times New Roman" w:eastAsia="黑体" w:hAnsi="Times New Roman" w:hint="eastAsia"/>
          <w:sz w:val="30"/>
          <w:szCs w:val="30"/>
        </w:rPr>
        <w:lastRenderedPageBreak/>
        <w:t>综合论文训练记录表</w:t>
      </w:r>
    </w:p>
    <w:tbl>
      <w:tblPr>
        <w:tblStyle w:val="af6"/>
        <w:tblW w:w="0" w:type="auto"/>
        <w:jc w:val="center"/>
        <w:tblLook w:val="01E0" w:firstRow="1" w:lastRow="1" w:firstColumn="1" w:lastColumn="1" w:noHBand="0" w:noVBand="0"/>
      </w:tblPr>
      <w:tblGrid>
        <w:gridCol w:w="1181"/>
        <w:gridCol w:w="1744"/>
        <w:gridCol w:w="838"/>
        <w:gridCol w:w="2722"/>
        <w:gridCol w:w="730"/>
        <w:gridCol w:w="1166"/>
      </w:tblGrid>
      <w:tr w:rsidR="00DE2AB9" w:rsidRPr="00366F6F" w14:paraId="6251196B" w14:textId="77777777" w:rsidTr="00DE2AB9">
        <w:trPr>
          <w:trHeight w:val="567"/>
          <w:jc w:val="center"/>
        </w:trPr>
        <w:tc>
          <w:tcPr>
            <w:tcW w:w="1181" w:type="dxa"/>
            <w:vAlign w:val="center"/>
          </w:tcPr>
          <w:p w14:paraId="52F021AD" w14:textId="77777777" w:rsidR="00DE2AB9" w:rsidRPr="00366F6F" w:rsidRDefault="00DE2AB9" w:rsidP="00DE2AB9">
            <w:pPr>
              <w:rPr>
                <w:rFonts w:ascii="Times New Roman" w:hAnsi="Times New Roman"/>
                <w:b/>
                <w:sz w:val="21"/>
              </w:rPr>
            </w:pPr>
            <w:r w:rsidRPr="00366F6F">
              <w:rPr>
                <w:rFonts w:ascii="Times New Roman" w:hAnsi="Times New Roman" w:hint="eastAsia"/>
                <w:b/>
                <w:sz w:val="21"/>
              </w:rPr>
              <w:t>学生姓名</w:t>
            </w:r>
          </w:p>
        </w:tc>
        <w:tc>
          <w:tcPr>
            <w:tcW w:w="1744" w:type="dxa"/>
            <w:vAlign w:val="center"/>
          </w:tcPr>
          <w:p w14:paraId="6148BB4B" w14:textId="4127A88A" w:rsidR="00DE2AB9" w:rsidRPr="00366F6F" w:rsidRDefault="00BD6132" w:rsidP="00DE2AB9">
            <w:pPr>
              <w:ind w:hanging="8"/>
              <w:rPr>
                <w:rFonts w:ascii="Times New Roman" w:hAnsi="Times New Roman"/>
                <w:sz w:val="21"/>
              </w:rPr>
            </w:pPr>
            <w:r>
              <w:rPr>
                <w:rFonts w:ascii="Times New Roman" w:hAnsi="Times New Roman" w:hint="eastAsia"/>
                <w:sz w:val="21"/>
              </w:rPr>
              <w:t>陈政宇</w:t>
            </w:r>
          </w:p>
        </w:tc>
        <w:tc>
          <w:tcPr>
            <w:tcW w:w="838" w:type="dxa"/>
            <w:vAlign w:val="center"/>
          </w:tcPr>
          <w:p w14:paraId="3E461718" w14:textId="77777777" w:rsidR="00DE2AB9" w:rsidRPr="00366F6F" w:rsidRDefault="00DE2AB9" w:rsidP="001F6103">
            <w:pPr>
              <w:ind w:firstLine="6"/>
              <w:jc w:val="center"/>
              <w:rPr>
                <w:rFonts w:ascii="Times New Roman" w:hAnsi="Times New Roman"/>
                <w:b/>
                <w:sz w:val="21"/>
              </w:rPr>
            </w:pPr>
            <w:r w:rsidRPr="00366F6F">
              <w:rPr>
                <w:rFonts w:ascii="Times New Roman" w:hAnsi="Times New Roman" w:hint="eastAsia"/>
                <w:b/>
                <w:sz w:val="21"/>
              </w:rPr>
              <w:t>学号</w:t>
            </w:r>
          </w:p>
        </w:tc>
        <w:tc>
          <w:tcPr>
            <w:tcW w:w="2722" w:type="dxa"/>
            <w:vAlign w:val="center"/>
          </w:tcPr>
          <w:p w14:paraId="21F0CE4F" w14:textId="391C038B" w:rsidR="00DE2AB9" w:rsidRPr="00366F6F" w:rsidRDefault="00BD6132" w:rsidP="00DE2AB9">
            <w:pPr>
              <w:ind w:leftChars="4" w:left="10" w:firstLine="11"/>
              <w:rPr>
                <w:rFonts w:ascii="Times New Roman" w:hAnsi="Times New Roman"/>
                <w:sz w:val="21"/>
              </w:rPr>
            </w:pPr>
            <w:r>
              <w:rPr>
                <w:rFonts w:ascii="Times New Roman" w:hAnsi="Times New Roman"/>
                <w:sz w:val="21"/>
              </w:rPr>
              <w:t>2014013461</w:t>
            </w:r>
          </w:p>
        </w:tc>
        <w:tc>
          <w:tcPr>
            <w:tcW w:w="730" w:type="dxa"/>
            <w:vAlign w:val="center"/>
          </w:tcPr>
          <w:p w14:paraId="2E277754" w14:textId="77777777" w:rsidR="00DE2AB9" w:rsidRPr="00366F6F" w:rsidRDefault="00DE2AB9" w:rsidP="001F6103">
            <w:pPr>
              <w:rPr>
                <w:rFonts w:ascii="Times New Roman" w:hAnsi="Times New Roman"/>
                <w:b/>
                <w:sz w:val="21"/>
              </w:rPr>
            </w:pPr>
            <w:r w:rsidRPr="00366F6F">
              <w:rPr>
                <w:rFonts w:ascii="Times New Roman" w:hAnsi="Times New Roman" w:hint="eastAsia"/>
                <w:b/>
                <w:sz w:val="21"/>
              </w:rPr>
              <w:t>班级</w:t>
            </w:r>
          </w:p>
        </w:tc>
        <w:tc>
          <w:tcPr>
            <w:tcW w:w="1166" w:type="dxa"/>
            <w:vAlign w:val="center"/>
          </w:tcPr>
          <w:p w14:paraId="3B19A80F" w14:textId="3E92722B" w:rsidR="00DE2AB9" w:rsidRPr="00366F6F" w:rsidRDefault="00DE2AB9" w:rsidP="00DE2AB9">
            <w:pPr>
              <w:rPr>
                <w:rFonts w:ascii="Times New Roman" w:hAnsi="Times New Roman"/>
              </w:rPr>
            </w:pPr>
            <w:r w:rsidRPr="00366F6F">
              <w:rPr>
                <w:rFonts w:ascii="Times New Roman" w:hAnsi="Times New Roman" w:hint="eastAsia"/>
              </w:rPr>
              <w:t>软件</w:t>
            </w:r>
            <w:r w:rsidR="00BD6132">
              <w:rPr>
                <w:rFonts w:ascii="Times New Roman" w:hAnsi="Times New Roman"/>
              </w:rPr>
              <w:t>42</w:t>
            </w:r>
          </w:p>
        </w:tc>
      </w:tr>
      <w:tr w:rsidR="00DE2AB9" w:rsidRPr="00366F6F" w14:paraId="3175CCC2" w14:textId="77777777" w:rsidTr="00DE2AB9">
        <w:trPr>
          <w:trHeight w:val="567"/>
          <w:jc w:val="center"/>
        </w:trPr>
        <w:tc>
          <w:tcPr>
            <w:tcW w:w="1181" w:type="dxa"/>
            <w:vAlign w:val="center"/>
          </w:tcPr>
          <w:p w14:paraId="5C491322" w14:textId="77777777" w:rsidR="00DE2AB9" w:rsidRPr="00366F6F" w:rsidRDefault="00DE2AB9" w:rsidP="001F6103">
            <w:pPr>
              <w:rPr>
                <w:rFonts w:ascii="Times New Roman" w:hAnsi="Times New Roman"/>
                <w:b/>
                <w:sz w:val="21"/>
              </w:rPr>
            </w:pPr>
            <w:r w:rsidRPr="00366F6F">
              <w:rPr>
                <w:rFonts w:ascii="Times New Roman" w:hAnsi="Times New Roman" w:hint="eastAsia"/>
                <w:b/>
                <w:sz w:val="21"/>
              </w:rPr>
              <w:t>论文题目</w:t>
            </w:r>
          </w:p>
        </w:tc>
        <w:tc>
          <w:tcPr>
            <w:tcW w:w="7200" w:type="dxa"/>
            <w:gridSpan w:val="5"/>
            <w:vAlign w:val="center"/>
          </w:tcPr>
          <w:p w14:paraId="7A6FE374" w14:textId="0BF93AAF" w:rsidR="00DE2AB9" w:rsidRPr="00366F6F" w:rsidRDefault="00BD6132" w:rsidP="00DE2AB9">
            <w:pPr>
              <w:rPr>
                <w:rFonts w:ascii="Times New Roman" w:hAnsi="Times New Roman"/>
                <w:sz w:val="21"/>
              </w:rPr>
            </w:pPr>
            <w:r>
              <w:rPr>
                <w:rFonts w:ascii="Times New Roman" w:hAnsi="Times New Roman" w:hint="eastAsia"/>
                <w:sz w:val="21"/>
              </w:rPr>
              <w:t>多目标追踪关联问题研究</w:t>
            </w:r>
          </w:p>
        </w:tc>
      </w:tr>
      <w:tr w:rsidR="00DE2AB9" w:rsidRPr="00366F6F" w14:paraId="314606CD" w14:textId="77777777" w:rsidTr="00DE2AB9">
        <w:trPr>
          <w:cantSplit/>
          <w:trHeight w:val="7245"/>
          <w:jc w:val="center"/>
        </w:trPr>
        <w:tc>
          <w:tcPr>
            <w:tcW w:w="1181" w:type="dxa"/>
            <w:textDirection w:val="tbRlV"/>
            <w:vAlign w:val="center"/>
          </w:tcPr>
          <w:p w14:paraId="0F3CEC72"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主要内容以及进度安排</w:t>
            </w:r>
          </w:p>
        </w:tc>
        <w:tc>
          <w:tcPr>
            <w:tcW w:w="7200" w:type="dxa"/>
            <w:gridSpan w:val="5"/>
            <w:vAlign w:val="bottom"/>
          </w:tcPr>
          <w:p w14:paraId="2F478D35"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主要</w:t>
            </w:r>
            <w:r w:rsidRPr="00366F6F">
              <w:rPr>
                <w:rFonts w:ascii="Times New Roman" w:hAnsi="Times New Roman"/>
                <w:sz w:val="21"/>
              </w:rPr>
              <w:t>内容：</w:t>
            </w:r>
          </w:p>
          <w:p w14:paraId="67010225" w14:textId="6E38229D" w:rsidR="00DE2AB9" w:rsidRPr="00366F6F" w:rsidRDefault="009B4D9C" w:rsidP="00DE2AB9">
            <w:pPr>
              <w:spacing w:beforeLines="50" w:before="163" w:afterLines="50" w:after="163"/>
              <w:rPr>
                <w:rFonts w:ascii="Times New Roman" w:hAnsi="Times New Roman" w:hint="eastAsia"/>
                <w:sz w:val="21"/>
              </w:rPr>
            </w:pPr>
            <w:r>
              <w:rPr>
                <w:rFonts w:ascii="Times New Roman" w:hAnsi="Times New Roman" w:hint="eastAsia"/>
                <w:sz w:val="21"/>
              </w:rPr>
              <w:t>探究了多目标追踪研究中的关联问题，通过研究调研</w:t>
            </w:r>
            <w:r w:rsidR="004A3591">
              <w:rPr>
                <w:rFonts w:ascii="Times New Roman" w:hAnsi="Times New Roman" w:hint="eastAsia"/>
                <w:sz w:val="21"/>
              </w:rPr>
              <w:t>文献，实现了一个在线的实时多目标追踪系统，并对其关联方法进行了改进</w:t>
            </w:r>
          </w:p>
          <w:p w14:paraId="2CBC21C1" w14:textId="77777777"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进度安排：</w:t>
            </w:r>
          </w:p>
          <w:p w14:paraId="4867BA8F" w14:textId="45C556D4" w:rsidR="00DE2AB9" w:rsidRPr="00366F6F" w:rsidRDefault="00DE2AB9" w:rsidP="00DE2AB9">
            <w:pPr>
              <w:spacing w:beforeLines="50" w:before="163" w:afterLines="50" w:after="163"/>
              <w:rPr>
                <w:rFonts w:ascii="Times New Roman" w:hAnsi="Times New Roman" w:hint="eastAsia"/>
                <w:sz w:val="21"/>
              </w:rPr>
            </w:pPr>
            <w:r w:rsidRPr="00366F6F">
              <w:rPr>
                <w:rFonts w:ascii="Times New Roman" w:hAnsi="Times New Roman" w:hint="eastAsia"/>
                <w:sz w:val="21"/>
              </w:rPr>
              <w:t>第</w:t>
            </w:r>
            <w:r w:rsidRPr="00366F6F">
              <w:rPr>
                <w:rFonts w:ascii="Times New Roman" w:hAnsi="Times New Roman" w:hint="eastAsia"/>
                <w:sz w:val="21"/>
              </w:rPr>
              <w:t>2</w:t>
            </w:r>
            <w:r w:rsidRPr="00366F6F">
              <w:rPr>
                <w:rFonts w:ascii="Times New Roman" w:hAnsi="Times New Roman"/>
                <w:sz w:val="21"/>
              </w:rPr>
              <w:t>-4</w:t>
            </w:r>
            <w:r w:rsidRPr="00366F6F">
              <w:rPr>
                <w:rFonts w:ascii="Times New Roman" w:hAnsi="Times New Roman" w:hint="eastAsia"/>
                <w:sz w:val="21"/>
              </w:rPr>
              <w:t>周</w:t>
            </w:r>
            <w:r w:rsidR="009B4D9C">
              <w:rPr>
                <w:rFonts w:ascii="Times New Roman" w:hAnsi="Times New Roman"/>
                <w:sz w:val="21"/>
              </w:rPr>
              <w:t>：前期调研与方案</w:t>
            </w:r>
            <w:r w:rsidR="009B4D9C">
              <w:rPr>
                <w:rFonts w:ascii="Times New Roman" w:hAnsi="Times New Roman" w:hint="eastAsia"/>
                <w:sz w:val="21"/>
              </w:rPr>
              <w:t>研究</w:t>
            </w:r>
          </w:p>
          <w:p w14:paraId="4749607E" w14:textId="6EB576B3" w:rsidR="009B4D9C" w:rsidRPr="00366F6F" w:rsidRDefault="00DE2AB9" w:rsidP="00DE2AB9">
            <w:pPr>
              <w:spacing w:beforeLines="50" w:before="163" w:afterLines="50" w:after="163"/>
              <w:rPr>
                <w:rFonts w:ascii="Times New Roman" w:hAnsi="Times New Roman" w:hint="eastAsia"/>
                <w:sz w:val="21"/>
              </w:rPr>
            </w:pPr>
            <w:r w:rsidRPr="00366F6F">
              <w:rPr>
                <w:rFonts w:ascii="Times New Roman" w:hAnsi="Times New Roman" w:hint="eastAsia"/>
                <w:sz w:val="21"/>
              </w:rPr>
              <w:t>第</w:t>
            </w:r>
            <w:r w:rsidRPr="00366F6F">
              <w:rPr>
                <w:rFonts w:ascii="Times New Roman" w:hAnsi="Times New Roman" w:hint="eastAsia"/>
                <w:sz w:val="21"/>
              </w:rPr>
              <w:t>5</w:t>
            </w:r>
            <w:r w:rsidRPr="00366F6F">
              <w:rPr>
                <w:rFonts w:ascii="Times New Roman" w:hAnsi="Times New Roman"/>
                <w:sz w:val="21"/>
              </w:rPr>
              <w:t>-8</w:t>
            </w:r>
            <w:r w:rsidRPr="00366F6F">
              <w:rPr>
                <w:rFonts w:ascii="Times New Roman" w:hAnsi="Times New Roman" w:hint="eastAsia"/>
                <w:sz w:val="21"/>
              </w:rPr>
              <w:t>周</w:t>
            </w:r>
            <w:r w:rsidRPr="00366F6F">
              <w:rPr>
                <w:rFonts w:ascii="Times New Roman" w:hAnsi="Times New Roman"/>
                <w:sz w:val="21"/>
              </w:rPr>
              <w:t>：</w:t>
            </w:r>
            <w:r w:rsidRPr="00366F6F">
              <w:rPr>
                <w:rFonts w:ascii="Times New Roman" w:hAnsi="Times New Roman" w:hint="eastAsia"/>
                <w:sz w:val="21"/>
              </w:rPr>
              <w:t>文献</w:t>
            </w:r>
            <w:r w:rsidR="009B4D9C">
              <w:rPr>
                <w:rFonts w:ascii="Times New Roman" w:hAnsi="Times New Roman" w:hint="eastAsia"/>
                <w:sz w:val="21"/>
              </w:rPr>
              <w:t>研究、确定初步的方法和实验框架</w:t>
            </w:r>
          </w:p>
          <w:p w14:paraId="43786EB3" w14:textId="2144F967" w:rsidR="00DE2AB9" w:rsidRPr="00366F6F" w:rsidRDefault="00DE2AB9" w:rsidP="00DE2AB9">
            <w:pPr>
              <w:spacing w:beforeLines="50" w:before="163" w:afterLines="50" w:after="163"/>
              <w:rPr>
                <w:rFonts w:ascii="Times New Roman" w:hAnsi="Times New Roman" w:hint="eastAsia"/>
                <w:sz w:val="21"/>
              </w:rPr>
            </w:pPr>
            <w:r w:rsidRPr="00366F6F">
              <w:rPr>
                <w:rFonts w:ascii="Times New Roman" w:hAnsi="Times New Roman" w:hint="eastAsia"/>
                <w:sz w:val="21"/>
              </w:rPr>
              <w:t>第</w:t>
            </w:r>
            <w:r w:rsidRPr="00366F6F">
              <w:rPr>
                <w:rFonts w:ascii="Times New Roman" w:hAnsi="Times New Roman" w:hint="eastAsia"/>
                <w:sz w:val="21"/>
              </w:rPr>
              <w:t>9-12</w:t>
            </w:r>
            <w:r w:rsidRPr="00366F6F">
              <w:rPr>
                <w:rFonts w:ascii="Times New Roman" w:hAnsi="Times New Roman" w:hint="eastAsia"/>
                <w:sz w:val="21"/>
              </w:rPr>
              <w:t>周</w:t>
            </w:r>
            <w:r w:rsidRPr="00366F6F">
              <w:rPr>
                <w:rFonts w:ascii="Times New Roman" w:hAnsi="Times New Roman"/>
                <w:sz w:val="21"/>
              </w:rPr>
              <w:t>：</w:t>
            </w:r>
            <w:r w:rsidR="009B4D9C">
              <w:rPr>
                <w:rFonts w:ascii="Times New Roman" w:hAnsi="Times New Roman" w:hint="eastAsia"/>
                <w:sz w:val="21"/>
              </w:rPr>
              <w:t>进行初步的实验，总结问题</w:t>
            </w:r>
          </w:p>
          <w:p w14:paraId="7E3B93A7" w14:textId="4716E28A" w:rsidR="00DE2AB9" w:rsidRPr="00366F6F" w:rsidRDefault="00DE2AB9" w:rsidP="00DE2AB9">
            <w:pPr>
              <w:spacing w:beforeLines="50" w:before="163" w:afterLines="50" w:after="163"/>
              <w:rPr>
                <w:rFonts w:ascii="Times New Roman" w:hAnsi="Times New Roman"/>
                <w:sz w:val="21"/>
              </w:rPr>
            </w:pPr>
            <w:r w:rsidRPr="00366F6F">
              <w:rPr>
                <w:rFonts w:ascii="Times New Roman" w:hAnsi="Times New Roman" w:hint="eastAsia"/>
                <w:sz w:val="21"/>
              </w:rPr>
              <w:t>第</w:t>
            </w:r>
            <w:r w:rsidRPr="00366F6F">
              <w:rPr>
                <w:rFonts w:ascii="Times New Roman" w:hAnsi="Times New Roman" w:hint="eastAsia"/>
                <w:sz w:val="21"/>
              </w:rPr>
              <w:t>12</w:t>
            </w:r>
            <w:r w:rsidRPr="00366F6F">
              <w:rPr>
                <w:rFonts w:ascii="Times New Roman" w:hAnsi="Times New Roman"/>
                <w:sz w:val="21"/>
              </w:rPr>
              <w:t>-16</w:t>
            </w:r>
            <w:r w:rsidRPr="00366F6F">
              <w:rPr>
                <w:rFonts w:ascii="Times New Roman" w:hAnsi="Times New Roman" w:hint="eastAsia"/>
                <w:sz w:val="21"/>
              </w:rPr>
              <w:t>周</w:t>
            </w:r>
            <w:r w:rsidRPr="00366F6F">
              <w:rPr>
                <w:rFonts w:ascii="Times New Roman" w:hAnsi="Times New Roman"/>
                <w:sz w:val="21"/>
              </w:rPr>
              <w:t>：</w:t>
            </w:r>
            <w:r w:rsidR="009B4D9C">
              <w:rPr>
                <w:rFonts w:ascii="Times New Roman" w:hAnsi="Times New Roman" w:hint="eastAsia"/>
                <w:sz w:val="21"/>
              </w:rPr>
              <w:t>改进</w:t>
            </w:r>
            <w:r w:rsidRPr="00366F6F">
              <w:rPr>
                <w:rFonts w:ascii="Times New Roman" w:hAnsi="Times New Roman" w:hint="eastAsia"/>
                <w:sz w:val="21"/>
              </w:rPr>
              <w:t>实验</w:t>
            </w:r>
            <w:r w:rsidRPr="00366F6F">
              <w:rPr>
                <w:rFonts w:ascii="Times New Roman" w:hAnsi="Times New Roman"/>
                <w:sz w:val="21"/>
              </w:rPr>
              <w:t>与</w:t>
            </w:r>
            <w:r w:rsidRPr="00366F6F">
              <w:rPr>
                <w:rFonts w:ascii="Times New Roman" w:hAnsi="Times New Roman" w:hint="eastAsia"/>
                <w:sz w:val="21"/>
              </w:rPr>
              <w:t>论文</w:t>
            </w:r>
            <w:r w:rsidRPr="00366F6F">
              <w:rPr>
                <w:rFonts w:ascii="Times New Roman" w:hAnsi="Times New Roman"/>
                <w:sz w:val="21"/>
              </w:rPr>
              <w:t>撰写</w:t>
            </w:r>
          </w:p>
          <w:p w14:paraId="4E9C6A93" w14:textId="77777777" w:rsidR="00DE2AB9" w:rsidRPr="00366F6F" w:rsidRDefault="00DE2AB9" w:rsidP="00DE2AB9">
            <w:pPr>
              <w:spacing w:beforeLines="50" w:before="163" w:afterLines="50" w:after="163"/>
              <w:jc w:val="right"/>
              <w:rPr>
                <w:rFonts w:ascii="Times New Roman" w:hAnsi="Times New Roman"/>
                <w:b/>
                <w:sz w:val="21"/>
              </w:rPr>
            </w:pPr>
          </w:p>
          <w:p w14:paraId="61B15B72"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指导教师签字：</w:t>
            </w:r>
            <w:r w:rsidRPr="00366F6F">
              <w:rPr>
                <w:rFonts w:ascii="Times New Roman" w:hAnsi="Times New Roman" w:hint="eastAsia"/>
                <w:b/>
                <w:sz w:val="21"/>
                <w:u w:val="single"/>
              </w:rPr>
              <w:t xml:space="preserve">            </w:t>
            </w:r>
          </w:p>
          <w:p w14:paraId="6C0E20A5" w14:textId="77777777" w:rsidR="00DE2AB9" w:rsidRPr="00366F6F" w:rsidRDefault="00DE2AB9" w:rsidP="001F6103">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考核组组长签字：</w:t>
            </w:r>
            <w:r w:rsidRPr="00366F6F">
              <w:rPr>
                <w:rFonts w:ascii="Times New Roman" w:hAnsi="Times New Roman" w:hint="eastAsia"/>
                <w:b/>
                <w:sz w:val="21"/>
                <w:u w:val="single"/>
              </w:rPr>
              <w:t xml:space="preserve">            </w:t>
            </w:r>
          </w:p>
          <w:p w14:paraId="750739EC"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33AC5B10" w14:textId="77777777" w:rsidTr="000A1D08">
        <w:tblPrEx>
          <w:jc w:val="left"/>
        </w:tblPrEx>
        <w:trPr>
          <w:trHeight w:val="2823"/>
        </w:trPr>
        <w:tc>
          <w:tcPr>
            <w:tcW w:w="1181" w:type="dxa"/>
            <w:textDirection w:val="tbRlV"/>
            <w:vAlign w:val="center"/>
          </w:tcPr>
          <w:p w14:paraId="667FA7E2"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lastRenderedPageBreak/>
              <w:t>中期考核意见</w:t>
            </w:r>
          </w:p>
        </w:tc>
        <w:tc>
          <w:tcPr>
            <w:tcW w:w="7200" w:type="dxa"/>
            <w:gridSpan w:val="5"/>
            <w:vAlign w:val="bottom"/>
          </w:tcPr>
          <w:p w14:paraId="4A5878E5" w14:textId="77777777" w:rsidR="00DE2AB9" w:rsidRPr="00366F6F" w:rsidRDefault="00DE2AB9" w:rsidP="00DE2AB9">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考核组组长签字：</w:t>
            </w:r>
            <w:r w:rsidRPr="00366F6F">
              <w:rPr>
                <w:rFonts w:ascii="Times New Roman" w:hAnsi="Times New Roman" w:hint="eastAsia"/>
                <w:b/>
                <w:sz w:val="21"/>
                <w:u w:val="single"/>
              </w:rPr>
              <w:t xml:space="preserve">            </w:t>
            </w:r>
          </w:p>
          <w:p w14:paraId="3F22C355"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10CD6F0A" w14:textId="77777777" w:rsidTr="00DE2AB9">
        <w:tblPrEx>
          <w:jc w:val="left"/>
        </w:tblPrEx>
        <w:trPr>
          <w:trHeight w:val="3532"/>
        </w:trPr>
        <w:tc>
          <w:tcPr>
            <w:tcW w:w="1181" w:type="dxa"/>
            <w:textDirection w:val="tbRlV"/>
            <w:vAlign w:val="center"/>
          </w:tcPr>
          <w:p w14:paraId="762E3DB7"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指导教师评语</w:t>
            </w:r>
          </w:p>
        </w:tc>
        <w:tc>
          <w:tcPr>
            <w:tcW w:w="7200" w:type="dxa"/>
            <w:gridSpan w:val="5"/>
            <w:vAlign w:val="bottom"/>
          </w:tcPr>
          <w:p w14:paraId="67028B91"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指导教师签字：</w:t>
            </w:r>
            <w:r w:rsidRPr="00366F6F">
              <w:rPr>
                <w:rFonts w:ascii="Times New Roman" w:hAnsi="Times New Roman" w:hint="eastAsia"/>
                <w:b/>
                <w:sz w:val="21"/>
                <w:u w:val="single"/>
              </w:rPr>
              <w:t xml:space="preserve">            </w:t>
            </w:r>
          </w:p>
          <w:p w14:paraId="67B11DB4" w14:textId="77777777" w:rsidR="00DE2AB9" w:rsidRPr="00366F6F" w:rsidRDefault="00DE2AB9" w:rsidP="001F6103">
            <w:pPr>
              <w:wordWrap w:val="0"/>
              <w:spacing w:beforeLines="50" w:before="163" w:afterLines="50" w:after="163"/>
              <w:jc w:val="right"/>
              <w:rPr>
                <w:rFonts w:ascii="Times New Roman" w:hAnsi="Times New Roman"/>
                <w:b/>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24AB817C" w14:textId="77777777" w:rsidTr="00DE2AB9">
        <w:tblPrEx>
          <w:jc w:val="left"/>
        </w:tblPrEx>
        <w:trPr>
          <w:trHeight w:val="3539"/>
        </w:trPr>
        <w:tc>
          <w:tcPr>
            <w:tcW w:w="1181" w:type="dxa"/>
            <w:textDirection w:val="tbRlV"/>
            <w:vAlign w:val="center"/>
          </w:tcPr>
          <w:p w14:paraId="342994A5"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t>评阅教师评语</w:t>
            </w:r>
          </w:p>
        </w:tc>
        <w:tc>
          <w:tcPr>
            <w:tcW w:w="7200" w:type="dxa"/>
            <w:gridSpan w:val="5"/>
            <w:vAlign w:val="bottom"/>
          </w:tcPr>
          <w:p w14:paraId="3A3858C1"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评阅教师签字：</w:t>
            </w:r>
            <w:r w:rsidRPr="00366F6F">
              <w:rPr>
                <w:rFonts w:ascii="Times New Roman" w:hAnsi="Times New Roman" w:hint="eastAsia"/>
                <w:b/>
                <w:sz w:val="21"/>
                <w:u w:val="single"/>
              </w:rPr>
              <w:t xml:space="preserve">            </w:t>
            </w:r>
          </w:p>
          <w:p w14:paraId="1EB1C3A6" w14:textId="77777777" w:rsidR="00DE2AB9" w:rsidRPr="00366F6F" w:rsidRDefault="00DE2AB9" w:rsidP="001F6103">
            <w:pPr>
              <w:wordWrap w:val="0"/>
              <w:spacing w:beforeLines="50" w:before="163" w:afterLines="50" w:after="163"/>
              <w:jc w:val="right"/>
              <w:rPr>
                <w:rFonts w:ascii="Times New Roman" w:hAnsi="Times New Roman"/>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r w:rsidR="00DE2AB9" w:rsidRPr="00366F6F" w14:paraId="5D9BDCC9" w14:textId="77777777" w:rsidTr="00DE2AB9">
        <w:tblPrEx>
          <w:jc w:val="left"/>
        </w:tblPrEx>
        <w:trPr>
          <w:trHeight w:val="3519"/>
        </w:trPr>
        <w:tc>
          <w:tcPr>
            <w:tcW w:w="1181" w:type="dxa"/>
            <w:textDirection w:val="tbRlV"/>
            <w:vAlign w:val="center"/>
          </w:tcPr>
          <w:p w14:paraId="62934524" w14:textId="77777777" w:rsidR="00DE2AB9" w:rsidRPr="00366F6F" w:rsidRDefault="00DE2AB9" w:rsidP="001F6103">
            <w:pPr>
              <w:ind w:left="113" w:right="113"/>
              <w:jc w:val="center"/>
              <w:rPr>
                <w:rFonts w:ascii="Times New Roman" w:hAnsi="Times New Roman"/>
                <w:b/>
                <w:sz w:val="21"/>
              </w:rPr>
            </w:pPr>
            <w:r w:rsidRPr="00366F6F">
              <w:rPr>
                <w:rFonts w:ascii="Times New Roman" w:hAnsi="Times New Roman" w:hint="eastAsia"/>
                <w:b/>
                <w:sz w:val="21"/>
              </w:rPr>
              <w:lastRenderedPageBreak/>
              <w:t>答辩小组评语</w:t>
            </w:r>
          </w:p>
        </w:tc>
        <w:tc>
          <w:tcPr>
            <w:tcW w:w="7200" w:type="dxa"/>
            <w:gridSpan w:val="5"/>
            <w:vAlign w:val="bottom"/>
          </w:tcPr>
          <w:p w14:paraId="46D060C7" w14:textId="77777777" w:rsidR="00DE2AB9" w:rsidRPr="00366F6F" w:rsidRDefault="00DE2AB9" w:rsidP="00DE2AB9">
            <w:pPr>
              <w:wordWrap w:val="0"/>
              <w:spacing w:beforeLines="50" w:before="163" w:afterLines="50" w:after="163"/>
              <w:jc w:val="right"/>
              <w:rPr>
                <w:rFonts w:ascii="Times New Roman" w:hAnsi="Times New Roman"/>
                <w:b/>
                <w:sz w:val="21"/>
                <w:u w:val="single"/>
              </w:rPr>
            </w:pPr>
            <w:r w:rsidRPr="00366F6F">
              <w:rPr>
                <w:rFonts w:ascii="Times New Roman" w:hAnsi="Times New Roman" w:hint="eastAsia"/>
                <w:b/>
                <w:sz w:val="21"/>
              </w:rPr>
              <w:t>答辩小组组长签字：</w:t>
            </w:r>
            <w:r w:rsidRPr="00366F6F">
              <w:rPr>
                <w:rFonts w:ascii="Times New Roman" w:hAnsi="Times New Roman" w:hint="eastAsia"/>
                <w:b/>
                <w:sz w:val="21"/>
                <w:u w:val="single"/>
              </w:rPr>
              <w:t xml:space="preserve">            </w:t>
            </w:r>
          </w:p>
          <w:p w14:paraId="431D7EF2" w14:textId="77777777" w:rsidR="00DE2AB9" w:rsidRPr="00366F6F" w:rsidRDefault="00DE2AB9" w:rsidP="001F6103">
            <w:pPr>
              <w:wordWrap w:val="0"/>
              <w:spacing w:beforeLines="50" w:before="163" w:afterLines="50" w:after="163"/>
              <w:jc w:val="right"/>
              <w:rPr>
                <w:rFonts w:ascii="Times New Roman" w:hAnsi="Times New Roman"/>
                <w:sz w:val="21"/>
              </w:rPr>
            </w:pPr>
            <w:r w:rsidRPr="00366F6F">
              <w:rPr>
                <w:rFonts w:ascii="Times New Roman" w:hAnsi="Times New Roman" w:hint="eastAsia"/>
                <w:b/>
                <w:sz w:val="21"/>
              </w:rPr>
              <w:t>年</w:t>
            </w:r>
            <w:r w:rsidRPr="00366F6F">
              <w:rPr>
                <w:rFonts w:ascii="Times New Roman" w:hAnsi="Times New Roman" w:hint="eastAsia"/>
                <w:b/>
                <w:sz w:val="21"/>
              </w:rPr>
              <w:t xml:space="preserve">     </w:t>
            </w:r>
            <w:r w:rsidRPr="00366F6F">
              <w:rPr>
                <w:rFonts w:ascii="Times New Roman" w:hAnsi="Times New Roman" w:hint="eastAsia"/>
                <w:b/>
                <w:sz w:val="21"/>
              </w:rPr>
              <w:t>月</w:t>
            </w:r>
            <w:r w:rsidRPr="00366F6F">
              <w:rPr>
                <w:rFonts w:ascii="Times New Roman" w:hAnsi="Times New Roman" w:hint="eastAsia"/>
                <w:b/>
                <w:sz w:val="21"/>
              </w:rPr>
              <w:t xml:space="preserve">    </w:t>
            </w:r>
            <w:r w:rsidRPr="00366F6F">
              <w:rPr>
                <w:rFonts w:ascii="Times New Roman" w:hAnsi="Times New Roman" w:hint="eastAsia"/>
                <w:b/>
                <w:sz w:val="21"/>
              </w:rPr>
              <w:t>日</w:t>
            </w:r>
          </w:p>
        </w:tc>
      </w:tr>
    </w:tbl>
    <w:p w14:paraId="3F71E0D0" w14:textId="77777777" w:rsidR="00DE2AB9" w:rsidRPr="00366F6F" w:rsidRDefault="00DE2AB9" w:rsidP="00DE2AB9">
      <w:pPr>
        <w:wordWrap w:val="0"/>
        <w:adjustRightInd w:val="0"/>
        <w:snapToGrid w:val="0"/>
        <w:spacing w:beforeLines="100" w:before="326" w:afterLines="50" w:after="163"/>
        <w:jc w:val="right"/>
        <w:rPr>
          <w:rFonts w:ascii="Times New Roman" w:hAnsi="Times New Roman" w:cs="Times New Roman"/>
          <w:b/>
          <w:sz w:val="21"/>
        </w:rPr>
      </w:pPr>
      <w:r w:rsidRPr="00366F6F">
        <w:rPr>
          <w:rFonts w:ascii="Times New Roman" w:hAnsi="Times New Roman" w:cs="Times New Roman" w:hint="eastAsia"/>
          <w:b/>
          <w:sz w:val="21"/>
        </w:rPr>
        <w:t>总成绩：</w:t>
      </w:r>
      <w:r w:rsidRPr="00366F6F">
        <w:rPr>
          <w:rFonts w:ascii="Times New Roman" w:hAnsi="Times New Roman" w:cs="Times New Roman" w:hint="eastAsia"/>
          <w:b/>
          <w:sz w:val="21"/>
          <w:u w:val="single"/>
        </w:rPr>
        <w:t xml:space="preserve">            </w:t>
      </w:r>
    </w:p>
    <w:p w14:paraId="0ECA6495" w14:textId="77777777" w:rsidR="00DE2AB9" w:rsidRPr="00366F6F" w:rsidRDefault="00DE2AB9" w:rsidP="00DE2AB9">
      <w:pPr>
        <w:wordWrap w:val="0"/>
        <w:adjustRightInd w:val="0"/>
        <w:snapToGrid w:val="0"/>
        <w:spacing w:beforeLines="50" w:before="163" w:afterLines="50" w:after="163"/>
        <w:jc w:val="right"/>
        <w:rPr>
          <w:rFonts w:ascii="Times New Roman" w:hAnsi="Times New Roman" w:cs="Times New Roman"/>
          <w:b/>
          <w:sz w:val="21"/>
        </w:rPr>
      </w:pPr>
      <w:r w:rsidRPr="00366F6F">
        <w:rPr>
          <w:rFonts w:ascii="Times New Roman" w:hAnsi="Times New Roman" w:cs="Times New Roman" w:hint="eastAsia"/>
          <w:b/>
          <w:sz w:val="21"/>
        </w:rPr>
        <w:t>教学负责人签字：</w:t>
      </w:r>
      <w:r w:rsidRPr="00366F6F">
        <w:rPr>
          <w:rFonts w:ascii="Times New Roman" w:hAnsi="Times New Roman" w:cs="Times New Roman" w:hint="eastAsia"/>
          <w:b/>
          <w:sz w:val="21"/>
          <w:u w:val="single"/>
        </w:rPr>
        <w:t xml:space="preserve">            </w:t>
      </w:r>
    </w:p>
    <w:p w14:paraId="05815384" w14:textId="77777777" w:rsidR="003D5204" w:rsidRPr="00366F6F" w:rsidRDefault="00DE2AB9" w:rsidP="00DE2AB9">
      <w:pPr>
        <w:wordWrap w:val="0"/>
        <w:adjustRightInd w:val="0"/>
        <w:snapToGrid w:val="0"/>
        <w:spacing w:beforeLines="100" w:before="326" w:afterLines="100" w:after="326"/>
        <w:ind w:right="631"/>
        <w:jc w:val="right"/>
        <w:rPr>
          <w:rFonts w:ascii="Times New Roman" w:hAnsi="Times New Roman" w:cs="Times New Roman"/>
        </w:rPr>
      </w:pPr>
      <w:r w:rsidRPr="00366F6F">
        <w:rPr>
          <w:rFonts w:ascii="Times New Roman" w:hAnsi="Times New Roman" w:cs="Times New Roman" w:hint="eastAsia"/>
          <w:b/>
          <w:sz w:val="21"/>
        </w:rPr>
        <w:t>年</w:t>
      </w:r>
      <w:r w:rsidRPr="00366F6F">
        <w:rPr>
          <w:rFonts w:ascii="Times New Roman" w:hAnsi="Times New Roman" w:cs="Times New Roman" w:hint="eastAsia"/>
          <w:b/>
          <w:sz w:val="21"/>
        </w:rPr>
        <w:t xml:space="preserve">     </w:t>
      </w:r>
      <w:r w:rsidRPr="00366F6F">
        <w:rPr>
          <w:rFonts w:ascii="Times New Roman" w:hAnsi="Times New Roman" w:cs="Times New Roman" w:hint="eastAsia"/>
          <w:b/>
          <w:sz w:val="21"/>
        </w:rPr>
        <w:t>月</w:t>
      </w:r>
      <w:r w:rsidRPr="00366F6F">
        <w:rPr>
          <w:rFonts w:ascii="Times New Roman" w:hAnsi="Times New Roman" w:cs="Times New Roman" w:hint="eastAsia"/>
          <w:b/>
          <w:sz w:val="21"/>
        </w:rPr>
        <w:t xml:space="preserve">    </w:t>
      </w:r>
      <w:r w:rsidRPr="00366F6F">
        <w:rPr>
          <w:rFonts w:ascii="Times New Roman" w:hAnsi="Times New Roman" w:cs="Times New Roman" w:hint="eastAsia"/>
          <w:b/>
          <w:sz w:val="21"/>
        </w:rPr>
        <w:t>日</w:t>
      </w:r>
    </w:p>
    <w:sectPr w:rsidR="003D5204" w:rsidRPr="00366F6F" w:rsidSect="001F6103">
      <w:footerReference w:type="default" r:id="rId22"/>
      <w:pgSz w:w="11906" w:h="16838" w:code="9"/>
      <w:pgMar w:top="2155" w:right="1701" w:bottom="1814" w:left="1701" w:header="851" w:footer="992" w:gutter="113"/>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B7318" w14:textId="77777777" w:rsidR="006B480B" w:rsidRDefault="006B480B" w:rsidP="00A8522C">
      <w:pPr>
        <w:ind w:firstLine="480"/>
      </w:pPr>
      <w:r>
        <w:separator/>
      </w:r>
    </w:p>
  </w:endnote>
  <w:endnote w:type="continuationSeparator" w:id="0">
    <w:p w14:paraId="6C5F2B82" w14:textId="77777777" w:rsidR="006B480B" w:rsidRDefault="006B480B" w:rsidP="00A8522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隶书">
    <w:altName w:val="微软雅黑"/>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PingFang SC">
    <w:altName w:val="微软雅黑"/>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华文宋体">
    <w:altName w:val="STSong"/>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DA8F2" w14:textId="77777777" w:rsidR="00292441" w:rsidRDefault="00292441" w:rsidP="0066656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0652009"/>
      <w:docPartObj>
        <w:docPartGallery w:val="Page Numbers (Bottom of Page)"/>
        <w:docPartUnique/>
      </w:docPartObj>
    </w:sdtPr>
    <w:sdtContent>
      <w:p w14:paraId="61D447BA" w14:textId="77777777" w:rsidR="00292441" w:rsidRDefault="00292441">
        <w:pPr>
          <w:pStyle w:val="a8"/>
          <w:jc w:val="center"/>
        </w:pPr>
        <w:r>
          <w:fldChar w:fldCharType="begin"/>
        </w:r>
        <w:r>
          <w:instrText>PAGE   \* MERGEFORMAT</w:instrText>
        </w:r>
        <w:r>
          <w:fldChar w:fldCharType="separate"/>
        </w:r>
        <w:r w:rsidRPr="0060627A">
          <w:rPr>
            <w:noProof/>
            <w:lang w:val="zh-CN"/>
          </w:rPr>
          <w:t>VII</w:t>
        </w:r>
        <w:r>
          <w:fldChar w:fldCharType="end"/>
        </w:r>
      </w:p>
    </w:sdtContent>
  </w:sdt>
  <w:p w14:paraId="27D09965" w14:textId="77777777" w:rsidR="00292441" w:rsidRDefault="00292441" w:rsidP="0066656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B5201" w14:textId="77777777" w:rsidR="00292441" w:rsidRDefault="00292441" w:rsidP="000A1D08">
    <w:pPr>
      <w:pStyle w:val="a8"/>
      <w:tabs>
        <w:tab w:val="center" w:pos="4422"/>
        <w:tab w:val="left" w:pos="5385"/>
      </w:tabs>
    </w:pPr>
    <w:r>
      <w:tab/>
    </w:r>
    <w:r>
      <w:tab/>
    </w:r>
    <w:sdt>
      <w:sdtPr>
        <w:id w:val="-79994078"/>
        <w:docPartObj>
          <w:docPartGallery w:val="Page Numbers (Bottom of Page)"/>
          <w:docPartUnique/>
        </w:docPartObj>
      </w:sdtPr>
      <w:sdtContent>
        <w:r>
          <w:fldChar w:fldCharType="begin"/>
        </w:r>
        <w:r>
          <w:instrText>PAGE   \* MERGEFORMAT</w:instrText>
        </w:r>
        <w:r>
          <w:fldChar w:fldCharType="separate"/>
        </w:r>
        <w:r w:rsidRPr="0060627A">
          <w:rPr>
            <w:noProof/>
            <w:lang w:val="zh-CN"/>
          </w:rPr>
          <w:t>13</w:t>
        </w:r>
        <w:r>
          <w:fldChar w:fldCharType="end"/>
        </w:r>
      </w:sdtContent>
    </w:sdt>
  </w:p>
  <w:p w14:paraId="6D258EDB" w14:textId="77777777" w:rsidR="00292441" w:rsidRDefault="00292441">
    <w:pPr>
      <w:pStyle w:val="a8"/>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D3160" w14:textId="77777777" w:rsidR="00292441" w:rsidRDefault="0029244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4F99B" w14:textId="77777777" w:rsidR="006B480B" w:rsidRDefault="006B480B" w:rsidP="00A8522C">
      <w:pPr>
        <w:ind w:firstLine="480"/>
      </w:pPr>
      <w:r>
        <w:separator/>
      </w:r>
    </w:p>
  </w:footnote>
  <w:footnote w:type="continuationSeparator" w:id="0">
    <w:p w14:paraId="39C0484F" w14:textId="77777777" w:rsidR="006B480B" w:rsidRDefault="006B480B" w:rsidP="00A8522C">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1D1B"/>
    <w:multiLevelType w:val="multilevel"/>
    <w:tmpl w:val="035E68F8"/>
    <w:lvl w:ilvl="0">
      <w:start w:val="1"/>
      <w:numFmt w:val="none"/>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A3B1EDC"/>
    <w:multiLevelType w:val="hybridMultilevel"/>
    <w:tmpl w:val="C714ECBA"/>
    <w:lvl w:ilvl="0" w:tplc="01DA671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BD357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E2F6200"/>
    <w:multiLevelType w:val="multilevel"/>
    <w:tmpl w:val="608C4978"/>
    <w:lvl w:ilvl="0">
      <w:start w:val="1"/>
      <w:numFmt w:val="decimal"/>
      <w:lvlText w:val="第%1章"/>
      <w:lvlJc w:val="center"/>
      <w:pPr>
        <w:ind w:left="0" w:firstLine="288"/>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0541358"/>
    <w:multiLevelType w:val="hybridMultilevel"/>
    <w:tmpl w:val="88C20958"/>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08D13D4"/>
    <w:multiLevelType w:val="hybridMultilevel"/>
    <w:tmpl w:val="D0BEABA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A27703"/>
    <w:multiLevelType w:val="hybridMultilevel"/>
    <w:tmpl w:val="EAEE6098"/>
    <w:lvl w:ilvl="0" w:tplc="5AAA9B7C">
      <w:start w:val="1"/>
      <w:numFmt w:val="decimal"/>
      <w:pStyle w:val="a"/>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857AF3"/>
    <w:multiLevelType w:val="hybridMultilevel"/>
    <w:tmpl w:val="1A4E75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EEF3129"/>
    <w:multiLevelType w:val="hybridMultilevel"/>
    <w:tmpl w:val="7FBCE57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32BB7E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7241C06"/>
    <w:multiLevelType w:val="multilevel"/>
    <w:tmpl w:val="035E68F8"/>
    <w:lvl w:ilvl="0">
      <w:start w:val="1"/>
      <w:numFmt w:val="none"/>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3AA9241C"/>
    <w:multiLevelType w:val="multilevel"/>
    <w:tmpl w:val="4B508B9E"/>
    <w:lvl w:ilvl="0">
      <w:start w:val="1"/>
      <w:numFmt w:val="decimal"/>
      <w:pStyle w:val="1"/>
      <w:lvlText w:val="第%1章"/>
      <w:lvlJc w:val="center"/>
      <w:pPr>
        <w:ind w:left="0" w:firstLine="0"/>
      </w:pPr>
      <w:rPr>
        <w:rFonts w:hint="eastAsia"/>
        <w:lang w:val="en-US"/>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DDD107B"/>
    <w:multiLevelType w:val="multilevel"/>
    <w:tmpl w:val="C3147E4C"/>
    <w:lvl w:ilvl="0">
      <w:start w:val="1"/>
      <w:numFmt w:val="none"/>
      <w:lvlText w:val="第1章"/>
      <w:lvlJc w:val="left"/>
      <w:pPr>
        <w:ind w:left="425" w:hanging="425"/>
      </w:pPr>
      <w:rPr>
        <w:rFonts w:hint="eastAsia"/>
      </w:rPr>
    </w:lvl>
    <w:lvl w:ilvl="1">
      <w:start w:val="1"/>
      <w:numFmt w:val="decimal"/>
      <w:lvlText w:val="%1.%2.1"/>
      <w:lvlJc w:val="left"/>
      <w:pPr>
        <w:ind w:left="567" w:hanging="567"/>
      </w:pPr>
      <w:rPr>
        <w:rFonts w:hint="eastAsia"/>
      </w:rPr>
    </w:lvl>
    <w:lvl w:ilvl="2">
      <w:start w:val="1"/>
      <w:numFmt w:val="decimal"/>
      <w:lvlText w:val="%1.%2.%3.1"/>
      <w:lvlJc w:val="left"/>
      <w:pPr>
        <w:ind w:left="709" w:hanging="709"/>
      </w:pPr>
      <w:rPr>
        <w:rFonts w:hint="eastAsia"/>
      </w:rPr>
    </w:lvl>
    <w:lvl w:ilvl="3">
      <w:start w:val="1"/>
      <w:numFmt w:val="decimal"/>
      <w:lvlText w:val="%1.%2.%3.%4.1"/>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42487BA5"/>
    <w:multiLevelType w:val="hybridMultilevel"/>
    <w:tmpl w:val="7854D4F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E5223F"/>
    <w:multiLevelType w:val="hybridMultilevel"/>
    <w:tmpl w:val="C0E4A5E0"/>
    <w:lvl w:ilvl="0" w:tplc="FFFFFFFF">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75F4FA0"/>
    <w:multiLevelType w:val="hybridMultilevel"/>
    <w:tmpl w:val="0484B87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5605441A"/>
    <w:multiLevelType w:val="hybridMultilevel"/>
    <w:tmpl w:val="D2547A8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57023F9F"/>
    <w:multiLevelType w:val="hybridMultilevel"/>
    <w:tmpl w:val="E0E4348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8" w15:restartNumberingAfterBreak="0">
    <w:nsid w:val="5B047FC6"/>
    <w:multiLevelType w:val="hybridMultilevel"/>
    <w:tmpl w:val="9C48F9CA"/>
    <w:lvl w:ilvl="0" w:tplc="81B44530">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E2C6A"/>
    <w:multiLevelType w:val="hybridMultilevel"/>
    <w:tmpl w:val="1130C3F0"/>
    <w:lvl w:ilvl="0" w:tplc="16A2A7EE">
      <w:start w:val="1"/>
      <w:numFmt w:val="decimal"/>
      <w:pStyle w:val="a0"/>
      <w:lvlText w:val="A.%1"/>
      <w:lvlJc w:val="left"/>
      <w:pPr>
        <w:ind w:left="874" w:hanging="42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0" w15:restartNumberingAfterBreak="0">
    <w:nsid w:val="6CFB21E6"/>
    <w:multiLevelType w:val="hybridMultilevel"/>
    <w:tmpl w:val="53705ADA"/>
    <w:lvl w:ilvl="0" w:tplc="C85E62BC">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EF673C3"/>
    <w:multiLevelType w:val="hybridMultilevel"/>
    <w:tmpl w:val="A65469CC"/>
    <w:lvl w:ilvl="0" w:tplc="1CB237F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2" w15:restartNumberingAfterBreak="0">
    <w:nsid w:val="7FA1198E"/>
    <w:multiLevelType w:val="multilevel"/>
    <w:tmpl w:val="D1D46684"/>
    <w:lvl w:ilvl="0">
      <w:start w:val="1"/>
      <w:numFmt w:val="none"/>
      <w:suff w:val="space"/>
      <w:lvlText w:val=""/>
      <w:lvlJc w:val="center"/>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nothing"/>
      <w:lvlText w:val="%1.%2  "/>
      <w:lvlJc w:val="left"/>
      <w:pPr>
        <w:ind w:left="0" w:firstLine="0"/>
      </w:pPr>
      <w:rPr>
        <w:rFonts w:ascii="Arial" w:eastAsia="黑体" w:hAnsi="Arial" w:hint="default"/>
        <w:sz w:val="28"/>
      </w:rPr>
    </w:lvl>
    <w:lvl w:ilvl="2">
      <w:start w:val="1"/>
      <w:numFmt w:val="decimal"/>
      <w:suff w:val="space"/>
      <w:lvlText w:val="%1.%2.%3  "/>
      <w:lvlJc w:val="left"/>
      <w:pPr>
        <w:ind w:left="0" w:firstLine="0"/>
      </w:pPr>
      <w:rPr>
        <w:rFonts w:ascii="Arial" w:eastAsia="黑体" w:hAnsi="Arial" w:hint="default"/>
        <w:sz w:val="24"/>
      </w:rPr>
    </w:lvl>
    <w:lvl w:ilvl="3">
      <w:start w:val="1"/>
      <w:numFmt w:val="decimal"/>
      <w:lvlText w:val="%1.%2.%3.%4.1"/>
      <w:lvlJc w:val="left"/>
      <w:pPr>
        <w:ind w:left="-442" w:hanging="136"/>
      </w:pPr>
      <w:rPr>
        <w:rFonts w:hint="eastAsia"/>
      </w:rPr>
    </w:lvl>
    <w:lvl w:ilvl="4">
      <w:start w:val="1"/>
      <w:numFmt w:val="decimal"/>
      <w:lvlText w:val="%1.%2.%3.%4.%5."/>
      <w:lvlJc w:val="left"/>
      <w:pPr>
        <w:ind w:left="-731" w:hanging="136"/>
      </w:pPr>
      <w:rPr>
        <w:rFonts w:hint="eastAsia"/>
      </w:rPr>
    </w:lvl>
    <w:lvl w:ilvl="5">
      <w:start w:val="1"/>
      <w:numFmt w:val="decimal"/>
      <w:lvlText w:val="%1.%2.%3.%4.%5.%6."/>
      <w:lvlJc w:val="left"/>
      <w:pPr>
        <w:ind w:left="-1020" w:hanging="136"/>
      </w:pPr>
      <w:rPr>
        <w:rFonts w:hint="eastAsia"/>
      </w:rPr>
    </w:lvl>
    <w:lvl w:ilvl="6">
      <w:start w:val="1"/>
      <w:numFmt w:val="decimal"/>
      <w:lvlText w:val="%1.%2.%3.%4.%5.%6.%7."/>
      <w:lvlJc w:val="left"/>
      <w:pPr>
        <w:ind w:left="-1309" w:hanging="136"/>
      </w:pPr>
      <w:rPr>
        <w:rFonts w:hint="eastAsia"/>
      </w:rPr>
    </w:lvl>
    <w:lvl w:ilvl="7">
      <w:start w:val="1"/>
      <w:numFmt w:val="decimal"/>
      <w:lvlText w:val="%1.%2.%3.%4.%5.%6.%7.%8."/>
      <w:lvlJc w:val="left"/>
      <w:pPr>
        <w:ind w:left="-1598" w:hanging="136"/>
      </w:pPr>
      <w:rPr>
        <w:rFonts w:hint="eastAsia"/>
      </w:rPr>
    </w:lvl>
    <w:lvl w:ilvl="8">
      <w:start w:val="1"/>
      <w:numFmt w:val="decimal"/>
      <w:lvlText w:val="%1.%2.%3.%4.%5.%6.%7.%8.%9."/>
      <w:lvlJc w:val="left"/>
      <w:pPr>
        <w:ind w:left="-1887" w:hanging="136"/>
      </w:pPr>
      <w:rPr>
        <w:rFonts w:hint="eastAsia"/>
      </w:rPr>
    </w:lvl>
  </w:abstractNum>
  <w:num w:numId="1">
    <w:abstractNumId w:val="11"/>
  </w:num>
  <w:num w:numId="2">
    <w:abstractNumId w:val="22"/>
  </w:num>
  <w:num w:numId="3">
    <w:abstractNumId w:val="9"/>
  </w:num>
  <w:num w:numId="4">
    <w:abstractNumId w:val="2"/>
  </w:num>
  <w:num w:numId="5">
    <w:abstractNumId w:val="10"/>
  </w:num>
  <w:num w:numId="6">
    <w:abstractNumId w:val="18"/>
  </w:num>
  <w:num w:numId="7">
    <w:abstractNumId w:val="12"/>
  </w:num>
  <w:num w:numId="8">
    <w:abstractNumId w:val="0"/>
  </w:num>
  <w:num w:numId="9">
    <w:abstractNumId w:val="22"/>
  </w:num>
  <w:num w:numId="10">
    <w:abstractNumId w:val="20"/>
  </w:num>
  <w:num w:numId="11">
    <w:abstractNumId w:val="4"/>
  </w:num>
  <w:num w:numId="12">
    <w:abstractNumId w:val="8"/>
  </w:num>
  <w:num w:numId="13">
    <w:abstractNumId w:val="11"/>
  </w:num>
  <w:num w:numId="14">
    <w:abstractNumId w:val="3"/>
  </w:num>
  <w:num w:numId="15">
    <w:abstractNumId w:val="17"/>
  </w:num>
  <w:num w:numId="16">
    <w:abstractNumId w:val="15"/>
  </w:num>
  <w:num w:numId="17">
    <w:abstractNumId w:val="5"/>
  </w:num>
  <w:num w:numId="18">
    <w:abstractNumId w:val="20"/>
    <w:lvlOverride w:ilvl="0">
      <w:startOverride w:val="1"/>
    </w:lvlOverride>
  </w:num>
  <w:num w:numId="19">
    <w:abstractNumId w:val="19"/>
  </w:num>
  <w:num w:numId="20">
    <w:abstractNumId w:val="13"/>
  </w:num>
  <w:num w:numId="21">
    <w:abstractNumId w:val="6"/>
  </w:num>
  <w:num w:numId="22">
    <w:abstractNumId w:val="16"/>
  </w:num>
  <w:num w:numId="23">
    <w:abstractNumId w:val="1"/>
  </w:num>
  <w:num w:numId="24">
    <w:abstractNumId w:val="21"/>
  </w:num>
  <w:num w:numId="25">
    <w:abstractNumId w:val="7"/>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oNotDisplayPageBoundaries/>
  <w:bordersDoNotSurroundHeader/>
  <w:bordersDoNotSurroundFooter/>
  <w:hideSpellingErrors/>
  <w:hideGrammaticalErrors/>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C5"/>
    <w:rsid w:val="00001510"/>
    <w:rsid w:val="0000214B"/>
    <w:rsid w:val="000025BA"/>
    <w:rsid w:val="000032D4"/>
    <w:rsid w:val="00003898"/>
    <w:rsid w:val="00003B33"/>
    <w:rsid w:val="00003EFC"/>
    <w:rsid w:val="00005D7F"/>
    <w:rsid w:val="00006310"/>
    <w:rsid w:val="00006417"/>
    <w:rsid w:val="000072AE"/>
    <w:rsid w:val="00007806"/>
    <w:rsid w:val="00010986"/>
    <w:rsid w:val="00010DEF"/>
    <w:rsid w:val="000116BB"/>
    <w:rsid w:val="000126C9"/>
    <w:rsid w:val="00012727"/>
    <w:rsid w:val="00014494"/>
    <w:rsid w:val="0001472B"/>
    <w:rsid w:val="000148B5"/>
    <w:rsid w:val="00014DD8"/>
    <w:rsid w:val="00014E7C"/>
    <w:rsid w:val="00016487"/>
    <w:rsid w:val="0002117F"/>
    <w:rsid w:val="000231C4"/>
    <w:rsid w:val="00024854"/>
    <w:rsid w:val="00026209"/>
    <w:rsid w:val="00026CE8"/>
    <w:rsid w:val="0002735B"/>
    <w:rsid w:val="0003045D"/>
    <w:rsid w:val="00032513"/>
    <w:rsid w:val="00034FED"/>
    <w:rsid w:val="00037F29"/>
    <w:rsid w:val="00040346"/>
    <w:rsid w:val="00040597"/>
    <w:rsid w:val="000406FA"/>
    <w:rsid w:val="00040F82"/>
    <w:rsid w:val="00040FF8"/>
    <w:rsid w:val="00042AC8"/>
    <w:rsid w:val="00043041"/>
    <w:rsid w:val="000449BD"/>
    <w:rsid w:val="000472F5"/>
    <w:rsid w:val="00047AED"/>
    <w:rsid w:val="00051C90"/>
    <w:rsid w:val="000534CC"/>
    <w:rsid w:val="0005571A"/>
    <w:rsid w:val="000628A3"/>
    <w:rsid w:val="0006421A"/>
    <w:rsid w:val="00064725"/>
    <w:rsid w:val="00064FF8"/>
    <w:rsid w:val="0006587E"/>
    <w:rsid w:val="00066857"/>
    <w:rsid w:val="000675A9"/>
    <w:rsid w:val="00067687"/>
    <w:rsid w:val="0007322E"/>
    <w:rsid w:val="000733C0"/>
    <w:rsid w:val="000744C5"/>
    <w:rsid w:val="00075461"/>
    <w:rsid w:val="00075DF3"/>
    <w:rsid w:val="000763FD"/>
    <w:rsid w:val="0007740A"/>
    <w:rsid w:val="0008054A"/>
    <w:rsid w:val="00081B2C"/>
    <w:rsid w:val="00081C9D"/>
    <w:rsid w:val="000823E6"/>
    <w:rsid w:val="00083302"/>
    <w:rsid w:val="000839FC"/>
    <w:rsid w:val="00083D7E"/>
    <w:rsid w:val="000865A2"/>
    <w:rsid w:val="00086A40"/>
    <w:rsid w:val="00086B5A"/>
    <w:rsid w:val="000936FE"/>
    <w:rsid w:val="00097167"/>
    <w:rsid w:val="000A0958"/>
    <w:rsid w:val="000A1D08"/>
    <w:rsid w:val="000A4314"/>
    <w:rsid w:val="000A43D4"/>
    <w:rsid w:val="000A4E0D"/>
    <w:rsid w:val="000A6266"/>
    <w:rsid w:val="000A6E48"/>
    <w:rsid w:val="000A6E5B"/>
    <w:rsid w:val="000A741D"/>
    <w:rsid w:val="000A773B"/>
    <w:rsid w:val="000A7E31"/>
    <w:rsid w:val="000B08A6"/>
    <w:rsid w:val="000B0F45"/>
    <w:rsid w:val="000B13A7"/>
    <w:rsid w:val="000B2024"/>
    <w:rsid w:val="000B2F31"/>
    <w:rsid w:val="000B393A"/>
    <w:rsid w:val="000B4CE5"/>
    <w:rsid w:val="000B5916"/>
    <w:rsid w:val="000B636C"/>
    <w:rsid w:val="000B6ABF"/>
    <w:rsid w:val="000B6C38"/>
    <w:rsid w:val="000C4792"/>
    <w:rsid w:val="000C5C6E"/>
    <w:rsid w:val="000C6677"/>
    <w:rsid w:val="000C69B4"/>
    <w:rsid w:val="000C7C8C"/>
    <w:rsid w:val="000D069F"/>
    <w:rsid w:val="000D0D57"/>
    <w:rsid w:val="000D0E3C"/>
    <w:rsid w:val="000D41A9"/>
    <w:rsid w:val="000E00CC"/>
    <w:rsid w:val="000E01AE"/>
    <w:rsid w:val="000E0C17"/>
    <w:rsid w:val="000E1449"/>
    <w:rsid w:val="000E3631"/>
    <w:rsid w:val="000E44C0"/>
    <w:rsid w:val="000E4781"/>
    <w:rsid w:val="000E54D7"/>
    <w:rsid w:val="000E6EE0"/>
    <w:rsid w:val="000E7B0B"/>
    <w:rsid w:val="000F03AE"/>
    <w:rsid w:val="000F04C9"/>
    <w:rsid w:val="000F3A46"/>
    <w:rsid w:val="000F4681"/>
    <w:rsid w:val="000F47B6"/>
    <w:rsid w:val="00100833"/>
    <w:rsid w:val="00101FE1"/>
    <w:rsid w:val="001028AA"/>
    <w:rsid w:val="001036E8"/>
    <w:rsid w:val="00104EA0"/>
    <w:rsid w:val="00105BFB"/>
    <w:rsid w:val="001061B7"/>
    <w:rsid w:val="00114123"/>
    <w:rsid w:val="001159CB"/>
    <w:rsid w:val="00116358"/>
    <w:rsid w:val="001164E9"/>
    <w:rsid w:val="00120523"/>
    <w:rsid w:val="0012064A"/>
    <w:rsid w:val="0012252C"/>
    <w:rsid w:val="00122ACD"/>
    <w:rsid w:val="001230A5"/>
    <w:rsid w:val="001235DF"/>
    <w:rsid w:val="0012421F"/>
    <w:rsid w:val="0012644F"/>
    <w:rsid w:val="001266A2"/>
    <w:rsid w:val="00130D15"/>
    <w:rsid w:val="00131E11"/>
    <w:rsid w:val="00132ACB"/>
    <w:rsid w:val="0013326B"/>
    <w:rsid w:val="00133647"/>
    <w:rsid w:val="00134004"/>
    <w:rsid w:val="001349EF"/>
    <w:rsid w:val="00135921"/>
    <w:rsid w:val="00135D10"/>
    <w:rsid w:val="0014154A"/>
    <w:rsid w:val="001415A3"/>
    <w:rsid w:val="00141F35"/>
    <w:rsid w:val="00144867"/>
    <w:rsid w:val="00147735"/>
    <w:rsid w:val="00151D3B"/>
    <w:rsid w:val="00151FBC"/>
    <w:rsid w:val="00153C0E"/>
    <w:rsid w:val="00155F5A"/>
    <w:rsid w:val="00156B83"/>
    <w:rsid w:val="00157B96"/>
    <w:rsid w:val="00160D91"/>
    <w:rsid w:val="00161D23"/>
    <w:rsid w:val="00161F38"/>
    <w:rsid w:val="00163DBA"/>
    <w:rsid w:val="00163DC4"/>
    <w:rsid w:val="00163E44"/>
    <w:rsid w:val="001665E4"/>
    <w:rsid w:val="00170101"/>
    <w:rsid w:val="001722EF"/>
    <w:rsid w:val="00172D89"/>
    <w:rsid w:val="00174812"/>
    <w:rsid w:val="0017576E"/>
    <w:rsid w:val="00175F15"/>
    <w:rsid w:val="00176CA7"/>
    <w:rsid w:val="00176E38"/>
    <w:rsid w:val="00180DCD"/>
    <w:rsid w:val="001811D1"/>
    <w:rsid w:val="001811DB"/>
    <w:rsid w:val="001814CE"/>
    <w:rsid w:val="00181924"/>
    <w:rsid w:val="00181FA4"/>
    <w:rsid w:val="001828DD"/>
    <w:rsid w:val="001858C2"/>
    <w:rsid w:val="0018647C"/>
    <w:rsid w:val="00187747"/>
    <w:rsid w:val="00187BB0"/>
    <w:rsid w:val="0019007F"/>
    <w:rsid w:val="00191AF1"/>
    <w:rsid w:val="00193BE3"/>
    <w:rsid w:val="00193BF7"/>
    <w:rsid w:val="001942C5"/>
    <w:rsid w:val="00194561"/>
    <w:rsid w:val="0019485B"/>
    <w:rsid w:val="00194B9C"/>
    <w:rsid w:val="0019524E"/>
    <w:rsid w:val="001961AD"/>
    <w:rsid w:val="00196645"/>
    <w:rsid w:val="00196BA4"/>
    <w:rsid w:val="00197262"/>
    <w:rsid w:val="00197D83"/>
    <w:rsid w:val="001A1031"/>
    <w:rsid w:val="001A1276"/>
    <w:rsid w:val="001A2C6C"/>
    <w:rsid w:val="001A3913"/>
    <w:rsid w:val="001A5975"/>
    <w:rsid w:val="001A6B72"/>
    <w:rsid w:val="001A6D07"/>
    <w:rsid w:val="001B15F4"/>
    <w:rsid w:val="001B304A"/>
    <w:rsid w:val="001B3BB6"/>
    <w:rsid w:val="001B5CB0"/>
    <w:rsid w:val="001B5EC4"/>
    <w:rsid w:val="001B7080"/>
    <w:rsid w:val="001B7977"/>
    <w:rsid w:val="001C054C"/>
    <w:rsid w:val="001C2099"/>
    <w:rsid w:val="001C2170"/>
    <w:rsid w:val="001C25DD"/>
    <w:rsid w:val="001C2BDC"/>
    <w:rsid w:val="001C2DFD"/>
    <w:rsid w:val="001C3CE5"/>
    <w:rsid w:val="001C416B"/>
    <w:rsid w:val="001C426C"/>
    <w:rsid w:val="001C6475"/>
    <w:rsid w:val="001C67F4"/>
    <w:rsid w:val="001C70D1"/>
    <w:rsid w:val="001C79E3"/>
    <w:rsid w:val="001D065E"/>
    <w:rsid w:val="001D0F69"/>
    <w:rsid w:val="001D2744"/>
    <w:rsid w:val="001D6ED4"/>
    <w:rsid w:val="001E07FD"/>
    <w:rsid w:val="001E15B7"/>
    <w:rsid w:val="001E1E45"/>
    <w:rsid w:val="001E2CCC"/>
    <w:rsid w:val="001E3650"/>
    <w:rsid w:val="001E3E9A"/>
    <w:rsid w:val="001E4017"/>
    <w:rsid w:val="001E6791"/>
    <w:rsid w:val="001E781B"/>
    <w:rsid w:val="001F0156"/>
    <w:rsid w:val="001F064B"/>
    <w:rsid w:val="001F13D0"/>
    <w:rsid w:val="001F268D"/>
    <w:rsid w:val="001F2927"/>
    <w:rsid w:val="001F344B"/>
    <w:rsid w:val="001F42E9"/>
    <w:rsid w:val="001F4993"/>
    <w:rsid w:val="001F4B80"/>
    <w:rsid w:val="001F6103"/>
    <w:rsid w:val="001F6211"/>
    <w:rsid w:val="001F6F3A"/>
    <w:rsid w:val="0020269A"/>
    <w:rsid w:val="00202B49"/>
    <w:rsid w:val="00204513"/>
    <w:rsid w:val="00204CFC"/>
    <w:rsid w:val="00205093"/>
    <w:rsid w:val="002054E7"/>
    <w:rsid w:val="0020613E"/>
    <w:rsid w:val="0021292D"/>
    <w:rsid w:val="00214765"/>
    <w:rsid w:val="00215495"/>
    <w:rsid w:val="0021642D"/>
    <w:rsid w:val="002170FD"/>
    <w:rsid w:val="00220245"/>
    <w:rsid w:val="002219AB"/>
    <w:rsid w:val="00222821"/>
    <w:rsid w:val="00222AAB"/>
    <w:rsid w:val="00222DB0"/>
    <w:rsid w:val="00222DE4"/>
    <w:rsid w:val="00223C5B"/>
    <w:rsid w:val="00224A31"/>
    <w:rsid w:val="00225D3E"/>
    <w:rsid w:val="002304DE"/>
    <w:rsid w:val="002324FF"/>
    <w:rsid w:val="00233176"/>
    <w:rsid w:val="00234E12"/>
    <w:rsid w:val="002354E0"/>
    <w:rsid w:val="00236F61"/>
    <w:rsid w:val="0023716B"/>
    <w:rsid w:val="00237447"/>
    <w:rsid w:val="002413D4"/>
    <w:rsid w:val="00241632"/>
    <w:rsid w:val="002429B8"/>
    <w:rsid w:val="0024489E"/>
    <w:rsid w:val="0024585C"/>
    <w:rsid w:val="0024634F"/>
    <w:rsid w:val="0024669F"/>
    <w:rsid w:val="00247ED5"/>
    <w:rsid w:val="00250293"/>
    <w:rsid w:val="00250878"/>
    <w:rsid w:val="00252D6F"/>
    <w:rsid w:val="00254D30"/>
    <w:rsid w:val="00256D4A"/>
    <w:rsid w:val="002573C2"/>
    <w:rsid w:val="00257524"/>
    <w:rsid w:val="002576B6"/>
    <w:rsid w:val="00257BA0"/>
    <w:rsid w:val="00257F6E"/>
    <w:rsid w:val="002601F0"/>
    <w:rsid w:val="002615B5"/>
    <w:rsid w:val="0026246F"/>
    <w:rsid w:val="002626FA"/>
    <w:rsid w:val="0026297A"/>
    <w:rsid w:val="0026476C"/>
    <w:rsid w:val="002667B7"/>
    <w:rsid w:val="00267438"/>
    <w:rsid w:val="00267567"/>
    <w:rsid w:val="002700BA"/>
    <w:rsid w:val="002702A8"/>
    <w:rsid w:val="002705F0"/>
    <w:rsid w:val="00270CF6"/>
    <w:rsid w:val="002736EF"/>
    <w:rsid w:val="00273DA8"/>
    <w:rsid w:val="002747DC"/>
    <w:rsid w:val="002762CA"/>
    <w:rsid w:val="0027752A"/>
    <w:rsid w:val="0028137A"/>
    <w:rsid w:val="00281BCF"/>
    <w:rsid w:val="002825E2"/>
    <w:rsid w:val="00282FC5"/>
    <w:rsid w:val="002845A7"/>
    <w:rsid w:val="00285C58"/>
    <w:rsid w:val="00290A18"/>
    <w:rsid w:val="00292441"/>
    <w:rsid w:val="00292AAD"/>
    <w:rsid w:val="00292CE5"/>
    <w:rsid w:val="002932DB"/>
    <w:rsid w:val="00293F34"/>
    <w:rsid w:val="002941D6"/>
    <w:rsid w:val="00294417"/>
    <w:rsid w:val="00296549"/>
    <w:rsid w:val="00296733"/>
    <w:rsid w:val="00296911"/>
    <w:rsid w:val="002972D3"/>
    <w:rsid w:val="00297651"/>
    <w:rsid w:val="002A057F"/>
    <w:rsid w:val="002A14D6"/>
    <w:rsid w:val="002A1741"/>
    <w:rsid w:val="002A3EBF"/>
    <w:rsid w:val="002A4F9F"/>
    <w:rsid w:val="002A6214"/>
    <w:rsid w:val="002A734F"/>
    <w:rsid w:val="002B1AF4"/>
    <w:rsid w:val="002B25F6"/>
    <w:rsid w:val="002B4196"/>
    <w:rsid w:val="002B6641"/>
    <w:rsid w:val="002B7032"/>
    <w:rsid w:val="002C0844"/>
    <w:rsid w:val="002C0BFA"/>
    <w:rsid w:val="002C15D9"/>
    <w:rsid w:val="002C247D"/>
    <w:rsid w:val="002C28B1"/>
    <w:rsid w:val="002C3EBB"/>
    <w:rsid w:val="002C4ED5"/>
    <w:rsid w:val="002C67CB"/>
    <w:rsid w:val="002D0453"/>
    <w:rsid w:val="002D0FDC"/>
    <w:rsid w:val="002D2E67"/>
    <w:rsid w:val="002D3234"/>
    <w:rsid w:val="002D3A9C"/>
    <w:rsid w:val="002D552A"/>
    <w:rsid w:val="002D5CC6"/>
    <w:rsid w:val="002D688E"/>
    <w:rsid w:val="002D6D46"/>
    <w:rsid w:val="002E0532"/>
    <w:rsid w:val="002E34BB"/>
    <w:rsid w:val="002E3DB7"/>
    <w:rsid w:val="002E742D"/>
    <w:rsid w:val="002E79CC"/>
    <w:rsid w:val="002F09EF"/>
    <w:rsid w:val="002F1580"/>
    <w:rsid w:val="002F2C9F"/>
    <w:rsid w:val="002F5D5D"/>
    <w:rsid w:val="002F6990"/>
    <w:rsid w:val="002F7B3C"/>
    <w:rsid w:val="002F7DC6"/>
    <w:rsid w:val="003001E1"/>
    <w:rsid w:val="00300410"/>
    <w:rsid w:val="003018A4"/>
    <w:rsid w:val="00303557"/>
    <w:rsid w:val="00303A7C"/>
    <w:rsid w:val="00303F07"/>
    <w:rsid w:val="00305160"/>
    <w:rsid w:val="00305B55"/>
    <w:rsid w:val="00306BD4"/>
    <w:rsid w:val="0031151D"/>
    <w:rsid w:val="0031184A"/>
    <w:rsid w:val="00311B81"/>
    <w:rsid w:val="00312FEC"/>
    <w:rsid w:val="00313A59"/>
    <w:rsid w:val="003152FE"/>
    <w:rsid w:val="00317116"/>
    <w:rsid w:val="0031778F"/>
    <w:rsid w:val="003234C9"/>
    <w:rsid w:val="00323DDC"/>
    <w:rsid w:val="00323F80"/>
    <w:rsid w:val="00324431"/>
    <w:rsid w:val="00326819"/>
    <w:rsid w:val="00327674"/>
    <w:rsid w:val="00327D5B"/>
    <w:rsid w:val="00330C60"/>
    <w:rsid w:val="00333030"/>
    <w:rsid w:val="00333094"/>
    <w:rsid w:val="00333FC8"/>
    <w:rsid w:val="00334542"/>
    <w:rsid w:val="003354DF"/>
    <w:rsid w:val="0033567D"/>
    <w:rsid w:val="00336927"/>
    <w:rsid w:val="003369BD"/>
    <w:rsid w:val="003379F0"/>
    <w:rsid w:val="00340DD7"/>
    <w:rsid w:val="00340E01"/>
    <w:rsid w:val="0034127A"/>
    <w:rsid w:val="00341947"/>
    <w:rsid w:val="00342155"/>
    <w:rsid w:val="00342539"/>
    <w:rsid w:val="003439B7"/>
    <w:rsid w:val="00343A96"/>
    <w:rsid w:val="00344A8D"/>
    <w:rsid w:val="003465D1"/>
    <w:rsid w:val="00346CDA"/>
    <w:rsid w:val="003512A8"/>
    <w:rsid w:val="00351B6E"/>
    <w:rsid w:val="00351FA1"/>
    <w:rsid w:val="0035264D"/>
    <w:rsid w:val="00353DFB"/>
    <w:rsid w:val="00355B11"/>
    <w:rsid w:val="00356974"/>
    <w:rsid w:val="0035697A"/>
    <w:rsid w:val="00356A67"/>
    <w:rsid w:val="00357577"/>
    <w:rsid w:val="003604A9"/>
    <w:rsid w:val="00360B35"/>
    <w:rsid w:val="00361559"/>
    <w:rsid w:val="003620A9"/>
    <w:rsid w:val="003631F5"/>
    <w:rsid w:val="003632D6"/>
    <w:rsid w:val="00365EF4"/>
    <w:rsid w:val="00366F6F"/>
    <w:rsid w:val="003673F4"/>
    <w:rsid w:val="00370484"/>
    <w:rsid w:val="003719BC"/>
    <w:rsid w:val="003748D7"/>
    <w:rsid w:val="00374B12"/>
    <w:rsid w:val="0037520A"/>
    <w:rsid w:val="00376D1F"/>
    <w:rsid w:val="003804CA"/>
    <w:rsid w:val="0038329F"/>
    <w:rsid w:val="00383E09"/>
    <w:rsid w:val="003857DF"/>
    <w:rsid w:val="00385D49"/>
    <w:rsid w:val="00386F43"/>
    <w:rsid w:val="003905F3"/>
    <w:rsid w:val="0039089C"/>
    <w:rsid w:val="00391E90"/>
    <w:rsid w:val="00394823"/>
    <w:rsid w:val="003954A0"/>
    <w:rsid w:val="0039611C"/>
    <w:rsid w:val="003974A3"/>
    <w:rsid w:val="003A02E3"/>
    <w:rsid w:val="003A2350"/>
    <w:rsid w:val="003A2C31"/>
    <w:rsid w:val="003A43D0"/>
    <w:rsid w:val="003A56BB"/>
    <w:rsid w:val="003A7F75"/>
    <w:rsid w:val="003B04CD"/>
    <w:rsid w:val="003B09DA"/>
    <w:rsid w:val="003B20EC"/>
    <w:rsid w:val="003B3160"/>
    <w:rsid w:val="003B39CA"/>
    <w:rsid w:val="003B4F22"/>
    <w:rsid w:val="003C06A4"/>
    <w:rsid w:val="003C425A"/>
    <w:rsid w:val="003C532C"/>
    <w:rsid w:val="003C5804"/>
    <w:rsid w:val="003D2CFC"/>
    <w:rsid w:val="003D43E0"/>
    <w:rsid w:val="003D5204"/>
    <w:rsid w:val="003D52BD"/>
    <w:rsid w:val="003D5F26"/>
    <w:rsid w:val="003D67C4"/>
    <w:rsid w:val="003D6EEC"/>
    <w:rsid w:val="003D71C3"/>
    <w:rsid w:val="003E17FB"/>
    <w:rsid w:val="003E3204"/>
    <w:rsid w:val="003E4944"/>
    <w:rsid w:val="003E588B"/>
    <w:rsid w:val="003E667D"/>
    <w:rsid w:val="003E7564"/>
    <w:rsid w:val="003E7670"/>
    <w:rsid w:val="003F1066"/>
    <w:rsid w:val="003F23DB"/>
    <w:rsid w:val="003F27C7"/>
    <w:rsid w:val="003F2F9F"/>
    <w:rsid w:val="003F30F9"/>
    <w:rsid w:val="003F3125"/>
    <w:rsid w:val="003F5093"/>
    <w:rsid w:val="003F544F"/>
    <w:rsid w:val="003F63D8"/>
    <w:rsid w:val="003F6522"/>
    <w:rsid w:val="003F6A3E"/>
    <w:rsid w:val="003F6EA0"/>
    <w:rsid w:val="004000F3"/>
    <w:rsid w:val="0040264B"/>
    <w:rsid w:val="00405870"/>
    <w:rsid w:val="004112F2"/>
    <w:rsid w:val="00411DC9"/>
    <w:rsid w:val="00414043"/>
    <w:rsid w:val="00414410"/>
    <w:rsid w:val="00416502"/>
    <w:rsid w:val="004169BD"/>
    <w:rsid w:val="00416A31"/>
    <w:rsid w:val="0041766E"/>
    <w:rsid w:val="004177C9"/>
    <w:rsid w:val="00417A7C"/>
    <w:rsid w:val="00420357"/>
    <w:rsid w:val="0042179C"/>
    <w:rsid w:val="0042195C"/>
    <w:rsid w:val="00424D4F"/>
    <w:rsid w:val="004259FF"/>
    <w:rsid w:val="004261DA"/>
    <w:rsid w:val="004268F2"/>
    <w:rsid w:val="00430CB5"/>
    <w:rsid w:val="00433E20"/>
    <w:rsid w:val="00436A2A"/>
    <w:rsid w:val="00437BAF"/>
    <w:rsid w:val="00437DC1"/>
    <w:rsid w:val="00440F4F"/>
    <w:rsid w:val="004412BE"/>
    <w:rsid w:val="00442299"/>
    <w:rsid w:val="00443994"/>
    <w:rsid w:val="00444FBB"/>
    <w:rsid w:val="00445E6D"/>
    <w:rsid w:val="004460C5"/>
    <w:rsid w:val="00447565"/>
    <w:rsid w:val="00447EA9"/>
    <w:rsid w:val="00450FA5"/>
    <w:rsid w:val="00451A98"/>
    <w:rsid w:val="00452790"/>
    <w:rsid w:val="00452CD8"/>
    <w:rsid w:val="00453F36"/>
    <w:rsid w:val="00454C2F"/>
    <w:rsid w:val="004552B0"/>
    <w:rsid w:val="0045587B"/>
    <w:rsid w:val="0045773F"/>
    <w:rsid w:val="00457DFF"/>
    <w:rsid w:val="00460EF0"/>
    <w:rsid w:val="00461769"/>
    <w:rsid w:val="00461F07"/>
    <w:rsid w:val="00461FE1"/>
    <w:rsid w:val="0046234F"/>
    <w:rsid w:val="00465DA4"/>
    <w:rsid w:val="00466050"/>
    <w:rsid w:val="004666F8"/>
    <w:rsid w:val="00466783"/>
    <w:rsid w:val="00466CF5"/>
    <w:rsid w:val="00467339"/>
    <w:rsid w:val="004674AC"/>
    <w:rsid w:val="00470596"/>
    <w:rsid w:val="00474552"/>
    <w:rsid w:val="00474DBC"/>
    <w:rsid w:val="0047664E"/>
    <w:rsid w:val="00476C32"/>
    <w:rsid w:val="00476DED"/>
    <w:rsid w:val="00476FA2"/>
    <w:rsid w:val="00480691"/>
    <w:rsid w:val="0048160E"/>
    <w:rsid w:val="00482823"/>
    <w:rsid w:val="00482B42"/>
    <w:rsid w:val="004839D2"/>
    <w:rsid w:val="00483B05"/>
    <w:rsid w:val="00484384"/>
    <w:rsid w:val="0048462C"/>
    <w:rsid w:val="00484877"/>
    <w:rsid w:val="00484932"/>
    <w:rsid w:val="0048495B"/>
    <w:rsid w:val="00487343"/>
    <w:rsid w:val="004873D2"/>
    <w:rsid w:val="00487B10"/>
    <w:rsid w:val="0049062B"/>
    <w:rsid w:val="00490E2C"/>
    <w:rsid w:val="00495357"/>
    <w:rsid w:val="00495C45"/>
    <w:rsid w:val="00495EEF"/>
    <w:rsid w:val="00495FB2"/>
    <w:rsid w:val="004972CE"/>
    <w:rsid w:val="004A0527"/>
    <w:rsid w:val="004A0C45"/>
    <w:rsid w:val="004A108A"/>
    <w:rsid w:val="004A1D82"/>
    <w:rsid w:val="004A1DAE"/>
    <w:rsid w:val="004A3591"/>
    <w:rsid w:val="004A50BF"/>
    <w:rsid w:val="004A5139"/>
    <w:rsid w:val="004A5C47"/>
    <w:rsid w:val="004A7523"/>
    <w:rsid w:val="004A7FE9"/>
    <w:rsid w:val="004B14BD"/>
    <w:rsid w:val="004B38BA"/>
    <w:rsid w:val="004B4B8C"/>
    <w:rsid w:val="004B4E74"/>
    <w:rsid w:val="004B54F0"/>
    <w:rsid w:val="004B5860"/>
    <w:rsid w:val="004B5D44"/>
    <w:rsid w:val="004B5F04"/>
    <w:rsid w:val="004B7170"/>
    <w:rsid w:val="004C2E7D"/>
    <w:rsid w:val="004C3F7F"/>
    <w:rsid w:val="004C5677"/>
    <w:rsid w:val="004C655B"/>
    <w:rsid w:val="004C6877"/>
    <w:rsid w:val="004C75CC"/>
    <w:rsid w:val="004D0539"/>
    <w:rsid w:val="004D16BC"/>
    <w:rsid w:val="004D469F"/>
    <w:rsid w:val="004D4E8B"/>
    <w:rsid w:val="004D7939"/>
    <w:rsid w:val="004E145A"/>
    <w:rsid w:val="004E35C1"/>
    <w:rsid w:val="004E4D52"/>
    <w:rsid w:val="004F1197"/>
    <w:rsid w:val="004F2E69"/>
    <w:rsid w:val="004F2F74"/>
    <w:rsid w:val="004F39B9"/>
    <w:rsid w:val="004F40E8"/>
    <w:rsid w:val="004F6EFD"/>
    <w:rsid w:val="004F7258"/>
    <w:rsid w:val="004F7FE1"/>
    <w:rsid w:val="005004BB"/>
    <w:rsid w:val="00500F6A"/>
    <w:rsid w:val="0050112E"/>
    <w:rsid w:val="00502386"/>
    <w:rsid w:val="00502BC1"/>
    <w:rsid w:val="00502D12"/>
    <w:rsid w:val="005036DD"/>
    <w:rsid w:val="0050603C"/>
    <w:rsid w:val="00506821"/>
    <w:rsid w:val="005069CF"/>
    <w:rsid w:val="00511893"/>
    <w:rsid w:val="00511928"/>
    <w:rsid w:val="0051203B"/>
    <w:rsid w:val="00512B7A"/>
    <w:rsid w:val="00512DA7"/>
    <w:rsid w:val="0051351D"/>
    <w:rsid w:val="0051411D"/>
    <w:rsid w:val="00515351"/>
    <w:rsid w:val="005158B8"/>
    <w:rsid w:val="00516C76"/>
    <w:rsid w:val="00520B7C"/>
    <w:rsid w:val="00520D52"/>
    <w:rsid w:val="00520DD1"/>
    <w:rsid w:val="00521735"/>
    <w:rsid w:val="005222E9"/>
    <w:rsid w:val="005228A4"/>
    <w:rsid w:val="005228D0"/>
    <w:rsid w:val="005233D1"/>
    <w:rsid w:val="00523764"/>
    <w:rsid w:val="005242DB"/>
    <w:rsid w:val="005255C8"/>
    <w:rsid w:val="005269E6"/>
    <w:rsid w:val="005278DF"/>
    <w:rsid w:val="00527C19"/>
    <w:rsid w:val="005306F6"/>
    <w:rsid w:val="00530BA3"/>
    <w:rsid w:val="00531999"/>
    <w:rsid w:val="005325C3"/>
    <w:rsid w:val="00533B55"/>
    <w:rsid w:val="00533FE2"/>
    <w:rsid w:val="00536D34"/>
    <w:rsid w:val="00540B41"/>
    <w:rsid w:val="0054100F"/>
    <w:rsid w:val="005429B4"/>
    <w:rsid w:val="00542AD3"/>
    <w:rsid w:val="005445B0"/>
    <w:rsid w:val="005472D3"/>
    <w:rsid w:val="00547468"/>
    <w:rsid w:val="00547E8D"/>
    <w:rsid w:val="005504AD"/>
    <w:rsid w:val="00550CC0"/>
    <w:rsid w:val="00551BD2"/>
    <w:rsid w:val="00554571"/>
    <w:rsid w:val="00554B91"/>
    <w:rsid w:val="00554B9B"/>
    <w:rsid w:val="00554F1C"/>
    <w:rsid w:val="005551D2"/>
    <w:rsid w:val="005569A1"/>
    <w:rsid w:val="00556A0F"/>
    <w:rsid w:val="00557547"/>
    <w:rsid w:val="005609CD"/>
    <w:rsid w:val="00560A26"/>
    <w:rsid w:val="005637F5"/>
    <w:rsid w:val="00564624"/>
    <w:rsid w:val="00565473"/>
    <w:rsid w:val="00566403"/>
    <w:rsid w:val="005676F6"/>
    <w:rsid w:val="0056783E"/>
    <w:rsid w:val="00570533"/>
    <w:rsid w:val="0057122C"/>
    <w:rsid w:val="00571B8A"/>
    <w:rsid w:val="00572C7B"/>
    <w:rsid w:val="00573744"/>
    <w:rsid w:val="005768D0"/>
    <w:rsid w:val="0057790B"/>
    <w:rsid w:val="00582B41"/>
    <w:rsid w:val="00583F89"/>
    <w:rsid w:val="00584E89"/>
    <w:rsid w:val="00585555"/>
    <w:rsid w:val="00586F38"/>
    <w:rsid w:val="00592F3B"/>
    <w:rsid w:val="005938A7"/>
    <w:rsid w:val="00593DAE"/>
    <w:rsid w:val="00594579"/>
    <w:rsid w:val="005965E8"/>
    <w:rsid w:val="00596876"/>
    <w:rsid w:val="00597CF9"/>
    <w:rsid w:val="005A2AB6"/>
    <w:rsid w:val="005A2AE0"/>
    <w:rsid w:val="005A3A1E"/>
    <w:rsid w:val="005A3D5F"/>
    <w:rsid w:val="005A53B9"/>
    <w:rsid w:val="005A64C5"/>
    <w:rsid w:val="005B10FD"/>
    <w:rsid w:val="005B1E95"/>
    <w:rsid w:val="005B2856"/>
    <w:rsid w:val="005B3DCB"/>
    <w:rsid w:val="005B5DCC"/>
    <w:rsid w:val="005B6193"/>
    <w:rsid w:val="005B7269"/>
    <w:rsid w:val="005C04F3"/>
    <w:rsid w:val="005C0E59"/>
    <w:rsid w:val="005C10AD"/>
    <w:rsid w:val="005C23B8"/>
    <w:rsid w:val="005C2B78"/>
    <w:rsid w:val="005C32C9"/>
    <w:rsid w:val="005C46B5"/>
    <w:rsid w:val="005C4772"/>
    <w:rsid w:val="005C66A0"/>
    <w:rsid w:val="005C7A19"/>
    <w:rsid w:val="005D1518"/>
    <w:rsid w:val="005D16B8"/>
    <w:rsid w:val="005D21B5"/>
    <w:rsid w:val="005D4F97"/>
    <w:rsid w:val="005D5124"/>
    <w:rsid w:val="005D6FF7"/>
    <w:rsid w:val="005E130E"/>
    <w:rsid w:val="005E144B"/>
    <w:rsid w:val="005E25EF"/>
    <w:rsid w:val="005E3408"/>
    <w:rsid w:val="005E355C"/>
    <w:rsid w:val="005E3777"/>
    <w:rsid w:val="005E4BDC"/>
    <w:rsid w:val="005E62FA"/>
    <w:rsid w:val="005F21E7"/>
    <w:rsid w:val="005F25CD"/>
    <w:rsid w:val="005F263A"/>
    <w:rsid w:val="005F27C1"/>
    <w:rsid w:val="005F506C"/>
    <w:rsid w:val="00600D38"/>
    <w:rsid w:val="00601B48"/>
    <w:rsid w:val="006060D7"/>
    <w:rsid w:val="0060627A"/>
    <w:rsid w:val="00613167"/>
    <w:rsid w:val="0061405E"/>
    <w:rsid w:val="0061454F"/>
    <w:rsid w:val="00614E94"/>
    <w:rsid w:val="00615FE9"/>
    <w:rsid w:val="006163FB"/>
    <w:rsid w:val="00617A5E"/>
    <w:rsid w:val="00617B12"/>
    <w:rsid w:val="006207AE"/>
    <w:rsid w:val="00622CF6"/>
    <w:rsid w:val="00624A9A"/>
    <w:rsid w:val="00626051"/>
    <w:rsid w:val="00626D4E"/>
    <w:rsid w:val="006273B2"/>
    <w:rsid w:val="00630416"/>
    <w:rsid w:val="006321C6"/>
    <w:rsid w:val="00632238"/>
    <w:rsid w:val="00632CB5"/>
    <w:rsid w:val="0063454E"/>
    <w:rsid w:val="0063525E"/>
    <w:rsid w:val="00635354"/>
    <w:rsid w:val="00635496"/>
    <w:rsid w:val="0063620A"/>
    <w:rsid w:val="006363D0"/>
    <w:rsid w:val="006366AE"/>
    <w:rsid w:val="00636BFD"/>
    <w:rsid w:val="006371BA"/>
    <w:rsid w:val="006372E4"/>
    <w:rsid w:val="006403F4"/>
    <w:rsid w:val="00644BCF"/>
    <w:rsid w:val="00644EBA"/>
    <w:rsid w:val="0064587C"/>
    <w:rsid w:val="00647CCE"/>
    <w:rsid w:val="006537C6"/>
    <w:rsid w:val="00653A34"/>
    <w:rsid w:val="006548DA"/>
    <w:rsid w:val="00654CDE"/>
    <w:rsid w:val="00654D50"/>
    <w:rsid w:val="0066019B"/>
    <w:rsid w:val="00660AA8"/>
    <w:rsid w:val="0066167F"/>
    <w:rsid w:val="006619F3"/>
    <w:rsid w:val="00664DDA"/>
    <w:rsid w:val="00665A0E"/>
    <w:rsid w:val="0066656A"/>
    <w:rsid w:val="006668F5"/>
    <w:rsid w:val="0066736E"/>
    <w:rsid w:val="00667D88"/>
    <w:rsid w:val="00670311"/>
    <w:rsid w:val="006718A1"/>
    <w:rsid w:val="006721AA"/>
    <w:rsid w:val="00672667"/>
    <w:rsid w:val="006732FD"/>
    <w:rsid w:val="00675FAA"/>
    <w:rsid w:val="006762A0"/>
    <w:rsid w:val="00676384"/>
    <w:rsid w:val="0067723D"/>
    <w:rsid w:val="006774D7"/>
    <w:rsid w:val="00677586"/>
    <w:rsid w:val="0068007C"/>
    <w:rsid w:val="00680F94"/>
    <w:rsid w:val="00682230"/>
    <w:rsid w:val="006838F3"/>
    <w:rsid w:val="00687BF1"/>
    <w:rsid w:val="006903FE"/>
    <w:rsid w:val="006911E2"/>
    <w:rsid w:val="0069150B"/>
    <w:rsid w:val="006924F9"/>
    <w:rsid w:val="006974F5"/>
    <w:rsid w:val="006976A8"/>
    <w:rsid w:val="00697ADC"/>
    <w:rsid w:val="006A061E"/>
    <w:rsid w:val="006A098D"/>
    <w:rsid w:val="006A166F"/>
    <w:rsid w:val="006A234F"/>
    <w:rsid w:val="006A4183"/>
    <w:rsid w:val="006A5638"/>
    <w:rsid w:val="006A5F71"/>
    <w:rsid w:val="006A77C9"/>
    <w:rsid w:val="006A7DBA"/>
    <w:rsid w:val="006B00DD"/>
    <w:rsid w:val="006B115B"/>
    <w:rsid w:val="006B3646"/>
    <w:rsid w:val="006B480B"/>
    <w:rsid w:val="006B583D"/>
    <w:rsid w:val="006B583F"/>
    <w:rsid w:val="006B6524"/>
    <w:rsid w:val="006B7086"/>
    <w:rsid w:val="006C37E5"/>
    <w:rsid w:val="006C3812"/>
    <w:rsid w:val="006C420D"/>
    <w:rsid w:val="006D2DF1"/>
    <w:rsid w:val="006D2FBF"/>
    <w:rsid w:val="006D30BA"/>
    <w:rsid w:val="006D3508"/>
    <w:rsid w:val="006D4C77"/>
    <w:rsid w:val="006D6A9E"/>
    <w:rsid w:val="006D707A"/>
    <w:rsid w:val="006D708A"/>
    <w:rsid w:val="006E07A9"/>
    <w:rsid w:val="006E16EC"/>
    <w:rsid w:val="006E2E20"/>
    <w:rsid w:val="006E38AF"/>
    <w:rsid w:val="006E5174"/>
    <w:rsid w:val="006E5D71"/>
    <w:rsid w:val="006E70E5"/>
    <w:rsid w:val="006E73B9"/>
    <w:rsid w:val="006E773B"/>
    <w:rsid w:val="006F02B7"/>
    <w:rsid w:val="006F1D67"/>
    <w:rsid w:val="006F3F8E"/>
    <w:rsid w:val="006F490E"/>
    <w:rsid w:val="006F4D5F"/>
    <w:rsid w:val="006F5317"/>
    <w:rsid w:val="006F586A"/>
    <w:rsid w:val="006F6EDA"/>
    <w:rsid w:val="006F7A60"/>
    <w:rsid w:val="006F7BFB"/>
    <w:rsid w:val="007006C0"/>
    <w:rsid w:val="00700F61"/>
    <w:rsid w:val="00702283"/>
    <w:rsid w:val="00705B9C"/>
    <w:rsid w:val="00705DF1"/>
    <w:rsid w:val="0070751A"/>
    <w:rsid w:val="007107FF"/>
    <w:rsid w:val="007144ED"/>
    <w:rsid w:val="0071497C"/>
    <w:rsid w:val="00715859"/>
    <w:rsid w:val="00721974"/>
    <w:rsid w:val="007221B2"/>
    <w:rsid w:val="00722760"/>
    <w:rsid w:val="00722D0C"/>
    <w:rsid w:val="0072410C"/>
    <w:rsid w:val="00724A9C"/>
    <w:rsid w:val="00725F76"/>
    <w:rsid w:val="00727790"/>
    <w:rsid w:val="00732B09"/>
    <w:rsid w:val="00732BD4"/>
    <w:rsid w:val="00733808"/>
    <w:rsid w:val="007338E6"/>
    <w:rsid w:val="00734A06"/>
    <w:rsid w:val="007369E8"/>
    <w:rsid w:val="00736CA9"/>
    <w:rsid w:val="0074196B"/>
    <w:rsid w:val="00743A1A"/>
    <w:rsid w:val="00743CE6"/>
    <w:rsid w:val="00743F0E"/>
    <w:rsid w:val="007459D3"/>
    <w:rsid w:val="007505B9"/>
    <w:rsid w:val="0075126E"/>
    <w:rsid w:val="0075176A"/>
    <w:rsid w:val="00751D35"/>
    <w:rsid w:val="00751DCB"/>
    <w:rsid w:val="00752775"/>
    <w:rsid w:val="007550B6"/>
    <w:rsid w:val="007561D1"/>
    <w:rsid w:val="007573B8"/>
    <w:rsid w:val="007573FF"/>
    <w:rsid w:val="00760260"/>
    <w:rsid w:val="00760CA1"/>
    <w:rsid w:val="0076186B"/>
    <w:rsid w:val="00762C06"/>
    <w:rsid w:val="0076315B"/>
    <w:rsid w:val="007639CF"/>
    <w:rsid w:val="00763A5E"/>
    <w:rsid w:val="007648C7"/>
    <w:rsid w:val="00765113"/>
    <w:rsid w:val="0076534A"/>
    <w:rsid w:val="0076669C"/>
    <w:rsid w:val="0077096D"/>
    <w:rsid w:val="00772BCD"/>
    <w:rsid w:val="00773E21"/>
    <w:rsid w:val="0077659E"/>
    <w:rsid w:val="007769DC"/>
    <w:rsid w:val="00776E9C"/>
    <w:rsid w:val="00776EC5"/>
    <w:rsid w:val="007807A6"/>
    <w:rsid w:val="0078128E"/>
    <w:rsid w:val="00781398"/>
    <w:rsid w:val="00781E64"/>
    <w:rsid w:val="00783867"/>
    <w:rsid w:val="00783C16"/>
    <w:rsid w:val="0078575F"/>
    <w:rsid w:val="007857FB"/>
    <w:rsid w:val="00785DC7"/>
    <w:rsid w:val="007865E7"/>
    <w:rsid w:val="00786937"/>
    <w:rsid w:val="00787630"/>
    <w:rsid w:val="00787C1D"/>
    <w:rsid w:val="00790C6B"/>
    <w:rsid w:val="00793A64"/>
    <w:rsid w:val="0079482B"/>
    <w:rsid w:val="0079550D"/>
    <w:rsid w:val="007959D8"/>
    <w:rsid w:val="0079638C"/>
    <w:rsid w:val="007A04A1"/>
    <w:rsid w:val="007A124A"/>
    <w:rsid w:val="007A17D9"/>
    <w:rsid w:val="007A1A2E"/>
    <w:rsid w:val="007A3BC1"/>
    <w:rsid w:val="007A4A4E"/>
    <w:rsid w:val="007A6477"/>
    <w:rsid w:val="007A6579"/>
    <w:rsid w:val="007B02BE"/>
    <w:rsid w:val="007B1C27"/>
    <w:rsid w:val="007B277D"/>
    <w:rsid w:val="007B3570"/>
    <w:rsid w:val="007B56FB"/>
    <w:rsid w:val="007B60C0"/>
    <w:rsid w:val="007C0DAC"/>
    <w:rsid w:val="007C234A"/>
    <w:rsid w:val="007C28E4"/>
    <w:rsid w:val="007C2C90"/>
    <w:rsid w:val="007C6157"/>
    <w:rsid w:val="007C7FB6"/>
    <w:rsid w:val="007D1EA8"/>
    <w:rsid w:val="007D21B4"/>
    <w:rsid w:val="007D2550"/>
    <w:rsid w:val="007D2832"/>
    <w:rsid w:val="007D53D0"/>
    <w:rsid w:val="007D677B"/>
    <w:rsid w:val="007D7500"/>
    <w:rsid w:val="007E016A"/>
    <w:rsid w:val="007E0255"/>
    <w:rsid w:val="007E15F9"/>
    <w:rsid w:val="007E20FD"/>
    <w:rsid w:val="007E3BBC"/>
    <w:rsid w:val="007E45F0"/>
    <w:rsid w:val="007E4865"/>
    <w:rsid w:val="007E4FC4"/>
    <w:rsid w:val="007E6BC4"/>
    <w:rsid w:val="007E70A6"/>
    <w:rsid w:val="007F41AB"/>
    <w:rsid w:val="007F5925"/>
    <w:rsid w:val="007F5A20"/>
    <w:rsid w:val="007F5A7A"/>
    <w:rsid w:val="007F5BBE"/>
    <w:rsid w:val="007F62F4"/>
    <w:rsid w:val="0080010D"/>
    <w:rsid w:val="00800BE8"/>
    <w:rsid w:val="00801CDF"/>
    <w:rsid w:val="00802D0B"/>
    <w:rsid w:val="00803E14"/>
    <w:rsid w:val="00805ED9"/>
    <w:rsid w:val="0080633C"/>
    <w:rsid w:val="00806CFF"/>
    <w:rsid w:val="00806E33"/>
    <w:rsid w:val="00806EDF"/>
    <w:rsid w:val="00810A0A"/>
    <w:rsid w:val="00810BC7"/>
    <w:rsid w:val="00811458"/>
    <w:rsid w:val="00811A74"/>
    <w:rsid w:val="0081281C"/>
    <w:rsid w:val="00813060"/>
    <w:rsid w:val="00813342"/>
    <w:rsid w:val="00814ADD"/>
    <w:rsid w:val="00816723"/>
    <w:rsid w:val="00816B21"/>
    <w:rsid w:val="0082013D"/>
    <w:rsid w:val="00820D7B"/>
    <w:rsid w:val="00821BA9"/>
    <w:rsid w:val="00821D5D"/>
    <w:rsid w:val="00821D8D"/>
    <w:rsid w:val="00825F19"/>
    <w:rsid w:val="00827113"/>
    <w:rsid w:val="008279FF"/>
    <w:rsid w:val="00831160"/>
    <w:rsid w:val="008405C9"/>
    <w:rsid w:val="00841505"/>
    <w:rsid w:val="0084186B"/>
    <w:rsid w:val="00844721"/>
    <w:rsid w:val="00845FB6"/>
    <w:rsid w:val="008461E4"/>
    <w:rsid w:val="008503B2"/>
    <w:rsid w:val="00851B6B"/>
    <w:rsid w:val="0085692B"/>
    <w:rsid w:val="00857710"/>
    <w:rsid w:val="0085775D"/>
    <w:rsid w:val="008604B2"/>
    <w:rsid w:val="00862071"/>
    <w:rsid w:val="00863A19"/>
    <w:rsid w:val="00863B78"/>
    <w:rsid w:val="00863B98"/>
    <w:rsid w:val="00870189"/>
    <w:rsid w:val="00870E95"/>
    <w:rsid w:val="00870F3F"/>
    <w:rsid w:val="00870F43"/>
    <w:rsid w:val="00873789"/>
    <w:rsid w:val="0087572A"/>
    <w:rsid w:val="00875EBB"/>
    <w:rsid w:val="0087682F"/>
    <w:rsid w:val="008774EB"/>
    <w:rsid w:val="008779E9"/>
    <w:rsid w:val="00877A95"/>
    <w:rsid w:val="00880FE2"/>
    <w:rsid w:val="00883393"/>
    <w:rsid w:val="00885963"/>
    <w:rsid w:val="00885C28"/>
    <w:rsid w:val="00890980"/>
    <w:rsid w:val="008911F9"/>
    <w:rsid w:val="008920EC"/>
    <w:rsid w:val="00893850"/>
    <w:rsid w:val="00895EE3"/>
    <w:rsid w:val="00896278"/>
    <w:rsid w:val="00897286"/>
    <w:rsid w:val="00897FA0"/>
    <w:rsid w:val="008A03F3"/>
    <w:rsid w:val="008A06C5"/>
    <w:rsid w:val="008A2399"/>
    <w:rsid w:val="008A2542"/>
    <w:rsid w:val="008A335B"/>
    <w:rsid w:val="008A3ACE"/>
    <w:rsid w:val="008A55A5"/>
    <w:rsid w:val="008A67C3"/>
    <w:rsid w:val="008A6F25"/>
    <w:rsid w:val="008A76FD"/>
    <w:rsid w:val="008B072C"/>
    <w:rsid w:val="008B1DF8"/>
    <w:rsid w:val="008B6182"/>
    <w:rsid w:val="008B69A2"/>
    <w:rsid w:val="008B6D98"/>
    <w:rsid w:val="008B7D82"/>
    <w:rsid w:val="008B7DB8"/>
    <w:rsid w:val="008C1012"/>
    <w:rsid w:val="008C14A8"/>
    <w:rsid w:val="008C2AD0"/>
    <w:rsid w:val="008C2C8F"/>
    <w:rsid w:val="008C4F9D"/>
    <w:rsid w:val="008C6128"/>
    <w:rsid w:val="008C64AD"/>
    <w:rsid w:val="008D201C"/>
    <w:rsid w:val="008D472E"/>
    <w:rsid w:val="008D4D4C"/>
    <w:rsid w:val="008D4DA2"/>
    <w:rsid w:val="008D5DB7"/>
    <w:rsid w:val="008D7B54"/>
    <w:rsid w:val="008E00C5"/>
    <w:rsid w:val="008E07AD"/>
    <w:rsid w:val="008E196B"/>
    <w:rsid w:val="008E280E"/>
    <w:rsid w:val="008E3ACD"/>
    <w:rsid w:val="008E3F12"/>
    <w:rsid w:val="008E5493"/>
    <w:rsid w:val="008E56C1"/>
    <w:rsid w:val="008F0ACC"/>
    <w:rsid w:val="008F2171"/>
    <w:rsid w:val="008F24E2"/>
    <w:rsid w:val="008F34E0"/>
    <w:rsid w:val="008F3DB9"/>
    <w:rsid w:val="008F48FA"/>
    <w:rsid w:val="008F5B81"/>
    <w:rsid w:val="008F631C"/>
    <w:rsid w:val="009014AC"/>
    <w:rsid w:val="009019D5"/>
    <w:rsid w:val="009024D9"/>
    <w:rsid w:val="00904755"/>
    <w:rsid w:val="0090540A"/>
    <w:rsid w:val="00906287"/>
    <w:rsid w:val="00906644"/>
    <w:rsid w:val="00906731"/>
    <w:rsid w:val="00907B5D"/>
    <w:rsid w:val="0091102B"/>
    <w:rsid w:val="009123A5"/>
    <w:rsid w:val="00915708"/>
    <w:rsid w:val="00917AFE"/>
    <w:rsid w:val="00917B9F"/>
    <w:rsid w:val="00920FF5"/>
    <w:rsid w:val="009238F2"/>
    <w:rsid w:val="00924D33"/>
    <w:rsid w:val="0092515A"/>
    <w:rsid w:val="009252C6"/>
    <w:rsid w:val="009274F5"/>
    <w:rsid w:val="00927DC6"/>
    <w:rsid w:val="0093152E"/>
    <w:rsid w:val="009327AA"/>
    <w:rsid w:val="00934E81"/>
    <w:rsid w:val="00940841"/>
    <w:rsid w:val="00942B82"/>
    <w:rsid w:val="00946465"/>
    <w:rsid w:val="00946A0D"/>
    <w:rsid w:val="009471A3"/>
    <w:rsid w:val="00947CE7"/>
    <w:rsid w:val="00947FCB"/>
    <w:rsid w:val="00951558"/>
    <w:rsid w:val="00952CE0"/>
    <w:rsid w:val="009538CC"/>
    <w:rsid w:val="00954E69"/>
    <w:rsid w:val="00954F5D"/>
    <w:rsid w:val="0095648E"/>
    <w:rsid w:val="0096333B"/>
    <w:rsid w:val="0096387F"/>
    <w:rsid w:val="00963C7F"/>
    <w:rsid w:val="0096434E"/>
    <w:rsid w:val="00965368"/>
    <w:rsid w:val="0097035E"/>
    <w:rsid w:val="009704FE"/>
    <w:rsid w:val="009720EE"/>
    <w:rsid w:val="0097260D"/>
    <w:rsid w:val="00972C11"/>
    <w:rsid w:val="009738E9"/>
    <w:rsid w:val="00973B41"/>
    <w:rsid w:val="009747D9"/>
    <w:rsid w:val="00975946"/>
    <w:rsid w:val="00975BBC"/>
    <w:rsid w:val="00975CA2"/>
    <w:rsid w:val="00976068"/>
    <w:rsid w:val="00976A6B"/>
    <w:rsid w:val="00977450"/>
    <w:rsid w:val="009806D7"/>
    <w:rsid w:val="00982F37"/>
    <w:rsid w:val="00983F6E"/>
    <w:rsid w:val="00985870"/>
    <w:rsid w:val="00985C80"/>
    <w:rsid w:val="00986B5A"/>
    <w:rsid w:val="00986EF0"/>
    <w:rsid w:val="009907FD"/>
    <w:rsid w:val="00990D5E"/>
    <w:rsid w:val="00992D24"/>
    <w:rsid w:val="009942B1"/>
    <w:rsid w:val="009A4F1D"/>
    <w:rsid w:val="009A52A6"/>
    <w:rsid w:val="009A571C"/>
    <w:rsid w:val="009A5A81"/>
    <w:rsid w:val="009B1EB2"/>
    <w:rsid w:val="009B297F"/>
    <w:rsid w:val="009B331D"/>
    <w:rsid w:val="009B4703"/>
    <w:rsid w:val="009B4D9C"/>
    <w:rsid w:val="009B5120"/>
    <w:rsid w:val="009B51E1"/>
    <w:rsid w:val="009B6BC8"/>
    <w:rsid w:val="009B6C44"/>
    <w:rsid w:val="009B7B4F"/>
    <w:rsid w:val="009B7C40"/>
    <w:rsid w:val="009C0672"/>
    <w:rsid w:val="009C077D"/>
    <w:rsid w:val="009C4713"/>
    <w:rsid w:val="009C4E34"/>
    <w:rsid w:val="009C5B4A"/>
    <w:rsid w:val="009C6A77"/>
    <w:rsid w:val="009C6EA5"/>
    <w:rsid w:val="009C7144"/>
    <w:rsid w:val="009C7E1E"/>
    <w:rsid w:val="009D21F8"/>
    <w:rsid w:val="009D4517"/>
    <w:rsid w:val="009D473C"/>
    <w:rsid w:val="009E052E"/>
    <w:rsid w:val="009E13AB"/>
    <w:rsid w:val="009E1C94"/>
    <w:rsid w:val="009E34D3"/>
    <w:rsid w:val="009E36A7"/>
    <w:rsid w:val="009E3719"/>
    <w:rsid w:val="009E3F04"/>
    <w:rsid w:val="009E4582"/>
    <w:rsid w:val="009E47E4"/>
    <w:rsid w:val="009E50CA"/>
    <w:rsid w:val="009E779A"/>
    <w:rsid w:val="009F00D2"/>
    <w:rsid w:val="009F10F8"/>
    <w:rsid w:val="009F2AA0"/>
    <w:rsid w:val="009F4161"/>
    <w:rsid w:val="009F4EBB"/>
    <w:rsid w:val="009F5431"/>
    <w:rsid w:val="009F54E7"/>
    <w:rsid w:val="009F6C2A"/>
    <w:rsid w:val="009F7035"/>
    <w:rsid w:val="009F79A3"/>
    <w:rsid w:val="00A002CC"/>
    <w:rsid w:val="00A02A33"/>
    <w:rsid w:val="00A03F9B"/>
    <w:rsid w:val="00A04CDA"/>
    <w:rsid w:val="00A051CB"/>
    <w:rsid w:val="00A05810"/>
    <w:rsid w:val="00A076C2"/>
    <w:rsid w:val="00A100FE"/>
    <w:rsid w:val="00A10681"/>
    <w:rsid w:val="00A10A89"/>
    <w:rsid w:val="00A11A71"/>
    <w:rsid w:val="00A1210E"/>
    <w:rsid w:val="00A149B2"/>
    <w:rsid w:val="00A14C34"/>
    <w:rsid w:val="00A167D3"/>
    <w:rsid w:val="00A17D07"/>
    <w:rsid w:val="00A2063F"/>
    <w:rsid w:val="00A218E2"/>
    <w:rsid w:val="00A22061"/>
    <w:rsid w:val="00A22F66"/>
    <w:rsid w:val="00A2302A"/>
    <w:rsid w:val="00A23C60"/>
    <w:rsid w:val="00A24D40"/>
    <w:rsid w:val="00A2605E"/>
    <w:rsid w:val="00A26D90"/>
    <w:rsid w:val="00A27588"/>
    <w:rsid w:val="00A27924"/>
    <w:rsid w:val="00A30F8F"/>
    <w:rsid w:val="00A31BEE"/>
    <w:rsid w:val="00A32C76"/>
    <w:rsid w:val="00A335CE"/>
    <w:rsid w:val="00A33B1F"/>
    <w:rsid w:val="00A36E8E"/>
    <w:rsid w:val="00A37154"/>
    <w:rsid w:val="00A42BC4"/>
    <w:rsid w:val="00A42C5A"/>
    <w:rsid w:val="00A43E90"/>
    <w:rsid w:val="00A44CDA"/>
    <w:rsid w:val="00A4578B"/>
    <w:rsid w:val="00A47DAE"/>
    <w:rsid w:val="00A47FB9"/>
    <w:rsid w:val="00A51424"/>
    <w:rsid w:val="00A52284"/>
    <w:rsid w:val="00A55736"/>
    <w:rsid w:val="00A5607B"/>
    <w:rsid w:val="00A567B4"/>
    <w:rsid w:val="00A57793"/>
    <w:rsid w:val="00A619B0"/>
    <w:rsid w:val="00A61E0E"/>
    <w:rsid w:val="00A620FB"/>
    <w:rsid w:val="00A626C3"/>
    <w:rsid w:val="00A65191"/>
    <w:rsid w:val="00A653C6"/>
    <w:rsid w:val="00A662A9"/>
    <w:rsid w:val="00A6640A"/>
    <w:rsid w:val="00A66CD2"/>
    <w:rsid w:val="00A66CFC"/>
    <w:rsid w:val="00A67550"/>
    <w:rsid w:val="00A71595"/>
    <w:rsid w:val="00A71C35"/>
    <w:rsid w:val="00A72300"/>
    <w:rsid w:val="00A72816"/>
    <w:rsid w:val="00A73723"/>
    <w:rsid w:val="00A73850"/>
    <w:rsid w:val="00A76CA4"/>
    <w:rsid w:val="00A76FC9"/>
    <w:rsid w:val="00A7796D"/>
    <w:rsid w:val="00A8041F"/>
    <w:rsid w:val="00A81BF5"/>
    <w:rsid w:val="00A82A89"/>
    <w:rsid w:val="00A83081"/>
    <w:rsid w:val="00A84EFB"/>
    <w:rsid w:val="00A8505D"/>
    <w:rsid w:val="00A8522C"/>
    <w:rsid w:val="00A86665"/>
    <w:rsid w:val="00A86E83"/>
    <w:rsid w:val="00A874BA"/>
    <w:rsid w:val="00A9109C"/>
    <w:rsid w:val="00A92108"/>
    <w:rsid w:val="00A9554A"/>
    <w:rsid w:val="00A9728E"/>
    <w:rsid w:val="00AA02DF"/>
    <w:rsid w:val="00AA05C3"/>
    <w:rsid w:val="00AA0BA8"/>
    <w:rsid w:val="00AA0C47"/>
    <w:rsid w:val="00AA182A"/>
    <w:rsid w:val="00AA234F"/>
    <w:rsid w:val="00AA348B"/>
    <w:rsid w:val="00AA4A7F"/>
    <w:rsid w:val="00AA5D29"/>
    <w:rsid w:val="00AA6BA8"/>
    <w:rsid w:val="00AA7847"/>
    <w:rsid w:val="00AB07E2"/>
    <w:rsid w:val="00AB1F5B"/>
    <w:rsid w:val="00AB5BB8"/>
    <w:rsid w:val="00AB6A26"/>
    <w:rsid w:val="00AB7E63"/>
    <w:rsid w:val="00AC149C"/>
    <w:rsid w:val="00AC2E45"/>
    <w:rsid w:val="00AC355E"/>
    <w:rsid w:val="00AC3866"/>
    <w:rsid w:val="00AC3EDE"/>
    <w:rsid w:val="00AC54E1"/>
    <w:rsid w:val="00AC570B"/>
    <w:rsid w:val="00AC5BA2"/>
    <w:rsid w:val="00AC5C5A"/>
    <w:rsid w:val="00AC6198"/>
    <w:rsid w:val="00AC7357"/>
    <w:rsid w:val="00AC7ADD"/>
    <w:rsid w:val="00AD0157"/>
    <w:rsid w:val="00AD4CFA"/>
    <w:rsid w:val="00AD5DAD"/>
    <w:rsid w:val="00AD7654"/>
    <w:rsid w:val="00AE03AB"/>
    <w:rsid w:val="00AE0E44"/>
    <w:rsid w:val="00AE2426"/>
    <w:rsid w:val="00AE583A"/>
    <w:rsid w:val="00AE7BFE"/>
    <w:rsid w:val="00AF0F18"/>
    <w:rsid w:val="00AF1255"/>
    <w:rsid w:val="00AF1877"/>
    <w:rsid w:val="00AF206E"/>
    <w:rsid w:val="00AF2171"/>
    <w:rsid w:val="00AF2955"/>
    <w:rsid w:val="00AF29A0"/>
    <w:rsid w:val="00AF48E6"/>
    <w:rsid w:val="00AF4F9A"/>
    <w:rsid w:val="00AF5B4B"/>
    <w:rsid w:val="00AF661B"/>
    <w:rsid w:val="00AF776F"/>
    <w:rsid w:val="00AF7F79"/>
    <w:rsid w:val="00B00404"/>
    <w:rsid w:val="00B005F0"/>
    <w:rsid w:val="00B006EB"/>
    <w:rsid w:val="00B00E1E"/>
    <w:rsid w:val="00B03A10"/>
    <w:rsid w:val="00B041B2"/>
    <w:rsid w:val="00B04285"/>
    <w:rsid w:val="00B05120"/>
    <w:rsid w:val="00B0610C"/>
    <w:rsid w:val="00B07D41"/>
    <w:rsid w:val="00B12759"/>
    <w:rsid w:val="00B13A66"/>
    <w:rsid w:val="00B13C56"/>
    <w:rsid w:val="00B14379"/>
    <w:rsid w:val="00B15D0F"/>
    <w:rsid w:val="00B176B7"/>
    <w:rsid w:val="00B178C0"/>
    <w:rsid w:val="00B17C7B"/>
    <w:rsid w:val="00B2064C"/>
    <w:rsid w:val="00B2277F"/>
    <w:rsid w:val="00B2369A"/>
    <w:rsid w:val="00B24BED"/>
    <w:rsid w:val="00B24D82"/>
    <w:rsid w:val="00B25241"/>
    <w:rsid w:val="00B26424"/>
    <w:rsid w:val="00B26B9A"/>
    <w:rsid w:val="00B27699"/>
    <w:rsid w:val="00B30113"/>
    <w:rsid w:val="00B321CA"/>
    <w:rsid w:val="00B326D8"/>
    <w:rsid w:val="00B331EA"/>
    <w:rsid w:val="00B335B3"/>
    <w:rsid w:val="00B34789"/>
    <w:rsid w:val="00B352A8"/>
    <w:rsid w:val="00B4389A"/>
    <w:rsid w:val="00B44EF0"/>
    <w:rsid w:val="00B450C2"/>
    <w:rsid w:val="00B458B3"/>
    <w:rsid w:val="00B47F69"/>
    <w:rsid w:val="00B51426"/>
    <w:rsid w:val="00B520BD"/>
    <w:rsid w:val="00B52368"/>
    <w:rsid w:val="00B54D57"/>
    <w:rsid w:val="00B5594A"/>
    <w:rsid w:val="00B57B3D"/>
    <w:rsid w:val="00B57D9D"/>
    <w:rsid w:val="00B60123"/>
    <w:rsid w:val="00B63988"/>
    <w:rsid w:val="00B63B49"/>
    <w:rsid w:val="00B63E52"/>
    <w:rsid w:val="00B64C7A"/>
    <w:rsid w:val="00B64C98"/>
    <w:rsid w:val="00B6506D"/>
    <w:rsid w:val="00B66761"/>
    <w:rsid w:val="00B6731C"/>
    <w:rsid w:val="00B7188B"/>
    <w:rsid w:val="00B725AE"/>
    <w:rsid w:val="00B7268B"/>
    <w:rsid w:val="00B73CFF"/>
    <w:rsid w:val="00B75AE7"/>
    <w:rsid w:val="00B77195"/>
    <w:rsid w:val="00B806D1"/>
    <w:rsid w:val="00B80E17"/>
    <w:rsid w:val="00B81772"/>
    <w:rsid w:val="00B834B6"/>
    <w:rsid w:val="00B839BF"/>
    <w:rsid w:val="00B83F4A"/>
    <w:rsid w:val="00B85B89"/>
    <w:rsid w:val="00B95402"/>
    <w:rsid w:val="00B95FB5"/>
    <w:rsid w:val="00B961CE"/>
    <w:rsid w:val="00B96762"/>
    <w:rsid w:val="00B96850"/>
    <w:rsid w:val="00B96BF0"/>
    <w:rsid w:val="00BA05ED"/>
    <w:rsid w:val="00BA15FA"/>
    <w:rsid w:val="00BA17D0"/>
    <w:rsid w:val="00BA1CD9"/>
    <w:rsid w:val="00BA1CDD"/>
    <w:rsid w:val="00BA205A"/>
    <w:rsid w:val="00BA6684"/>
    <w:rsid w:val="00BA7FF7"/>
    <w:rsid w:val="00BB329C"/>
    <w:rsid w:val="00BB777D"/>
    <w:rsid w:val="00BB7A96"/>
    <w:rsid w:val="00BC0395"/>
    <w:rsid w:val="00BC084D"/>
    <w:rsid w:val="00BC4320"/>
    <w:rsid w:val="00BC5371"/>
    <w:rsid w:val="00BC6E45"/>
    <w:rsid w:val="00BC7DBC"/>
    <w:rsid w:val="00BD01B2"/>
    <w:rsid w:val="00BD1BBC"/>
    <w:rsid w:val="00BD20A7"/>
    <w:rsid w:val="00BD21B9"/>
    <w:rsid w:val="00BD2BFF"/>
    <w:rsid w:val="00BD2EC1"/>
    <w:rsid w:val="00BD6132"/>
    <w:rsid w:val="00BD69F0"/>
    <w:rsid w:val="00BD7082"/>
    <w:rsid w:val="00BD78F1"/>
    <w:rsid w:val="00BD7A88"/>
    <w:rsid w:val="00BE208E"/>
    <w:rsid w:val="00BE248C"/>
    <w:rsid w:val="00BE3501"/>
    <w:rsid w:val="00BE3AAB"/>
    <w:rsid w:val="00BE3AEC"/>
    <w:rsid w:val="00BE45DE"/>
    <w:rsid w:val="00BE53EA"/>
    <w:rsid w:val="00BE6961"/>
    <w:rsid w:val="00BE7E16"/>
    <w:rsid w:val="00BF061E"/>
    <w:rsid w:val="00BF06CD"/>
    <w:rsid w:val="00BF0D74"/>
    <w:rsid w:val="00BF21D2"/>
    <w:rsid w:val="00BF30D1"/>
    <w:rsid w:val="00BF3879"/>
    <w:rsid w:val="00BF45B8"/>
    <w:rsid w:val="00BF495C"/>
    <w:rsid w:val="00BF4E81"/>
    <w:rsid w:val="00BF5461"/>
    <w:rsid w:val="00C00531"/>
    <w:rsid w:val="00C02297"/>
    <w:rsid w:val="00C02745"/>
    <w:rsid w:val="00C04266"/>
    <w:rsid w:val="00C04E71"/>
    <w:rsid w:val="00C054A1"/>
    <w:rsid w:val="00C07760"/>
    <w:rsid w:val="00C07CB9"/>
    <w:rsid w:val="00C07F48"/>
    <w:rsid w:val="00C1054B"/>
    <w:rsid w:val="00C11524"/>
    <w:rsid w:val="00C14CB7"/>
    <w:rsid w:val="00C1728B"/>
    <w:rsid w:val="00C172ED"/>
    <w:rsid w:val="00C1750B"/>
    <w:rsid w:val="00C176F4"/>
    <w:rsid w:val="00C17E6D"/>
    <w:rsid w:val="00C2151A"/>
    <w:rsid w:val="00C22C4D"/>
    <w:rsid w:val="00C23CEB"/>
    <w:rsid w:val="00C243CE"/>
    <w:rsid w:val="00C24721"/>
    <w:rsid w:val="00C24F57"/>
    <w:rsid w:val="00C251C4"/>
    <w:rsid w:val="00C25E20"/>
    <w:rsid w:val="00C26159"/>
    <w:rsid w:val="00C2629E"/>
    <w:rsid w:val="00C26314"/>
    <w:rsid w:val="00C2636C"/>
    <w:rsid w:val="00C268D1"/>
    <w:rsid w:val="00C26A0F"/>
    <w:rsid w:val="00C27679"/>
    <w:rsid w:val="00C27FE6"/>
    <w:rsid w:val="00C34EDF"/>
    <w:rsid w:val="00C3602D"/>
    <w:rsid w:val="00C37DAA"/>
    <w:rsid w:val="00C37E6E"/>
    <w:rsid w:val="00C44E7E"/>
    <w:rsid w:val="00C45020"/>
    <w:rsid w:val="00C46559"/>
    <w:rsid w:val="00C47567"/>
    <w:rsid w:val="00C476A4"/>
    <w:rsid w:val="00C50BB1"/>
    <w:rsid w:val="00C51486"/>
    <w:rsid w:val="00C517BE"/>
    <w:rsid w:val="00C518DA"/>
    <w:rsid w:val="00C51E53"/>
    <w:rsid w:val="00C51FCD"/>
    <w:rsid w:val="00C52065"/>
    <w:rsid w:val="00C5280E"/>
    <w:rsid w:val="00C54839"/>
    <w:rsid w:val="00C57180"/>
    <w:rsid w:val="00C6278C"/>
    <w:rsid w:val="00C62AC0"/>
    <w:rsid w:val="00C63165"/>
    <w:rsid w:val="00C632DC"/>
    <w:rsid w:val="00C64E46"/>
    <w:rsid w:val="00C65AE3"/>
    <w:rsid w:val="00C65F2A"/>
    <w:rsid w:val="00C666C7"/>
    <w:rsid w:val="00C66729"/>
    <w:rsid w:val="00C707C5"/>
    <w:rsid w:val="00C71FB0"/>
    <w:rsid w:val="00C72061"/>
    <w:rsid w:val="00C72B93"/>
    <w:rsid w:val="00C73725"/>
    <w:rsid w:val="00C73770"/>
    <w:rsid w:val="00C73D12"/>
    <w:rsid w:val="00C74550"/>
    <w:rsid w:val="00C75A62"/>
    <w:rsid w:val="00C76847"/>
    <w:rsid w:val="00C802D9"/>
    <w:rsid w:val="00C812CE"/>
    <w:rsid w:val="00C814CF"/>
    <w:rsid w:val="00C81672"/>
    <w:rsid w:val="00C8173E"/>
    <w:rsid w:val="00C81C7B"/>
    <w:rsid w:val="00C84F9E"/>
    <w:rsid w:val="00C8527A"/>
    <w:rsid w:val="00C85803"/>
    <w:rsid w:val="00C85E30"/>
    <w:rsid w:val="00C86509"/>
    <w:rsid w:val="00C86D66"/>
    <w:rsid w:val="00C95D92"/>
    <w:rsid w:val="00C95F8F"/>
    <w:rsid w:val="00CA16E3"/>
    <w:rsid w:val="00CA17AE"/>
    <w:rsid w:val="00CA2C01"/>
    <w:rsid w:val="00CA34E9"/>
    <w:rsid w:val="00CA3987"/>
    <w:rsid w:val="00CA3C07"/>
    <w:rsid w:val="00CA42B4"/>
    <w:rsid w:val="00CA5FE7"/>
    <w:rsid w:val="00CB07A5"/>
    <w:rsid w:val="00CB0841"/>
    <w:rsid w:val="00CB0EE8"/>
    <w:rsid w:val="00CB39B2"/>
    <w:rsid w:val="00CB3BCA"/>
    <w:rsid w:val="00CB4E13"/>
    <w:rsid w:val="00CB546F"/>
    <w:rsid w:val="00CB572F"/>
    <w:rsid w:val="00CB5D58"/>
    <w:rsid w:val="00CB74AB"/>
    <w:rsid w:val="00CC0737"/>
    <w:rsid w:val="00CC14CC"/>
    <w:rsid w:val="00CC35FA"/>
    <w:rsid w:val="00CD01AD"/>
    <w:rsid w:val="00CD2390"/>
    <w:rsid w:val="00CD247D"/>
    <w:rsid w:val="00CD4963"/>
    <w:rsid w:val="00CD6AB9"/>
    <w:rsid w:val="00CE0902"/>
    <w:rsid w:val="00CE0953"/>
    <w:rsid w:val="00CE0DA0"/>
    <w:rsid w:val="00CE0E37"/>
    <w:rsid w:val="00CE0E9E"/>
    <w:rsid w:val="00CE1064"/>
    <w:rsid w:val="00CE30F5"/>
    <w:rsid w:val="00CE3266"/>
    <w:rsid w:val="00CE3967"/>
    <w:rsid w:val="00CE3A6A"/>
    <w:rsid w:val="00CE521B"/>
    <w:rsid w:val="00CE5A85"/>
    <w:rsid w:val="00CE5C74"/>
    <w:rsid w:val="00CF0651"/>
    <w:rsid w:val="00CF077C"/>
    <w:rsid w:val="00CF0B8B"/>
    <w:rsid w:val="00CF0C80"/>
    <w:rsid w:val="00CF0E4A"/>
    <w:rsid w:val="00CF11E9"/>
    <w:rsid w:val="00CF138F"/>
    <w:rsid w:val="00CF2A96"/>
    <w:rsid w:val="00CF3DF7"/>
    <w:rsid w:val="00CF3FE4"/>
    <w:rsid w:val="00CF41DF"/>
    <w:rsid w:val="00CF616D"/>
    <w:rsid w:val="00CF737B"/>
    <w:rsid w:val="00CF7E2C"/>
    <w:rsid w:val="00D0077D"/>
    <w:rsid w:val="00D008F0"/>
    <w:rsid w:val="00D04B47"/>
    <w:rsid w:val="00D05096"/>
    <w:rsid w:val="00D05219"/>
    <w:rsid w:val="00D057DA"/>
    <w:rsid w:val="00D05C2B"/>
    <w:rsid w:val="00D05DD3"/>
    <w:rsid w:val="00D060D6"/>
    <w:rsid w:val="00D0695F"/>
    <w:rsid w:val="00D15327"/>
    <w:rsid w:val="00D16120"/>
    <w:rsid w:val="00D200E8"/>
    <w:rsid w:val="00D2217B"/>
    <w:rsid w:val="00D250F9"/>
    <w:rsid w:val="00D25744"/>
    <w:rsid w:val="00D26293"/>
    <w:rsid w:val="00D33CC6"/>
    <w:rsid w:val="00D34098"/>
    <w:rsid w:val="00D34940"/>
    <w:rsid w:val="00D34A6E"/>
    <w:rsid w:val="00D34D8B"/>
    <w:rsid w:val="00D3633B"/>
    <w:rsid w:val="00D36E5B"/>
    <w:rsid w:val="00D36F4C"/>
    <w:rsid w:val="00D3755D"/>
    <w:rsid w:val="00D40B72"/>
    <w:rsid w:val="00D42376"/>
    <w:rsid w:val="00D43AA1"/>
    <w:rsid w:val="00D4430C"/>
    <w:rsid w:val="00D44CF0"/>
    <w:rsid w:val="00D451B8"/>
    <w:rsid w:val="00D45AFB"/>
    <w:rsid w:val="00D46024"/>
    <w:rsid w:val="00D501AA"/>
    <w:rsid w:val="00D5242C"/>
    <w:rsid w:val="00D528E8"/>
    <w:rsid w:val="00D534F5"/>
    <w:rsid w:val="00D547FB"/>
    <w:rsid w:val="00D55C86"/>
    <w:rsid w:val="00D5600C"/>
    <w:rsid w:val="00D560D0"/>
    <w:rsid w:val="00D5699F"/>
    <w:rsid w:val="00D5785D"/>
    <w:rsid w:val="00D609D7"/>
    <w:rsid w:val="00D61855"/>
    <w:rsid w:val="00D63DF1"/>
    <w:rsid w:val="00D6449A"/>
    <w:rsid w:val="00D671D5"/>
    <w:rsid w:val="00D67915"/>
    <w:rsid w:val="00D67959"/>
    <w:rsid w:val="00D7057C"/>
    <w:rsid w:val="00D7085F"/>
    <w:rsid w:val="00D7187D"/>
    <w:rsid w:val="00D71E5F"/>
    <w:rsid w:val="00D73CD3"/>
    <w:rsid w:val="00D76748"/>
    <w:rsid w:val="00D77285"/>
    <w:rsid w:val="00D77A79"/>
    <w:rsid w:val="00D8060E"/>
    <w:rsid w:val="00D80D39"/>
    <w:rsid w:val="00D812E7"/>
    <w:rsid w:val="00D82920"/>
    <w:rsid w:val="00D84F57"/>
    <w:rsid w:val="00D85321"/>
    <w:rsid w:val="00D86114"/>
    <w:rsid w:val="00D8713B"/>
    <w:rsid w:val="00D90781"/>
    <w:rsid w:val="00D9168B"/>
    <w:rsid w:val="00D92E58"/>
    <w:rsid w:val="00D93AED"/>
    <w:rsid w:val="00D9408F"/>
    <w:rsid w:val="00D94F90"/>
    <w:rsid w:val="00D95EB6"/>
    <w:rsid w:val="00D9703A"/>
    <w:rsid w:val="00DA165F"/>
    <w:rsid w:val="00DA21C6"/>
    <w:rsid w:val="00DA2ABE"/>
    <w:rsid w:val="00DA38DE"/>
    <w:rsid w:val="00DA4DAB"/>
    <w:rsid w:val="00DA6002"/>
    <w:rsid w:val="00DA6263"/>
    <w:rsid w:val="00DA6A85"/>
    <w:rsid w:val="00DA6E15"/>
    <w:rsid w:val="00DB04F1"/>
    <w:rsid w:val="00DB090A"/>
    <w:rsid w:val="00DB1CF6"/>
    <w:rsid w:val="00DB3440"/>
    <w:rsid w:val="00DB404E"/>
    <w:rsid w:val="00DB6BC0"/>
    <w:rsid w:val="00DB7ADC"/>
    <w:rsid w:val="00DB7DD6"/>
    <w:rsid w:val="00DC0850"/>
    <w:rsid w:val="00DC182E"/>
    <w:rsid w:val="00DC1CDF"/>
    <w:rsid w:val="00DC361D"/>
    <w:rsid w:val="00DC37CF"/>
    <w:rsid w:val="00DC3981"/>
    <w:rsid w:val="00DC39BA"/>
    <w:rsid w:val="00DC3C08"/>
    <w:rsid w:val="00DC4966"/>
    <w:rsid w:val="00DC4DD3"/>
    <w:rsid w:val="00DC643D"/>
    <w:rsid w:val="00DD0751"/>
    <w:rsid w:val="00DD1541"/>
    <w:rsid w:val="00DD1BEC"/>
    <w:rsid w:val="00DD2857"/>
    <w:rsid w:val="00DD3A84"/>
    <w:rsid w:val="00DD3D2D"/>
    <w:rsid w:val="00DD3E99"/>
    <w:rsid w:val="00DD4082"/>
    <w:rsid w:val="00DD6E78"/>
    <w:rsid w:val="00DD74AB"/>
    <w:rsid w:val="00DD7774"/>
    <w:rsid w:val="00DD7A0E"/>
    <w:rsid w:val="00DE0C87"/>
    <w:rsid w:val="00DE2125"/>
    <w:rsid w:val="00DE2AB9"/>
    <w:rsid w:val="00DE3CE8"/>
    <w:rsid w:val="00DE3CEC"/>
    <w:rsid w:val="00DE42E9"/>
    <w:rsid w:val="00DE53AB"/>
    <w:rsid w:val="00DE73BD"/>
    <w:rsid w:val="00DF0E30"/>
    <w:rsid w:val="00DF1A4C"/>
    <w:rsid w:val="00DF302F"/>
    <w:rsid w:val="00DF304F"/>
    <w:rsid w:val="00DF564A"/>
    <w:rsid w:val="00DF7003"/>
    <w:rsid w:val="00DF7427"/>
    <w:rsid w:val="00E00FC3"/>
    <w:rsid w:val="00E024D4"/>
    <w:rsid w:val="00E042BE"/>
    <w:rsid w:val="00E05BBC"/>
    <w:rsid w:val="00E05D50"/>
    <w:rsid w:val="00E10279"/>
    <w:rsid w:val="00E11E84"/>
    <w:rsid w:val="00E1206E"/>
    <w:rsid w:val="00E12145"/>
    <w:rsid w:val="00E134FF"/>
    <w:rsid w:val="00E13EA4"/>
    <w:rsid w:val="00E14173"/>
    <w:rsid w:val="00E15406"/>
    <w:rsid w:val="00E16C19"/>
    <w:rsid w:val="00E16F7E"/>
    <w:rsid w:val="00E17D9A"/>
    <w:rsid w:val="00E20109"/>
    <w:rsid w:val="00E258A9"/>
    <w:rsid w:val="00E2590D"/>
    <w:rsid w:val="00E31454"/>
    <w:rsid w:val="00E31877"/>
    <w:rsid w:val="00E323ED"/>
    <w:rsid w:val="00E330CD"/>
    <w:rsid w:val="00E33B55"/>
    <w:rsid w:val="00E35655"/>
    <w:rsid w:val="00E3728F"/>
    <w:rsid w:val="00E44E3F"/>
    <w:rsid w:val="00E47896"/>
    <w:rsid w:val="00E50337"/>
    <w:rsid w:val="00E50677"/>
    <w:rsid w:val="00E50C17"/>
    <w:rsid w:val="00E515CA"/>
    <w:rsid w:val="00E51805"/>
    <w:rsid w:val="00E52271"/>
    <w:rsid w:val="00E52899"/>
    <w:rsid w:val="00E535F6"/>
    <w:rsid w:val="00E53E25"/>
    <w:rsid w:val="00E540AF"/>
    <w:rsid w:val="00E54943"/>
    <w:rsid w:val="00E54F02"/>
    <w:rsid w:val="00E55B42"/>
    <w:rsid w:val="00E563E3"/>
    <w:rsid w:val="00E56D78"/>
    <w:rsid w:val="00E5762A"/>
    <w:rsid w:val="00E6556A"/>
    <w:rsid w:val="00E66494"/>
    <w:rsid w:val="00E67601"/>
    <w:rsid w:val="00E70820"/>
    <w:rsid w:val="00E70D8D"/>
    <w:rsid w:val="00E71804"/>
    <w:rsid w:val="00E722CC"/>
    <w:rsid w:val="00E7279D"/>
    <w:rsid w:val="00E72B8D"/>
    <w:rsid w:val="00E75471"/>
    <w:rsid w:val="00E75BBD"/>
    <w:rsid w:val="00E76199"/>
    <w:rsid w:val="00E7653A"/>
    <w:rsid w:val="00E76FC5"/>
    <w:rsid w:val="00E77758"/>
    <w:rsid w:val="00E80B08"/>
    <w:rsid w:val="00E810EB"/>
    <w:rsid w:val="00E82529"/>
    <w:rsid w:val="00E86F7D"/>
    <w:rsid w:val="00E871C8"/>
    <w:rsid w:val="00E91A30"/>
    <w:rsid w:val="00E9265F"/>
    <w:rsid w:val="00E940BA"/>
    <w:rsid w:val="00E94553"/>
    <w:rsid w:val="00E9476D"/>
    <w:rsid w:val="00E95069"/>
    <w:rsid w:val="00E957BC"/>
    <w:rsid w:val="00E95BBE"/>
    <w:rsid w:val="00E961ED"/>
    <w:rsid w:val="00E96FAC"/>
    <w:rsid w:val="00E973F4"/>
    <w:rsid w:val="00EA068B"/>
    <w:rsid w:val="00EA4928"/>
    <w:rsid w:val="00EA4DB3"/>
    <w:rsid w:val="00EA5A31"/>
    <w:rsid w:val="00EA5FEF"/>
    <w:rsid w:val="00EA77AF"/>
    <w:rsid w:val="00EA7BA6"/>
    <w:rsid w:val="00EB1E33"/>
    <w:rsid w:val="00EB1EC6"/>
    <w:rsid w:val="00EB3B5C"/>
    <w:rsid w:val="00EB4166"/>
    <w:rsid w:val="00EB56BF"/>
    <w:rsid w:val="00EB5DC0"/>
    <w:rsid w:val="00EB5FC8"/>
    <w:rsid w:val="00EB60FB"/>
    <w:rsid w:val="00EB719F"/>
    <w:rsid w:val="00EB7CC2"/>
    <w:rsid w:val="00EC089D"/>
    <w:rsid w:val="00EC22C5"/>
    <w:rsid w:val="00EC2DC2"/>
    <w:rsid w:val="00EC6EF9"/>
    <w:rsid w:val="00EC7638"/>
    <w:rsid w:val="00ED21D4"/>
    <w:rsid w:val="00ED260D"/>
    <w:rsid w:val="00ED2E35"/>
    <w:rsid w:val="00ED462D"/>
    <w:rsid w:val="00ED4A7E"/>
    <w:rsid w:val="00ED4C47"/>
    <w:rsid w:val="00ED626E"/>
    <w:rsid w:val="00EE1BBE"/>
    <w:rsid w:val="00EE36A1"/>
    <w:rsid w:val="00EE434E"/>
    <w:rsid w:val="00EE6ED3"/>
    <w:rsid w:val="00EE7739"/>
    <w:rsid w:val="00EE7E41"/>
    <w:rsid w:val="00EF02A9"/>
    <w:rsid w:val="00EF1137"/>
    <w:rsid w:val="00EF1D10"/>
    <w:rsid w:val="00EF1D37"/>
    <w:rsid w:val="00EF2AFA"/>
    <w:rsid w:val="00EF3A05"/>
    <w:rsid w:val="00EF5170"/>
    <w:rsid w:val="00EF5193"/>
    <w:rsid w:val="00EF6252"/>
    <w:rsid w:val="00F0084A"/>
    <w:rsid w:val="00F011F2"/>
    <w:rsid w:val="00F01228"/>
    <w:rsid w:val="00F015E2"/>
    <w:rsid w:val="00F018C6"/>
    <w:rsid w:val="00F0273D"/>
    <w:rsid w:val="00F05E32"/>
    <w:rsid w:val="00F066F6"/>
    <w:rsid w:val="00F071D6"/>
    <w:rsid w:val="00F107A3"/>
    <w:rsid w:val="00F11386"/>
    <w:rsid w:val="00F13052"/>
    <w:rsid w:val="00F1355B"/>
    <w:rsid w:val="00F13BDF"/>
    <w:rsid w:val="00F13D90"/>
    <w:rsid w:val="00F14972"/>
    <w:rsid w:val="00F21961"/>
    <w:rsid w:val="00F233C3"/>
    <w:rsid w:val="00F2444D"/>
    <w:rsid w:val="00F24D9D"/>
    <w:rsid w:val="00F26BF4"/>
    <w:rsid w:val="00F27788"/>
    <w:rsid w:val="00F277A4"/>
    <w:rsid w:val="00F31BCF"/>
    <w:rsid w:val="00F369E8"/>
    <w:rsid w:val="00F405BF"/>
    <w:rsid w:val="00F40C39"/>
    <w:rsid w:val="00F41B81"/>
    <w:rsid w:val="00F425BD"/>
    <w:rsid w:val="00F43645"/>
    <w:rsid w:val="00F444AE"/>
    <w:rsid w:val="00F45547"/>
    <w:rsid w:val="00F5003A"/>
    <w:rsid w:val="00F50A4C"/>
    <w:rsid w:val="00F51321"/>
    <w:rsid w:val="00F54119"/>
    <w:rsid w:val="00F54A33"/>
    <w:rsid w:val="00F5503F"/>
    <w:rsid w:val="00F551DD"/>
    <w:rsid w:val="00F556B7"/>
    <w:rsid w:val="00F610BC"/>
    <w:rsid w:val="00F62E7D"/>
    <w:rsid w:val="00F63595"/>
    <w:rsid w:val="00F63676"/>
    <w:rsid w:val="00F645A5"/>
    <w:rsid w:val="00F64888"/>
    <w:rsid w:val="00F6514B"/>
    <w:rsid w:val="00F65EA0"/>
    <w:rsid w:val="00F66158"/>
    <w:rsid w:val="00F7226C"/>
    <w:rsid w:val="00F7380C"/>
    <w:rsid w:val="00F738EB"/>
    <w:rsid w:val="00F73D0A"/>
    <w:rsid w:val="00F745DE"/>
    <w:rsid w:val="00F752CF"/>
    <w:rsid w:val="00F80384"/>
    <w:rsid w:val="00F810EA"/>
    <w:rsid w:val="00F81897"/>
    <w:rsid w:val="00F83365"/>
    <w:rsid w:val="00F842C7"/>
    <w:rsid w:val="00F847B2"/>
    <w:rsid w:val="00F84BC8"/>
    <w:rsid w:val="00F84FB1"/>
    <w:rsid w:val="00F8571E"/>
    <w:rsid w:val="00F9046E"/>
    <w:rsid w:val="00F92CE3"/>
    <w:rsid w:val="00F9354F"/>
    <w:rsid w:val="00F941D2"/>
    <w:rsid w:val="00F94B1B"/>
    <w:rsid w:val="00F97677"/>
    <w:rsid w:val="00F979DD"/>
    <w:rsid w:val="00FA22C7"/>
    <w:rsid w:val="00FA261C"/>
    <w:rsid w:val="00FA6297"/>
    <w:rsid w:val="00FB0187"/>
    <w:rsid w:val="00FB1AC4"/>
    <w:rsid w:val="00FB1AE3"/>
    <w:rsid w:val="00FB3642"/>
    <w:rsid w:val="00FB5B76"/>
    <w:rsid w:val="00FB68E9"/>
    <w:rsid w:val="00FB74CC"/>
    <w:rsid w:val="00FB775F"/>
    <w:rsid w:val="00FC1AA6"/>
    <w:rsid w:val="00FC2F54"/>
    <w:rsid w:val="00FC3760"/>
    <w:rsid w:val="00FC3946"/>
    <w:rsid w:val="00FC56B2"/>
    <w:rsid w:val="00FC67DC"/>
    <w:rsid w:val="00FC6E29"/>
    <w:rsid w:val="00FC7AF4"/>
    <w:rsid w:val="00FD1958"/>
    <w:rsid w:val="00FD269E"/>
    <w:rsid w:val="00FD427A"/>
    <w:rsid w:val="00FD4464"/>
    <w:rsid w:val="00FD5186"/>
    <w:rsid w:val="00FD5F59"/>
    <w:rsid w:val="00FD64CD"/>
    <w:rsid w:val="00FD7AB8"/>
    <w:rsid w:val="00FE016A"/>
    <w:rsid w:val="00FE1202"/>
    <w:rsid w:val="00FE1DFB"/>
    <w:rsid w:val="00FE2A60"/>
    <w:rsid w:val="00FE400F"/>
    <w:rsid w:val="00FE49E3"/>
    <w:rsid w:val="00FE50B7"/>
    <w:rsid w:val="00FE623B"/>
    <w:rsid w:val="00FF0663"/>
    <w:rsid w:val="00FF0CF3"/>
    <w:rsid w:val="00FF2049"/>
    <w:rsid w:val="00FF460B"/>
    <w:rsid w:val="00FF49EC"/>
    <w:rsid w:val="00FF4CD4"/>
    <w:rsid w:val="00FF5417"/>
    <w:rsid w:val="00FF696B"/>
    <w:rsid w:val="00FF7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48479"/>
  <w15:chartTrackingRefBased/>
  <w15:docId w15:val="{5F16A2A8-A597-4AA1-8D57-953F967CD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8E00C5"/>
    <w:rPr>
      <w:rFonts w:ascii="宋体" w:eastAsia="宋体" w:hAnsi="宋体" w:cs="宋体"/>
      <w:kern w:val="0"/>
      <w:sz w:val="24"/>
      <w:szCs w:val="24"/>
    </w:rPr>
  </w:style>
  <w:style w:type="paragraph" w:styleId="1">
    <w:name w:val="heading 1"/>
    <w:aliases w:val="一级节标题"/>
    <w:basedOn w:val="a2"/>
    <w:next w:val="a2"/>
    <w:link w:val="10"/>
    <w:uiPriority w:val="9"/>
    <w:qFormat/>
    <w:rsid w:val="004A7FE9"/>
    <w:pPr>
      <w:keepNext/>
      <w:keepLines/>
      <w:numPr>
        <w:numId w:val="13"/>
      </w:numPr>
      <w:spacing w:before="600" w:after="400"/>
      <w:jc w:val="center"/>
      <w:outlineLvl w:val="0"/>
    </w:pPr>
    <w:rPr>
      <w:rFonts w:ascii="Arial" w:eastAsia="黑体" w:hAnsi="Arial"/>
      <w:bCs/>
      <w:kern w:val="44"/>
      <w:sz w:val="30"/>
      <w:szCs w:val="44"/>
    </w:rPr>
  </w:style>
  <w:style w:type="paragraph" w:styleId="2">
    <w:name w:val="heading 2"/>
    <w:aliases w:val="二级节标题"/>
    <w:basedOn w:val="a2"/>
    <w:next w:val="a2"/>
    <w:link w:val="20"/>
    <w:uiPriority w:val="9"/>
    <w:unhideWhenUsed/>
    <w:qFormat/>
    <w:rsid w:val="00E76199"/>
    <w:pPr>
      <w:keepNext/>
      <w:keepLines/>
      <w:numPr>
        <w:ilvl w:val="1"/>
        <w:numId w:val="13"/>
      </w:numPr>
      <w:spacing w:before="500" w:after="240" w:line="360" w:lineRule="exact"/>
      <w:outlineLvl w:val="1"/>
    </w:pPr>
    <w:rPr>
      <w:rFonts w:ascii="Arial" w:eastAsia="黑体" w:hAnsi="Arial" w:cstheme="majorBidi"/>
      <w:bCs/>
      <w:sz w:val="28"/>
      <w:szCs w:val="32"/>
    </w:rPr>
  </w:style>
  <w:style w:type="paragraph" w:styleId="3">
    <w:name w:val="heading 3"/>
    <w:aliases w:val="三级节标题"/>
    <w:basedOn w:val="a2"/>
    <w:next w:val="a2"/>
    <w:link w:val="30"/>
    <w:uiPriority w:val="9"/>
    <w:unhideWhenUsed/>
    <w:qFormat/>
    <w:rsid w:val="00E76199"/>
    <w:pPr>
      <w:keepNext/>
      <w:keepLines/>
      <w:numPr>
        <w:ilvl w:val="2"/>
        <w:numId w:val="13"/>
      </w:numPr>
      <w:spacing w:before="240" w:after="120" w:line="300" w:lineRule="exact"/>
      <w:outlineLvl w:val="2"/>
    </w:pPr>
    <w:rPr>
      <w:rFonts w:ascii="Arial" w:eastAsia="黑体" w:hAnsi="Arial"/>
      <w:bCs/>
      <w:szCs w:val="32"/>
    </w:rPr>
  </w:style>
  <w:style w:type="paragraph" w:styleId="4">
    <w:name w:val="heading 4"/>
    <w:aliases w:val="四级节标题"/>
    <w:basedOn w:val="a2"/>
    <w:next w:val="a2"/>
    <w:link w:val="40"/>
    <w:uiPriority w:val="9"/>
    <w:semiHidden/>
    <w:unhideWhenUsed/>
    <w:qFormat/>
    <w:rsid w:val="00E76199"/>
    <w:pPr>
      <w:keepNext/>
      <w:keepLines/>
      <w:spacing w:before="240" w:after="120" w:line="300" w:lineRule="exact"/>
      <w:outlineLvl w:val="3"/>
    </w:pPr>
    <w:rPr>
      <w:rFonts w:ascii="Arial" w:eastAsia="黑体" w:hAnsi="Arial" w:cstheme="majorBidi"/>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aliases w:val="一级节标题 字符"/>
    <w:basedOn w:val="a3"/>
    <w:link w:val="1"/>
    <w:uiPriority w:val="9"/>
    <w:rsid w:val="004A7FE9"/>
    <w:rPr>
      <w:rFonts w:ascii="Arial" w:eastAsia="黑体" w:hAnsi="Arial"/>
      <w:bCs/>
      <w:kern w:val="44"/>
      <w:sz w:val="30"/>
      <w:szCs w:val="44"/>
    </w:rPr>
  </w:style>
  <w:style w:type="paragraph" w:styleId="a6">
    <w:name w:val="header"/>
    <w:basedOn w:val="a2"/>
    <w:link w:val="a7"/>
    <w:uiPriority w:val="99"/>
    <w:unhideWhenUsed/>
    <w:rsid w:val="00A8522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A8522C"/>
    <w:rPr>
      <w:rFonts w:ascii="宋体" w:hAnsi="宋体"/>
      <w:sz w:val="18"/>
      <w:szCs w:val="18"/>
    </w:rPr>
  </w:style>
  <w:style w:type="paragraph" w:styleId="a8">
    <w:name w:val="footer"/>
    <w:basedOn w:val="a2"/>
    <w:link w:val="a9"/>
    <w:uiPriority w:val="99"/>
    <w:unhideWhenUsed/>
    <w:rsid w:val="00A8522C"/>
    <w:pPr>
      <w:tabs>
        <w:tab w:val="center" w:pos="4153"/>
        <w:tab w:val="right" w:pos="8306"/>
      </w:tabs>
      <w:snapToGrid w:val="0"/>
    </w:pPr>
    <w:rPr>
      <w:sz w:val="18"/>
      <w:szCs w:val="18"/>
    </w:rPr>
  </w:style>
  <w:style w:type="character" w:customStyle="1" w:styleId="a9">
    <w:name w:val="页脚 字符"/>
    <w:basedOn w:val="a3"/>
    <w:link w:val="a8"/>
    <w:uiPriority w:val="99"/>
    <w:rsid w:val="00A8522C"/>
    <w:rPr>
      <w:rFonts w:ascii="宋体" w:hAnsi="宋体"/>
      <w:sz w:val="18"/>
      <w:szCs w:val="18"/>
    </w:rPr>
  </w:style>
  <w:style w:type="paragraph" w:styleId="aa">
    <w:name w:val="List Paragraph"/>
    <w:basedOn w:val="a2"/>
    <w:uiPriority w:val="34"/>
    <w:qFormat/>
    <w:rsid w:val="00A8522C"/>
    <w:pPr>
      <w:ind w:firstLineChars="200" w:firstLine="420"/>
    </w:pPr>
  </w:style>
  <w:style w:type="paragraph" w:customStyle="1" w:styleId="ab">
    <w:name w:val="中文摘要标题"/>
    <w:basedOn w:val="a2"/>
    <w:next w:val="ac"/>
    <w:link w:val="Char"/>
    <w:qFormat/>
    <w:rsid w:val="002F2C9F"/>
    <w:pPr>
      <w:spacing w:before="800" w:after="400"/>
      <w:jc w:val="center"/>
    </w:pPr>
    <w:rPr>
      <w:rFonts w:eastAsia="黑体"/>
      <w:sz w:val="30"/>
    </w:rPr>
  </w:style>
  <w:style w:type="paragraph" w:customStyle="1" w:styleId="ac">
    <w:name w:val="中文摘要正文"/>
    <w:basedOn w:val="ab"/>
    <w:link w:val="Char0"/>
    <w:qFormat/>
    <w:rsid w:val="00A8522C"/>
    <w:pPr>
      <w:spacing w:before="0" w:after="0"/>
      <w:ind w:firstLineChars="200" w:firstLine="200"/>
      <w:jc w:val="left"/>
    </w:pPr>
    <w:rPr>
      <w:rFonts w:eastAsia="宋体"/>
      <w:sz w:val="24"/>
    </w:rPr>
  </w:style>
  <w:style w:type="paragraph" w:customStyle="1" w:styleId="ad">
    <w:name w:val="英文摘要标题"/>
    <w:basedOn w:val="ac"/>
    <w:next w:val="ae"/>
    <w:link w:val="Char1"/>
    <w:qFormat/>
    <w:rsid w:val="002F2C9F"/>
    <w:pPr>
      <w:spacing w:before="800" w:after="400"/>
      <w:ind w:firstLineChars="0" w:firstLine="0"/>
      <w:jc w:val="center"/>
    </w:pPr>
    <w:rPr>
      <w:rFonts w:ascii="Arial" w:eastAsia="Arial" w:hAnsi="Arial"/>
      <w:sz w:val="30"/>
    </w:rPr>
  </w:style>
  <w:style w:type="paragraph" w:customStyle="1" w:styleId="ae">
    <w:name w:val="英文摘要内容"/>
    <w:basedOn w:val="ad"/>
    <w:link w:val="Char2"/>
    <w:qFormat/>
    <w:rsid w:val="00A8522C"/>
    <w:pPr>
      <w:spacing w:before="0" w:after="0"/>
      <w:ind w:firstLineChars="200" w:firstLine="200"/>
      <w:jc w:val="left"/>
    </w:pPr>
    <w:rPr>
      <w:rFonts w:ascii="Times New Roman" w:eastAsia="Times New Roman" w:hAnsi="Times New Roman"/>
      <w:sz w:val="24"/>
    </w:rPr>
  </w:style>
  <w:style w:type="paragraph" w:customStyle="1" w:styleId="af">
    <w:name w:val="插图和表格索引标题"/>
    <w:basedOn w:val="ae"/>
    <w:next w:val="af0"/>
    <w:link w:val="Char3"/>
    <w:qFormat/>
    <w:rsid w:val="002F2C9F"/>
    <w:pPr>
      <w:spacing w:before="800" w:after="400"/>
      <w:ind w:firstLineChars="0" w:firstLine="0"/>
      <w:jc w:val="center"/>
    </w:pPr>
    <w:rPr>
      <w:rFonts w:eastAsia="黑体"/>
      <w:sz w:val="30"/>
    </w:rPr>
  </w:style>
  <w:style w:type="paragraph" w:customStyle="1" w:styleId="af0">
    <w:name w:val="插图和表格索引内容"/>
    <w:basedOn w:val="af"/>
    <w:link w:val="Char4"/>
    <w:qFormat/>
    <w:rsid w:val="002F2C9F"/>
    <w:pPr>
      <w:spacing w:before="120" w:after="0"/>
      <w:jc w:val="left"/>
    </w:pPr>
    <w:rPr>
      <w:rFonts w:eastAsia="宋体"/>
      <w:sz w:val="24"/>
    </w:rPr>
  </w:style>
  <w:style w:type="character" w:customStyle="1" w:styleId="Char">
    <w:name w:val="中文摘要标题 Char"/>
    <w:basedOn w:val="a3"/>
    <w:link w:val="ab"/>
    <w:rsid w:val="002F2C9F"/>
    <w:rPr>
      <w:rFonts w:ascii="宋体" w:eastAsia="黑体" w:hAnsi="宋体"/>
      <w:sz w:val="30"/>
    </w:rPr>
  </w:style>
  <w:style w:type="character" w:customStyle="1" w:styleId="Char0">
    <w:name w:val="中文摘要正文 Char"/>
    <w:basedOn w:val="Char"/>
    <w:link w:val="ac"/>
    <w:rsid w:val="002F2C9F"/>
    <w:rPr>
      <w:rFonts w:ascii="宋体" w:eastAsia="宋体" w:hAnsi="宋体"/>
      <w:sz w:val="24"/>
    </w:rPr>
  </w:style>
  <w:style w:type="character" w:customStyle="1" w:styleId="Char1">
    <w:name w:val="英文摘要标题 Char"/>
    <w:basedOn w:val="Char0"/>
    <w:link w:val="ad"/>
    <w:rsid w:val="002F2C9F"/>
    <w:rPr>
      <w:rFonts w:ascii="Arial" w:eastAsia="Arial" w:hAnsi="Arial"/>
      <w:sz w:val="30"/>
    </w:rPr>
  </w:style>
  <w:style w:type="character" w:customStyle="1" w:styleId="Char2">
    <w:name w:val="英文摘要内容 Char"/>
    <w:basedOn w:val="Char1"/>
    <w:link w:val="ae"/>
    <w:rsid w:val="002F2C9F"/>
    <w:rPr>
      <w:rFonts w:ascii="Times New Roman" w:eastAsia="Times New Roman" w:hAnsi="Times New Roman"/>
      <w:sz w:val="24"/>
    </w:rPr>
  </w:style>
  <w:style w:type="character" w:customStyle="1" w:styleId="Char3">
    <w:name w:val="插图和表格索引标题 Char"/>
    <w:basedOn w:val="Char2"/>
    <w:link w:val="af"/>
    <w:rsid w:val="002F2C9F"/>
    <w:rPr>
      <w:rFonts w:ascii="Times New Roman" w:eastAsia="黑体" w:hAnsi="Times New Roman"/>
      <w:sz w:val="30"/>
    </w:rPr>
  </w:style>
  <w:style w:type="paragraph" w:customStyle="1" w:styleId="af1">
    <w:name w:val="致谢标题"/>
    <w:basedOn w:val="af0"/>
    <w:next w:val="af2"/>
    <w:qFormat/>
    <w:rsid w:val="002F2C9F"/>
    <w:pPr>
      <w:spacing w:before="800" w:after="400"/>
      <w:jc w:val="center"/>
    </w:pPr>
    <w:rPr>
      <w:rFonts w:eastAsia="黑体"/>
      <w:sz w:val="30"/>
    </w:rPr>
  </w:style>
  <w:style w:type="paragraph" w:customStyle="1" w:styleId="af2">
    <w:name w:val="致谢正文"/>
    <w:basedOn w:val="af1"/>
    <w:qFormat/>
    <w:rsid w:val="002F2C9F"/>
    <w:pPr>
      <w:spacing w:before="0" w:after="0"/>
      <w:jc w:val="left"/>
    </w:pPr>
    <w:rPr>
      <w:rFonts w:eastAsia="宋体"/>
      <w:sz w:val="24"/>
    </w:rPr>
  </w:style>
  <w:style w:type="paragraph" w:styleId="af3">
    <w:name w:val="Balloon Text"/>
    <w:basedOn w:val="a2"/>
    <w:link w:val="af4"/>
    <w:uiPriority w:val="99"/>
    <w:semiHidden/>
    <w:unhideWhenUsed/>
    <w:rsid w:val="00AF776F"/>
    <w:rPr>
      <w:sz w:val="18"/>
      <w:szCs w:val="18"/>
    </w:rPr>
  </w:style>
  <w:style w:type="character" w:customStyle="1" w:styleId="af4">
    <w:name w:val="批注框文本 字符"/>
    <w:basedOn w:val="a3"/>
    <w:link w:val="af3"/>
    <w:uiPriority w:val="99"/>
    <w:semiHidden/>
    <w:rsid w:val="00AF776F"/>
    <w:rPr>
      <w:rFonts w:ascii="宋体" w:hAnsi="宋体"/>
      <w:sz w:val="18"/>
      <w:szCs w:val="18"/>
    </w:rPr>
  </w:style>
  <w:style w:type="character" w:customStyle="1" w:styleId="20">
    <w:name w:val="标题 2 字符"/>
    <w:aliases w:val="二级节标题 字符"/>
    <w:basedOn w:val="a3"/>
    <w:link w:val="2"/>
    <w:uiPriority w:val="9"/>
    <w:rsid w:val="00E76199"/>
    <w:rPr>
      <w:rFonts w:ascii="Arial" w:eastAsia="黑体" w:hAnsi="Arial" w:cstheme="majorBidi"/>
      <w:bCs/>
      <w:sz w:val="28"/>
      <w:szCs w:val="32"/>
    </w:rPr>
  </w:style>
  <w:style w:type="character" w:customStyle="1" w:styleId="30">
    <w:name w:val="标题 3 字符"/>
    <w:aliases w:val="三级节标题 字符"/>
    <w:basedOn w:val="a3"/>
    <w:link w:val="3"/>
    <w:uiPriority w:val="9"/>
    <w:rsid w:val="00E76199"/>
    <w:rPr>
      <w:rFonts w:ascii="Arial" w:eastAsia="黑体" w:hAnsi="Arial"/>
      <w:bCs/>
      <w:sz w:val="24"/>
      <w:szCs w:val="32"/>
    </w:rPr>
  </w:style>
  <w:style w:type="paragraph" w:customStyle="1" w:styleId="af5">
    <w:name w:val="表题与图题"/>
    <w:basedOn w:val="a2"/>
    <w:link w:val="Char5"/>
    <w:qFormat/>
    <w:rsid w:val="001C79E3"/>
    <w:pPr>
      <w:keepNext/>
      <w:keepLines/>
      <w:jc w:val="center"/>
    </w:pPr>
    <w:rPr>
      <w:bCs/>
      <w:kern w:val="44"/>
      <w:sz w:val="22"/>
      <w:szCs w:val="44"/>
    </w:rPr>
  </w:style>
  <w:style w:type="character" w:customStyle="1" w:styleId="40">
    <w:name w:val="标题 4 字符"/>
    <w:aliases w:val="四级节标题 字符"/>
    <w:basedOn w:val="a3"/>
    <w:link w:val="4"/>
    <w:uiPriority w:val="9"/>
    <w:semiHidden/>
    <w:rsid w:val="00E76199"/>
    <w:rPr>
      <w:rFonts w:ascii="Arial" w:eastAsia="黑体" w:hAnsi="Arial" w:cstheme="majorBidi"/>
      <w:bCs/>
      <w:sz w:val="24"/>
      <w:szCs w:val="28"/>
    </w:rPr>
  </w:style>
  <w:style w:type="table" w:styleId="af6">
    <w:name w:val="Table Grid"/>
    <w:basedOn w:val="a4"/>
    <w:rsid w:val="00A910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图表"/>
    <w:basedOn w:val="af5"/>
    <w:link w:val="Char6"/>
    <w:qFormat/>
    <w:rsid w:val="001C79E3"/>
    <w:rPr>
      <w:noProof/>
    </w:rPr>
  </w:style>
  <w:style w:type="paragraph" w:styleId="af8">
    <w:name w:val="caption"/>
    <w:basedOn w:val="a2"/>
    <w:next w:val="a2"/>
    <w:link w:val="af9"/>
    <w:uiPriority w:val="35"/>
    <w:unhideWhenUsed/>
    <w:qFormat/>
    <w:rsid w:val="00370484"/>
    <w:rPr>
      <w:rFonts w:asciiTheme="majorHAnsi" w:eastAsia="黑体" w:hAnsiTheme="majorHAnsi" w:cstheme="majorBidi"/>
      <w:sz w:val="20"/>
      <w:szCs w:val="20"/>
    </w:rPr>
  </w:style>
  <w:style w:type="character" w:customStyle="1" w:styleId="Char5">
    <w:name w:val="表题与图题 Char"/>
    <w:basedOn w:val="a3"/>
    <w:link w:val="af5"/>
    <w:rsid w:val="001C79E3"/>
    <w:rPr>
      <w:rFonts w:ascii="Times New Roman" w:eastAsia="宋体" w:hAnsi="Times New Roman"/>
      <w:bCs/>
      <w:kern w:val="44"/>
      <w:sz w:val="22"/>
      <w:szCs w:val="44"/>
    </w:rPr>
  </w:style>
  <w:style w:type="character" w:customStyle="1" w:styleId="Char6">
    <w:name w:val="图表 Char"/>
    <w:basedOn w:val="Char5"/>
    <w:link w:val="af7"/>
    <w:rsid w:val="001C79E3"/>
    <w:rPr>
      <w:rFonts w:ascii="Times New Roman" w:eastAsia="宋体" w:hAnsi="Times New Roman"/>
      <w:bCs/>
      <w:noProof/>
      <w:kern w:val="44"/>
      <w:sz w:val="22"/>
      <w:szCs w:val="44"/>
    </w:rPr>
  </w:style>
  <w:style w:type="paragraph" w:customStyle="1" w:styleId="a1">
    <w:name w:val="参考文献正文"/>
    <w:basedOn w:val="a2"/>
    <w:next w:val="a2"/>
    <w:link w:val="Char7"/>
    <w:qFormat/>
    <w:rsid w:val="00EC7638"/>
    <w:pPr>
      <w:numPr>
        <w:numId w:val="10"/>
      </w:numPr>
      <w:spacing w:before="60" w:after="60" w:line="340" w:lineRule="exact"/>
    </w:pPr>
    <w:rPr>
      <w:sz w:val="21"/>
    </w:rPr>
  </w:style>
  <w:style w:type="character" w:customStyle="1" w:styleId="Char7">
    <w:name w:val="参考文献正文 Char"/>
    <w:basedOn w:val="a3"/>
    <w:link w:val="a1"/>
    <w:rsid w:val="00476C32"/>
    <w:rPr>
      <w:rFonts w:ascii="Times New Roman" w:hAnsi="Times New Roman"/>
    </w:rPr>
  </w:style>
  <w:style w:type="paragraph" w:customStyle="1" w:styleId="afa">
    <w:name w:val="对照表"/>
    <w:basedOn w:val="a2"/>
    <w:next w:val="a2"/>
    <w:link w:val="Char8"/>
    <w:qFormat/>
    <w:rsid w:val="00AF206E"/>
  </w:style>
  <w:style w:type="character" w:styleId="afb">
    <w:name w:val="Placeholder Text"/>
    <w:basedOn w:val="a3"/>
    <w:uiPriority w:val="99"/>
    <w:semiHidden/>
    <w:rsid w:val="00632CB5"/>
    <w:rPr>
      <w:color w:val="808080"/>
    </w:rPr>
  </w:style>
  <w:style w:type="character" w:customStyle="1" w:styleId="Char8">
    <w:name w:val="对照表 Char"/>
    <w:basedOn w:val="Char2"/>
    <w:link w:val="afa"/>
    <w:rsid w:val="00AF206E"/>
    <w:rPr>
      <w:rFonts w:ascii="Times New Roman" w:eastAsia="Times New Roman" w:hAnsi="Times New Roman"/>
      <w:sz w:val="24"/>
    </w:rPr>
  </w:style>
  <w:style w:type="paragraph" w:customStyle="1" w:styleId="afc">
    <w:name w:val="公式"/>
    <w:basedOn w:val="a2"/>
    <w:link w:val="Char9"/>
    <w:qFormat/>
    <w:rsid w:val="00632CB5"/>
    <w:pPr>
      <w:tabs>
        <w:tab w:val="center" w:pos="4200"/>
        <w:tab w:val="right" w:pos="8400"/>
      </w:tabs>
      <w:spacing w:line="240" w:lineRule="atLeast"/>
    </w:pPr>
    <w:rPr>
      <w:rFonts w:ascii="Cambria Math" w:hAnsi="Cambria Math"/>
      <w:i/>
    </w:rPr>
  </w:style>
  <w:style w:type="character" w:customStyle="1" w:styleId="Char9">
    <w:name w:val="公式 Char"/>
    <w:basedOn w:val="a3"/>
    <w:link w:val="afc"/>
    <w:rsid w:val="00632CB5"/>
    <w:rPr>
      <w:rFonts w:ascii="Cambria Math" w:hAnsi="Cambria Math"/>
      <w:i/>
      <w:sz w:val="24"/>
    </w:rPr>
  </w:style>
  <w:style w:type="paragraph" w:styleId="TOC">
    <w:name w:val="TOC Heading"/>
    <w:basedOn w:val="1"/>
    <w:next w:val="a2"/>
    <w:uiPriority w:val="39"/>
    <w:unhideWhenUsed/>
    <w:qFormat/>
    <w:rsid w:val="00163E44"/>
    <w:pPr>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21">
    <w:name w:val="toc 2"/>
    <w:basedOn w:val="a2"/>
    <w:next w:val="a2"/>
    <w:autoRedefine/>
    <w:uiPriority w:val="39"/>
    <w:unhideWhenUsed/>
    <w:rsid w:val="009E50CA"/>
    <w:pPr>
      <w:ind w:left="221"/>
    </w:pPr>
    <w:rPr>
      <w:rFonts w:asciiTheme="minorHAnsi" w:hAnsiTheme="minorHAnsi" w:cs="Times New Roman"/>
      <w:szCs w:val="22"/>
    </w:rPr>
  </w:style>
  <w:style w:type="paragraph" w:styleId="11">
    <w:name w:val="toc 1"/>
    <w:basedOn w:val="a2"/>
    <w:next w:val="a2"/>
    <w:autoRedefine/>
    <w:uiPriority w:val="39"/>
    <w:unhideWhenUsed/>
    <w:rsid w:val="009E50CA"/>
    <w:pPr>
      <w:tabs>
        <w:tab w:val="left" w:pos="1050"/>
        <w:tab w:val="right" w:leader="dot" w:pos="8381"/>
      </w:tabs>
      <w:spacing w:before="120"/>
    </w:pPr>
    <w:rPr>
      <w:rFonts w:ascii="黑体" w:eastAsia="黑体" w:hAnsi="黑体" w:cs="Times New Roman"/>
      <w:szCs w:val="22"/>
    </w:rPr>
  </w:style>
  <w:style w:type="paragraph" w:styleId="31">
    <w:name w:val="toc 3"/>
    <w:basedOn w:val="a2"/>
    <w:next w:val="a2"/>
    <w:link w:val="32"/>
    <w:autoRedefine/>
    <w:uiPriority w:val="39"/>
    <w:unhideWhenUsed/>
    <w:rsid w:val="009E50CA"/>
    <w:pPr>
      <w:ind w:left="442"/>
    </w:pPr>
    <w:rPr>
      <w:rFonts w:asciiTheme="minorHAnsi" w:hAnsiTheme="minorHAnsi" w:cs="Times New Roman"/>
      <w:szCs w:val="22"/>
    </w:rPr>
  </w:style>
  <w:style w:type="paragraph" w:styleId="afd">
    <w:name w:val="table of figures"/>
    <w:basedOn w:val="a2"/>
    <w:next w:val="a2"/>
    <w:uiPriority w:val="99"/>
    <w:unhideWhenUsed/>
    <w:rsid w:val="00163E44"/>
    <w:pPr>
      <w:ind w:leftChars="200" w:left="200" w:hangingChars="200" w:hanging="200"/>
    </w:pPr>
  </w:style>
  <w:style w:type="character" w:styleId="afe">
    <w:name w:val="Hyperlink"/>
    <w:basedOn w:val="a3"/>
    <w:uiPriority w:val="99"/>
    <w:unhideWhenUsed/>
    <w:rsid w:val="00163E44"/>
    <w:rPr>
      <w:color w:val="0563C1" w:themeColor="hyperlink"/>
      <w:u w:val="single"/>
    </w:rPr>
  </w:style>
  <w:style w:type="paragraph" w:customStyle="1" w:styleId="aff">
    <w:name w:val="表题"/>
    <w:basedOn w:val="a2"/>
    <w:next w:val="af5"/>
    <w:link w:val="Chara"/>
    <w:qFormat/>
    <w:rsid w:val="00BE7E16"/>
    <w:pPr>
      <w:keepNext/>
      <w:keepLines/>
      <w:jc w:val="center"/>
    </w:pPr>
    <w:rPr>
      <w:kern w:val="44"/>
      <w:sz w:val="22"/>
    </w:rPr>
  </w:style>
  <w:style w:type="paragraph" w:customStyle="1" w:styleId="aff0">
    <w:name w:val="表格内容"/>
    <w:basedOn w:val="af0"/>
    <w:link w:val="Charb"/>
    <w:qFormat/>
    <w:rsid w:val="00BE7E16"/>
    <w:pPr>
      <w:keepNext/>
      <w:keepLines/>
      <w:spacing w:before="0"/>
      <w:jc w:val="center"/>
    </w:pPr>
    <w:rPr>
      <w:kern w:val="44"/>
      <w:sz w:val="22"/>
    </w:rPr>
  </w:style>
  <w:style w:type="character" w:customStyle="1" w:styleId="Char4">
    <w:name w:val="插图和表格索引内容 Char"/>
    <w:basedOn w:val="Char3"/>
    <w:link w:val="af0"/>
    <w:rsid w:val="00825F19"/>
    <w:rPr>
      <w:rFonts w:ascii="Times New Roman" w:eastAsia="宋体" w:hAnsi="Times New Roman"/>
      <w:sz w:val="24"/>
    </w:rPr>
  </w:style>
  <w:style w:type="character" w:customStyle="1" w:styleId="Chara">
    <w:name w:val="表题 Char"/>
    <w:basedOn w:val="Char4"/>
    <w:link w:val="aff"/>
    <w:rsid w:val="00BE7E16"/>
    <w:rPr>
      <w:rFonts w:ascii="Times New Roman" w:eastAsia="宋体" w:hAnsi="Times New Roman"/>
      <w:kern w:val="44"/>
      <w:sz w:val="22"/>
    </w:rPr>
  </w:style>
  <w:style w:type="character" w:customStyle="1" w:styleId="Charb">
    <w:name w:val="表格内容 Char"/>
    <w:basedOn w:val="Char4"/>
    <w:link w:val="aff0"/>
    <w:rsid w:val="00BE7E16"/>
    <w:rPr>
      <w:rFonts w:ascii="Times New Roman" w:eastAsia="宋体" w:hAnsi="Times New Roman"/>
      <w:kern w:val="44"/>
      <w:sz w:val="22"/>
    </w:rPr>
  </w:style>
  <w:style w:type="paragraph" w:customStyle="1" w:styleId="a0">
    <w:name w:val="附录一级节标题"/>
    <w:basedOn w:val="2"/>
    <w:next w:val="a2"/>
    <w:link w:val="Charc"/>
    <w:qFormat/>
    <w:rsid w:val="00DF0E30"/>
    <w:pPr>
      <w:numPr>
        <w:ilvl w:val="0"/>
        <w:numId w:val="19"/>
      </w:numPr>
      <w:adjustRightInd w:val="0"/>
      <w:ind w:left="244"/>
    </w:pPr>
    <w:rPr>
      <w:rFonts w:ascii="Arial Unicode MS" w:hAnsi="Arial Unicode MS"/>
      <w:kern w:val="44"/>
    </w:rPr>
  </w:style>
  <w:style w:type="character" w:customStyle="1" w:styleId="Charc">
    <w:name w:val="附录一级节标题 Char"/>
    <w:basedOn w:val="a3"/>
    <w:link w:val="a0"/>
    <w:rsid w:val="005E355C"/>
    <w:rPr>
      <w:rFonts w:ascii="Arial Unicode MS" w:eastAsia="黑体" w:hAnsi="Arial Unicode MS" w:cstheme="majorBidi"/>
      <w:bCs/>
      <w:kern w:val="44"/>
      <w:sz w:val="28"/>
      <w:szCs w:val="32"/>
    </w:rPr>
  </w:style>
  <w:style w:type="paragraph" w:customStyle="1" w:styleId="aff1">
    <w:name w:val="附录图题"/>
    <w:basedOn w:val="af5"/>
    <w:link w:val="Chard"/>
    <w:qFormat/>
    <w:rsid w:val="00DF0E30"/>
  </w:style>
  <w:style w:type="paragraph" w:customStyle="1" w:styleId="a">
    <w:name w:val="附录二级节标题"/>
    <w:basedOn w:val="3"/>
    <w:link w:val="Chare"/>
    <w:qFormat/>
    <w:rsid w:val="005E355C"/>
    <w:pPr>
      <w:numPr>
        <w:ilvl w:val="0"/>
        <w:numId w:val="21"/>
      </w:numPr>
    </w:pPr>
  </w:style>
  <w:style w:type="character" w:customStyle="1" w:styleId="af9">
    <w:name w:val="题注 字符"/>
    <w:basedOn w:val="a3"/>
    <w:link w:val="af8"/>
    <w:uiPriority w:val="35"/>
    <w:rsid w:val="00DF0E30"/>
    <w:rPr>
      <w:rFonts w:asciiTheme="majorHAnsi" w:eastAsia="黑体" w:hAnsiTheme="majorHAnsi" w:cstheme="majorBidi"/>
      <w:sz w:val="20"/>
      <w:szCs w:val="20"/>
    </w:rPr>
  </w:style>
  <w:style w:type="character" w:customStyle="1" w:styleId="Chard">
    <w:name w:val="附录图题 Char"/>
    <w:basedOn w:val="af9"/>
    <w:link w:val="aff1"/>
    <w:rsid w:val="00DF0E30"/>
    <w:rPr>
      <w:rFonts w:ascii="Times New Roman" w:eastAsia="宋体" w:hAnsi="Times New Roman" w:cstheme="majorBidi"/>
      <w:bCs/>
      <w:kern w:val="44"/>
      <w:sz w:val="22"/>
      <w:szCs w:val="44"/>
    </w:rPr>
  </w:style>
  <w:style w:type="character" w:customStyle="1" w:styleId="Chare">
    <w:name w:val="附录二级节标题 Char"/>
    <w:basedOn w:val="a3"/>
    <w:link w:val="a"/>
    <w:rsid w:val="005E355C"/>
    <w:rPr>
      <w:rFonts w:ascii="Arial" w:eastAsia="黑体" w:hAnsi="Arial"/>
      <w:bCs/>
      <w:sz w:val="24"/>
      <w:szCs w:val="32"/>
    </w:rPr>
  </w:style>
  <w:style w:type="paragraph" w:customStyle="1" w:styleId="aff2">
    <w:name w:val="一级目录"/>
    <w:basedOn w:val="11"/>
    <w:link w:val="Charf"/>
    <w:qFormat/>
    <w:rsid w:val="001C67F4"/>
    <w:pPr>
      <w:tabs>
        <w:tab w:val="left" w:pos="1260"/>
      </w:tabs>
    </w:pPr>
    <w:rPr>
      <w:noProof/>
    </w:rPr>
  </w:style>
  <w:style w:type="character" w:customStyle="1" w:styleId="32">
    <w:name w:val="目录 3 字符"/>
    <w:basedOn w:val="a3"/>
    <w:link w:val="31"/>
    <w:uiPriority w:val="39"/>
    <w:rsid w:val="009E50CA"/>
    <w:rPr>
      <w:rFonts w:cs="Times New Roman"/>
      <w:kern w:val="0"/>
      <w:sz w:val="24"/>
      <w:szCs w:val="22"/>
    </w:rPr>
  </w:style>
  <w:style w:type="character" w:customStyle="1" w:styleId="Charf">
    <w:name w:val="一级目录 Char"/>
    <w:basedOn w:val="32"/>
    <w:link w:val="aff2"/>
    <w:rsid w:val="001C67F4"/>
    <w:rPr>
      <w:rFonts w:eastAsia="黑体" w:cs="Times New Roman"/>
      <w:noProof/>
      <w:kern w:val="0"/>
      <w:sz w:val="24"/>
      <w:szCs w:val="22"/>
    </w:rPr>
  </w:style>
  <w:style w:type="character" w:styleId="aff3">
    <w:name w:val="annotation reference"/>
    <w:basedOn w:val="a3"/>
    <w:uiPriority w:val="99"/>
    <w:semiHidden/>
    <w:unhideWhenUsed/>
    <w:rsid w:val="00AE2426"/>
    <w:rPr>
      <w:sz w:val="21"/>
      <w:szCs w:val="21"/>
    </w:rPr>
  </w:style>
  <w:style w:type="paragraph" w:styleId="aff4">
    <w:name w:val="annotation text"/>
    <w:basedOn w:val="a2"/>
    <w:link w:val="aff5"/>
    <w:uiPriority w:val="99"/>
    <w:semiHidden/>
    <w:unhideWhenUsed/>
    <w:rsid w:val="00AE2426"/>
  </w:style>
  <w:style w:type="character" w:customStyle="1" w:styleId="aff5">
    <w:name w:val="批注文字 字符"/>
    <w:basedOn w:val="a3"/>
    <w:link w:val="aff4"/>
    <w:uiPriority w:val="99"/>
    <w:semiHidden/>
    <w:rsid w:val="00AE2426"/>
    <w:rPr>
      <w:rFonts w:ascii="宋体" w:eastAsia="宋体" w:hAnsi="宋体" w:cs="宋体"/>
      <w:kern w:val="0"/>
      <w:sz w:val="24"/>
      <w:szCs w:val="24"/>
    </w:rPr>
  </w:style>
  <w:style w:type="paragraph" w:styleId="aff6">
    <w:name w:val="annotation subject"/>
    <w:basedOn w:val="aff4"/>
    <w:next w:val="aff4"/>
    <w:link w:val="aff7"/>
    <w:uiPriority w:val="99"/>
    <w:semiHidden/>
    <w:unhideWhenUsed/>
    <w:rsid w:val="00AE2426"/>
    <w:rPr>
      <w:b/>
      <w:bCs/>
    </w:rPr>
  </w:style>
  <w:style w:type="character" w:customStyle="1" w:styleId="aff7">
    <w:name w:val="批注主题 字符"/>
    <w:basedOn w:val="aff5"/>
    <w:link w:val="aff6"/>
    <w:uiPriority w:val="99"/>
    <w:semiHidden/>
    <w:rsid w:val="00AE2426"/>
    <w:rPr>
      <w:rFonts w:ascii="宋体" w:eastAsia="宋体" w:hAnsi="宋体" w:cs="宋体"/>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79103">
      <w:bodyDiv w:val="1"/>
      <w:marLeft w:val="0"/>
      <w:marRight w:val="0"/>
      <w:marTop w:val="0"/>
      <w:marBottom w:val="0"/>
      <w:divBdr>
        <w:top w:val="none" w:sz="0" w:space="0" w:color="auto"/>
        <w:left w:val="none" w:sz="0" w:space="0" w:color="auto"/>
        <w:bottom w:val="none" w:sz="0" w:space="0" w:color="auto"/>
        <w:right w:val="none" w:sz="0" w:space="0" w:color="auto"/>
      </w:divBdr>
      <w:divsChild>
        <w:div w:id="991834035">
          <w:marLeft w:val="0"/>
          <w:marRight w:val="0"/>
          <w:marTop w:val="0"/>
          <w:marBottom w:val="0"/>
          <w:divBdr>
            <w:top w:val="none" w:sz="0" w:space="0" w:color="auto"/>
            <w:left w:val="none" w:sz="0" w:space="0" w:color="auto"/>
            <w:bottom w:val="none" w:sz="0" w:space="0" w:color="auto"/>
            <w:right w:val="none" w:sz="0" w:space="0" w:color="auto"/>
          </w:divBdr>
          <w:divsChild>
            <w:div w:id="1261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5483">
      <w:bodyDiv w:val="1"/>
      <w:marLeft w:val="0"/>
      <w:marRight w:val="0"/>
      <w:marTop w:val="0"/>
      <w:marBottom w:val="0"/>
      <w:divBdr>
        <w:top w:val="none" w:sz="0" w:space="0" w:color="auto"/>
        <w:left w:val="none" w:sz="0" w:space="0" w:color="auto"/>
        <w:bottom w:val="none" w:sz="0" w:space="0" w:color="auto"/>
        <w:right w:val="none" w:sz="0" w:space="0" w:color="auto"/>
      </w:divBdr>
      <w:divsChild>
        <w:div w:id="1619331720">
          <w:marLeft w:val="0"/>
          <w:marRight w:val="0"/>
          <w:marTop w:val="0"/>
          <w:marBottom w:val="0"/>
          <w:divBdr>
            <w:top w:val="none" w:sz="0" w:space="0" w:color="auto"/>
            <w:left w:val="none" w:sz="0" w:space="0" w:color="auto"/>
            <w:bottom w:val="none" w:sz="0" w:space="0" w:color="auto"/>
            <w:right w:val="none" w:sz="0" w:space="0" w:color="auto"/>
          </w:divBdr>
          <w:divsChild>
            <w:div w:id="18120605">
              <w:marLeft w:val="0"/>
              <w:marRight w:val="0"/>
              <w:marTop w:val="0"/>
              <w:marBottom w:val="0"/>
              <w:divBdr>
                <w:top w:val="none" w:sz="0" w:space="0" w:color="auto"/>
                <w:left w:val="none" w:sz="0" w:space="0" w:color="auto"/>
                <w:bottom w:val="none" w:sz="0" w:space="0" w:color="auto"/>
                <w:right w:val="none" w:sz="0" w:space="0" w:color="auto"/>
              </w:divBdr>
              <w:divsChild>
                <w:div w:id="3397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768252">
      <w:bodyDiv w:val="1"/>
      <w:marLeft w:val="0"/>
      <w:marRight w:val="0"/>
      <w:marTop w:val="0"/>
      <w:marBottom w:val="0"/>
      <w:divBdr>
        <w:top w:val="none" w:sz="0" w:space="0" w:color="auto"/>
        <w:left w:val="none" w:sz="0" w:space="0" w:color="auto"/>
        <w:bottom w:val="none" w:sz="0" w:space="0" w:color="auto"/>
        <w:right w:val="none" w:sz="0" w:space="0" w:color="auto"/>
      </w:divBdr>
      <w:divsChild>
        <w:div w:id="1108503310">
          <w:marLeft w:val="0"/>
          <w:marRight w:val="0"/>
          <w:marTop w:val="0"/>
          <w:marBottom w:val="0"/>
          <w:divBdr>
            <w:top w:val="none" w:sz="0" w:space="0" w:color="auto"/>
            <w:left w:val="none" w:sz="0" w:space="0" w:color="auto"/>
            <w:bottom w:val="none" w:sz="0" w:space="0" w:color="auto"/>
            <w:right w:val="none" w:sz="0" w:space="0" w:color="auto"/>
          </w:divBdr>
          <w:divsChild>
            <w:div w:id="1590893785">
              <w:marLeft w:val="0"/>
              <w:marRight w:val="0"/>
              <w:marTop w:val="0"/>
              <w:marBottom w:val="0"/>
              <w:divBdr>
                <w:top w:val="none" w:sz="0" w:space="0" w:color="auto"/>
                <w:left w:val="none" w:sz="0" w:space="0" w:color="auto"/>
                <w:bottom w:val="none" w:sz="0" w:space="0" w:color="auto"/>
                <w:right w:val="none" w:sz="0" w:space="0" w:color="auto"/>
              </w:divBdr>
              <w:divsChild>
                <w:div w:id="6905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4670">
      <w:bodyDiv w:val="1"/>
      <w:marLeft w:val="0"/>
      <w:marRight w:val="0"/>
      <w:marTop w:val="0"/>
      <w:marBottom w:val="0"/>
      <w:divBdr>
        <w:top w:val="none" w:sz="0" w:space="0" w:color="auto"/>
        <w:left w:val="none" w:sz="0" w:space="0" w:color="auto"/>
        <w:bottom w:val="none" w:sz="0" w:space="0" w:color="auto"/>
        <w:right w:val="none" w:sz="0" w:space="0" w:color="auto"/>
      </w:divBdr>
    </w:div>
    <w:div w:id="1140657265">
      <w:bodyDiv w:val="1"/>
      <w:marLeft w:val="0"/>
      <w:marRight w:val="0"/>
      <w:marTop w:val="0"/>
      <w:marBottom w:val="0"/>
      <w:divBdr>
        <w:top w:val="none" w:sz="0" w:space="0" w:color="auto"/>
        <w:left w:val="none" w:sz="0" w:space="0" w:color="auto"/>
        <w:bottom w:val="none" w:sz="0" w:space="0" w:color="auto"/>
        <w:right w:val="none" w:sz="0" w:space="0" w:color="auto"/>
      </w:divBdr>
      <w:divsChild>
        <w:div w:id="2095661599">
          <w:marLeft w:val="0"/>
          <w:marRight w:val="0"/>
          <w:marTop w:val="0"/>
          <w:marBottom w:val="0"/>
          <w:divBdr>
            <w:top w:val="none" w:sz="0" w:space="0" w:color="auto"/>
            <w:left w:val="none" w:sz="0" w:space="0" w:color="auto"/>
            <w:bottom w:val="none" w:sz="0" w:space="0" w:color="auto"/>
            <w:right w:val="none" w:sz="0" w:space="0" w:color="auto"/>
          </w:divBdr>
          <w:divsChild>
            <w:div w:id="643051660">
              <w:marLeft w:val="0"/>
              <w:marRight w:val="0"/>
              <w:marTop w:val="0"/>
              <w:marBottom w:val="0"/>
              <w:divBdr>
                <w:top w:val="none" w:sz="0" w:space="0" w:color="auto"/>
                <w:left w:val="none" w:sz="0" w:space="0" w:color="auto"/>
                <w:bottom w:val="none" w:sz="0" w:space="0" w:color="auto"/>
                <w:right w:val="none" w:sz="0" w:space="0" w:color="auto"/>
              </w:divBdr>
              <w:divsChild>
                <w:div w:id="9133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65163">
      <w:bodyDiv w:val="1"/>
      <w:marLeft w:val="0"/>
      <w:marRight w:val="0"/>
      <w:marTop w:val="0"/>
      <w:marBottom w:val="0"/>
      <w:divBdr>
        <w:top w:val="none" w:sz="0" w:space="0" w:color="auto"/>
        <w:left w:val="none" w:sz="0" w:space="0" w:color="auto"/>
        <w:bottom w:val="none" w:sz="0" w:space="0" w:color="auto"/>
        <w:right w:val="none" w:sz="0" w:space="0" w:color="auto"/>
      </w:divBdr>
    </w:div>
    <w:div w:id="1407069907">
      <w:bodyDiv w:val="1"/>
      <w:marLeft w:val="0"/>
      <w:marRight w:val="0"/>
      <w:marTop w:val="0"/>
      <w:marBottom w:val="0"/>
      <w:divBdr>
        <w:top w:val="none" w:sz="0" w:space="0" w:color="auto"/>
        <w:left w:val="none" w:sz="0" w:space="0" w:color="auto"/>
        <w:bottom w:val="none" w:sz="0" w:space="0" w:color="auto"/>
        <w:right w:val="none" w:sz="0" w:space="0" w:color="auto"/>
      </w:divBdr>
    </w:div>
    <w:div w:id="1417704932">
      <w:bodyDiv w:val="1"/>
      <w:marLeft w:val="0"/>
      <w:marRight w:val="0"/>
      <w:marTop w:val="0"/>
      <w:marBottom w:val="0"/>
      <w:divBdr>
        <w:top w:val="none" w:sz="0" w:space="0" w:color="auto"/>
        <w:left w:val="none" w:sz="0" w:space="0" w:color="auto"/>
        <w:bottom w:val="none" w:sz="0" w:space="0" w:color="auto"/>
        <w:right w:val="none" w:sz="0" w:space="0" w:color="auto"/>
      </w:divBdr>
    </w:div>
    <w:div w:id="1473519728">
      <w:bodyDiv w:val="1"/>
      <w:marLeft w:val="0"/>
      <w:marRight w:val="0"/>
      <w:marTop w:val="0"/>
      <w:marBottom w:val="0"/>
      <w:divBdr>
        <w:top w:val="none" w:sz="0" w:space="0" w:color="auto"/>
        <w:left w:val="none" w:sz="0" w:space="0" w:color="auto"/>
        <w:bottom w:val="none" w:sz="0" w:space="0" w:color="auto"/>
        <w:right w:val="none" w:sz="0" w:space="0" w:color="auto"/>
      </w:divBdr>
    </w:div>
    <w:div w:id="1514565586">
      <w:bodyDiv w:val="1"/>
      <w:marLeft w:val="0"/>
      <w:marRight w:val="0"/>
      <w:marTop w:val="0"/>
      <w:marBottom w:val="0"/>
      <w:divBdr>
        <w:top w:val="none" w:sz="0" w:space="0" w:color="auto"/>
        <w:left w:val="none" w:sz="0" w:space="0" w:color="auto"/>
        <w:bottom w:val="none" w:sz="0" w:space="0" w:color="auto"/>
        <w:right w:val="none" w:sz="0" w:space="0" w:color="auto"/>
      </w:divBdr>
      <w:divsChild>
        <w:div w:id="1692759788">
          <w:marLeft w:val="0"/>
          <w:marRight w:val="0"/>
          <w:marTop w:val="0"/>
          <w:marBottom w:val="0"/>
          <w:divBdr>
            <w:top w:val="none" w:sz="0" w:space="0" w:color="auto"/>
            <w:left w:val="none" w:sz="0" w:space="0" w:color="auto"/>
            <w:bottom w:val="none" w:sz="0" w:space="0" w:color="auto"/>
            <w:right w:val="none" w:sz="0" w:space="0" w:color="auto"/>
          </w:divBdr>
          <w:divsChild>
            <w:div w:id="603659525">
              <w:marLeft w:val="0"/>
              <w:marRight w:val="0"/>
              <w:marTop w:val="0"/>
              <w:marBottom w:val="0"/>
              <w:divBdr>
                <w:top w:val="none" w:sz="0" w:space="0" w:color="auto"/>
                <w:left w:val="none" w:sz="0" w:space="0" w:color="auto"/>
                <w:bottom w:val="none" w:sz="0" w:space="0" w:color="auto"/>
                <w:right w:val="none" w:sz="0" w:space="0" w:color="auto"/>
              </w:divBdr>
              <w:divsChild>
                <w:div w:id="15244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9584">
      <w:bodyDiv w:val="1"/>
      <w:marLeft w:val="0"/>
      <w:marRight w:val="0"/>
      <w:marTop w:val="0"/>
      <w:marBottom w:val="0"/>
      <w:divBdr>
        <w:top w:val="none" w:sz="0" w:space="0" w:color="auto"/>
        <w:left w:val="none" w:sz="0" w:space="0" w:color="auto"/>
        <w:bottom w:val="none" w:sz="0" w:space="0" w:color="auto"/>
        <w:right w:val="none" w:sz="0" w:space="0" w:color="auto"/>
      </w:divBdr>
    </w:div>
    <w:div w:id="1593969637">
      <w:bodyDiv w:val="1"/>
      <w:marLeft w:val="0"/>
      <w:marRight w:val="0"/>
      <w:marTop w:val="0"/>
      <w:marBottom w:val="0"/>
      <w:divBdr>
        <w:top w:val="none" w:sz="0" w:space="0" w:color="auto"/>
        <w:left w:val="none" w:sz="0" w:space="0" w:color="auto"/>
        <w:bottom w:val="none" w:sz="0" w:space="0" w:color="auto"/>
        <w:right w:val="none" w:sz="0" w:space="0" w:color="auto"/>
      </w:divBdr>
    </w:div>
    <w:div w:id="1637838111">
      <w:bodyDiv w:val="1"/>
      <w:marLeft w:val="0"/>
      <w:marRight w:val="0"/>
      <w:marTop w:val="0"/>
      <w:marBottom w:val="0"/>
      <w:divBdr>
        <w:top w:val="none" w:sz="0" w:space="0" w:color="auto"/>
        <w:left w:val="none" w:sz="0" w:space="0" w:color="auto"/>
        <w:bottom w:val="none" w:sz="0" w:space="0" w:color="auto"/>
        <w:right w:val="none" w:sz="0" w:space="0" w:color="auto"/>
      </w:divBdr>
    </w:div>
    <w:div w:id="1686589357">
      <w:bodyDiv w:val="1"/>
      <w:marLeft w:val="0"/>
      <w:marRight w:val="0"/>
      <w:marTop w:val="0"/>
      <w:marBottom w:val="0"/>
      <w:divBdr>
        <w:top w:val="none" w:sz="0" w:space="0" w:color="auto"/>
        <w:left w:val="none" w:sz="0" w:space="0" w:color="auto"/>
        <w:bottom w:val="none" w:sz="0" w:space="0" w:color="auto"/>
        <w:right w:val="none" w:sz="0" w:space="0" w:color="auto"/>
      </w:divBdr>
    </w:div>
    <w:div w:id="1777599958">
      <w:bodyDiv w:val="1"/>
      <w:marLeft w:val="0"/>
      <w:marRight w:val="0"/>
      <w:marTop w:val="0"/>
      <w:marBottom w:val="0"/>
      <w:divBdr>
        <w:top w:val="none" w:sz="0" w:space="0" w:color="auto"/>
        <w:left w:val="none" w:sz="0" w:space="0" w:color="auto"/>
        <w:bottom w:val="none" w:sz="0" w:space="0" w:color="auto"/>
        <w:right w:val="none" w:sz="0" w:space="0" w:color="auto"/>
      </w:divBdr>
      <w:divsChild>
        <w:div w:id="1463380939">
          <w:marLeft w:val="0"/>
          <w:marRight w:val="0"/>
          <w:marTop w:val="0"/>
          <w:marBottom w:val="0"/>
          <w:divBdr>
            <w:top w:val="none" w:sz="0" w:space="0" w:color="auto"/>
            <w:left w:val="none" w:sz="0" w:space="0" w:color="auto"/>
            <w:bottom w:val="none" w:sz="0" w:space="0" w:color="auto"/>
            <w:right w:val="none" w:sz="0" w:space="0" w:color="auto"/>
          </w:divBdr>
          <w:divsChild>
            <w:div w:id="17143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6233">
      <w:bodyDiv w:val="1"/>
      <w:marLeft w:val="0"/>
      <w:marRight w:val="0"/>
      <w:marTop w:val="0"/>
      <w:marBottom w:val="0"/>
      <w:divBdr>
        <w:top w:val="none" w:sz="0" w:space="0" w:color="auto"/>
        <w:left w:val="none" w:sz="0" w:space="0" w:color="auto"/>
        <w:bottom w:val="none" w:sz="0" w:space="0" w:color="auto"/>
        <w:right w:val="none" w:sz="0" w:space="0" w:color="auto"/>
      </w:divBdr>
    </w:div>
    <w:div w:id="206760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bbitFan\Documents\&#33258;&#23450;&#20041;%20Office%20&#27169;&#26495;\&#28165;&#21326;&#22823;&#23398;&#26412;&#31185;&#27605;&#35774;&#35770;&#25991;&#27169;&#2649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隶书">
    <w:altName w:val="微软雅黑"/>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PingFang SC">
    <w:altName w:val="微软雅黑"/>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华文宋体">
    <w:altName w:val="STSong"/>
    <w:panose1 w:val="02010600040101010101"/>
    <w:charset w:val="86"/>
    <w:family w:val="auto"/>
    <w:pitch w:val="variable"/>
    <w:sig w:usb0="80000287" w:usb1="280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031"/>
    <w:rsid w:val="00947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470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88EF6-AAE3-164B-B752-83161F76B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C:\Users\RabbitFan\Documents\自定义 Office 模板\清华大学本科毕设论文模板.dotx</Template>
  <TotalTime>1133</TotalTime>
  <Pages>42</Pages>
  <Words>4026</Words>
  <Characters>22952</Characters>
  <Application>Microsoft Office Word</Application>
  <DocSecurity>0</DocSecurity>
  <Lines>191</Lines>
  <Paragraphs>53</Paragraphs>
  <ScaleCrop>false</ScaleCrop>
  <Company/>
  <LinksUpToDate>false</LinksUpToDate>
  <CharactersWithSpaces>26925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RabbitFan</dc:creator>
  <cp:keywords/>
  <dc:description/>
  <cp:lastModifiedBy>Mark Chen</cp:lastModifiedBy>
  <cp:revision>21</cp:revision>
  <dcterms:created xsi:type="dcterms:W3CDTF">2018-06-06T18:50:00Z</dcterms:created>
  <dcterms:modified xsi:type="dcterms:W3CDTF">2018-06-07T18:41:00Z</dcterms:modified>
</cp:coreProperties>
</file>